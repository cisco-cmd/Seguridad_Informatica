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4A2E57AD" w14:textId="7AEDD49C" w:rsidR="00D077E9" w:rsidRDefault="00835BBE" w:rsidP="00D70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8144" behindDoc="1" locked="0" layoutInCell="1" allowOverlap="1" wp14:anchorId="6FC0F29F" wp14:editId="0ED0AA59">
            <wp:simplePos x="0" y="0"/>
            <wp:positionH relativeFrom="column">
              <wp:posOffset>-2727960</wp:posOffset>
            </wp:positionH>
            <wp:positionV relativeFrom="paragraph">
              <wp:posOffset>-708660</wp:posOffset>
            </wp:positionV>
            <wp:extent cx="16562070" cy="11041380"/>
            <wp:effectExtent l="0" t="0" r="0" b="7620"/>
            <wp:wrapNone/>
            <wp:docPr id="3" name="Imagen 3" descr="Qué es, y cómo realizar, una conexión SSH | Professor Fal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ué es, y cómo realizar, una conexión SSH | Professor Falk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Blur radius="1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2070" cy="1104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737967A1" w:rsidR="00D077E9" w:rsidRDefault="00D077E9" w:rsidP="00AB02A7">
            <w:pPr>
              <w:rPr>
                <w:noProof/>
              </w:rPr>
            </w:pPr>
          </w:p>
          <w:p w14:paraId="19779501" w14:textId="7482CF41" w:rsidR="00D077E9" w:rsidRDefault="00D077E9" w:rsidP="00AB02A7">
            <w:pPr>
              <w:rPr>
                <w:noProof/>
              </w:rPr>
            </w:pP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46641271" w:rsidR="00D077E9" w:rsidRDefault="005B554E" w:rsidP="00AB02A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4592" behindDoc="0" locked="0" layoutInCell="1" allowOverlap="1" wp14:anchorId="3212975F" wp14:editId="632C6608">
                  <wp:simplePos x="0" y="0"/>
                  <wp:positionH relativeFrom="column">
                    <wp:posOffset>335280</wp:posOffset>
                  </wp:positionH>
                  <wp:positionV relativeFrom="paragraph">
                    <wp:posOffset>1996440</wp:posOffset>
                  </wp:positionV>
                  <wp:extent cx="2887980" cy="2887980"/>
                  <wp:effectExtent l="0" t="0" r="7620" b="0"/>
                  <wp:wrapNone/>
                  <wp:docPr id="57" name="Imagen 57" descr="CCProxy 8.0 Build 20180914 Cracked [Latest] | Proxy server, Digital safety,  Cable mod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CProxy 8.0 Build 20180914 Cracked [Latest] | Proxy server, Digital safety,  Cable mod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31217187" wp14:editId="035C8D36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1525905</wp:posOffset>
                      </wp:positionV>
                      <wp:extent cx="1390918" cy="0"/>
                      <wp:effectExtent l="0" t="19050" r="19050" b="1905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2BBE03" id="Conector recto 5" o:spid="_x0000_s1026" alt="divisor de texto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0.15pt" to="125.2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" strokecolor="white [3212]" strokeweight="3pt"/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109145AA" wp14:editId="4DAD25D0">
                      <wp:simplePos x="0" y="0"/>
                      <wp:positionH relativeFrom="margin">
                        <wp:posOffset>83820</wp:posOffset>
                      </wp:positionH>
                      <wp:positionV relativeFrom="paragraph">
                        <wp:posOffset>-533400</wp:posOffset>
                      </wp:positionV>
                      <wp:extent cx="3139440" cy="195072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1950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4B0DF9" w14:textId="276935E6" w:rsidR="00D077E9" w:rsidRPr="00713810" w:rsidRDefault="005B554E" w:rsidP="00D077E9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FFFFFF" w:themeColor="background1"/>
                                      <w:sz w:val="56"/>
                                      <w:szCs w:val="56"/>
                                      <w:lang w:bidi="es-ES"/>
                                    </w:rPr>
                                    <w:t>CREACIÓN DE UN SERVIDOR PROXY EN WINDOWS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6.6pt;margin-top:-42pt;width:247.2pt;height:153.6pt;z-index:251642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" filled="f" stroked="f" strokeweight=".5pt">
                      <v:textbox>
                        <w:txbxContent>
                          <w:p w14:paraId="6E4B0DF9" w14:textId="276935E6" w:rsidR="00D077E9" w:rsidRPr="00713810" w:rsidRDefault="005B554E" w:rsidP="00D077E9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FFFFFF" w:themeColor="background1"/>
                                <w:sz w:val="56"/>
                                <w:szCs w:val="56"/>
                                <w:lang w:bidi="es-ES"/>
                              </w:rPr>
                              <w:t>CREACIÓN DE UN SERVIDOR PROXY EN WINDOWS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D2E70D2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46BDF55B" wp14:editId="37287BE9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42900" r="29019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53000">
                                    <a:schemeClr val="bg2">
                                      <a:lumMod val="25000"/>
                                      <a:alpha val="80000"/>
                                    </a:schemeClr>
                                  </a:gs>
                                  <a:gs pos="100000">
                                    <a:schemeClr val="bg2">
                                      <a:lumMod val="10000"/>
                                      <a:alpha val="84000"/>
                                    </a:schemeClr>
                                  </a:gs>
                                  <a:gs pos="62000">
                                    <a:schemeClr val="bg2">
                                      <a:lumMod val="25000"/>
                                      <a:alpha val="9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rgbClr val="000000">
                                    <a:alpha val="58000"/>
                                  </a:srgb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DFCC03" id="Rectángulo: esquinas redondeadas 12" o:spid="_x0000_s1026" style="position:absolute;margin-left:-9.25pt;margin-top:-452.35pt;width:310.15pt;height:681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" fillcolor="#393737 [814]" stroked="f" strokeweight="2pt">
                      <v:fill opacity="55050f" color2="#161616 [334]" o:opacity2="52428f" colors="0 #3b3838;34734f #3b3838;40632f #3b3838" focus="100%" type="gradient"/>
                      <v:shadow on="t" type="perspective" color="black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538A9AD2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3AB2F27E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7D1877FE" w:rsidR="00D077E9" w:rsidRPr="00D86945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1BEC329D" wp14:editId="0FA1E0CD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19050" b="1905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97C577" id="Conector recto 32" o:spid="_x0000_s1026" alt="divisor de texto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" strokecolor="white [3212]" strokeweight="3pt"/>
                  </w:pict>
                </mc:Fallback>
              </mc:AlternateContent>
            </w:r>
          </w:p>
        </w:tc>
      </w:tr>
    </w:tbl>
    <w:p w14:paraId="7938D6F4" w14:textId="4AE53945" w:rsidR="00823CE3" w:rsidRPr="00823CE3" w:rsidRDefault="0099752F" w:rsidP="005B554E">
      <w:pPr>
        <w:spacing w:after="20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01A8F43" wp14:editId="3A9DCC39">
                <wp:simplePos x="0" y="0"/>
                <wp:positionH relativeFrom="page">
                  <wp:posOffset>-68580</wp:posOffset>
                </wp:positionH>
                <wp:positionV relativeFrom="paragraph">
                  <wp:posOffset>6189345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00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EFB94" id="Rectángulo 7" o:spid="_x0000_s1026" style="position:absolute;margin-left:-5.4pt;margin-top:487.35pt;width:604.5pt;height:311.7pt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" fillcolor="black" stroked="f" strokeweight="2pt">
                <v:fill opacity="39321f"/>
                <v:shadow on="t" color="black" opacity="30146f" offset="0,0"/>
                <w10:wrap anchorx="page"/>
              </v:rect>
            </w:pict>
          </mc:Fallback>
        </mc:AlternateContent>
      </w:r>
      <w:r w:rsidR="0071381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63CF8FC" wp14:editId="678A386A">
                <wp:simplePos x="0" y="0"/>
                <wp:positionH relativeFrom="margin">
                  <wp:align>left</wp:align>
                </wp:positionH>
                <wp:positionV relativeFrom="paragraph">
                  <wp:posOffset>6826885</wp:posOffset>
                </wp:positionV>
                <wp:extent cx="3139440" cy="624840"/>
                <wp:effectExtent l="0" t="0" r="0" b="38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B20C9" w14:textId="1C7ED83C" w:rsidR="00704F0E" w:rsidRPr="00713810" w:rsidRDefault="005B554E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FFFFFF" w:themeColor="background1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FFFFFF" w:themeColor="background1"/>
                                <w:sz w:val="28"/>
                                <w:szCs w:val="28"/>
                                <w:lang w:bidi="es-ES"/>
                              </w:rPr>
                              <w:t>SEGURIDAD INFORMÁTICA</w:t>
                            </w:r>
                          </w:p>
                          <w:p w14:paraId="3095BFCE" w14:textId="6E9B5CD1" w:rsidR="00F76A44" w:rsidRPr="00713810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13810">
                              <w:rPr>
                                <w:rFonts w:ascii="Nirmala UI" w:hAnsi="Nirmala UI" w:cs="Nirmala UI"/>
                                <w:color w:val="FFFFFF" w:themeColor="background1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F8FC" id="Cuadro de texto 27" o:spid="_x0000_s1027" type="#_x0000_t202" style="position:absolute;margin-left:0;margin-top:537.55pt;width:247.2pt;height:49.2pt;z-index:2516433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" filled="f" stroked="f" strokeweight=".5pt">
                <v:textbox>
                  <w:txbxContent>
                    <w:p w14:paraId="477B20C9" w14:textId="1C7ED83C" w:rsidR="00704F0E" w:rsidRPr="00713810" w:rsidRDefault="005B554E" w:rsidP="00704F0E">
                      <w:pPr>
                        <w:pStyle w:val="Ttulo"/>
                        <w:spacing w:after="0"/>
                        <w:rPr>
                          <w:rFonts w:ascii="Nirmala UI" w:hAnsi="Nirmala UI" w:cs="Nirmala UI"/>
                          <w:color w:val="FFFFFF" w:themeColor="background1"/>
                          <w:sz w:val="28"/>
                          <w:szCs w:val="28"/>
                          <w:lang w:bidi="es-ES"/>
                        </w:rPr>
                      </w:pPr>
                      <w:r>
                        <w:rPr>
                          <w:rFonts w:ascii="Nirmala UI" w:hAnsi="Nirmala UI" w:cs="Nirmala UI"/>
                          <w:color w:val="FFFFFF" w:themeColor="background1"/>
                          <w:sz w:val="28"/>
                          <w:szCs w:val="28"/>
                          <w:lang w:bidi="es-ES"/>
                        </w:rPr>
                        <w:t>SEGURIDAD INFORMÁTICA</w:t>
                      </w:r>
                    </w:p>
                    <w:p w14:paraId="3095BFCE" w14:textId="6E9B5CD1" w:rsidR="00F76A44" w:rsidRPr="00713810" w:rsidRDefault="00F76A44" w:rsidP="00704F0E">
                      <w:pPr>
                        <w:pStyle w:val="Ttulo"/>
                        <w:spacing w:after="0"/>
                        <w:rPr>
                          <w:rFonts w:ascii="Nirmala UI" w:hAnsi="Nirmala UI" w:cs="Nirmala U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13810">
                        <w:rPr>
                          <w:rFonts w:ascii="Nirmala UI" w:hAnsi="Nirmala UI" w:cs="Nirmala UI"/>
                          <w:color w:val="FFFFFF" w:themeColor="background1"/>
                          <w:sz w:val="28"/>
                          <w:szCs w:val="28"/>
                          <w:lang w:bidi="es-ES"/>
                        </w:rPr>
                        <w:t>JUAN CARLOS NAVIDAD GARCÍA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6595CC54" w14:textId="679F2479" w:rsidR="0087605E" w:rsidRPr="0085711A" w:rsidRDefault="00327F24" w:rsidP="00160883">
      <w:pPr>
        <w:pStyle w:val="Ttulo3"/>
        <w:numPr>
          <w:ilvl w:val="0"/>
          <w:numId w:val="3"/>
        </w:numPr>
        <w:rPr>
          <w:rFonts w:ascii="Bahnschrift SemiBold" w:hAnsi="Bahnschrift SemiBold"/>
          <w:noProof/>
          <w:color w:val="3B3838" w:themeColor="background2" w:themeShade="40"/>
          <w:sz w:val="32"/>
          <w:szCs w:val="32"/>
        </w:rPr>
      </w:pPr>
      <w:bookmarkStart w:id="0" w:name="_Toc93948784"/>
      <w:r>
        <w:rPr>
          <w:rFonts w:ascii="Bahnschrift SemiBold" w:hAnsi="Bahnschrift SemiBold"/>
          <w:noProof/>
          <w:color w:val="3B3838" w:themeColor="background2" w:themeShade="40"/>
          <w:sz w:val="32"/>
          <w:szCs w:val="32"/>
        </w:rPr>
        <w:lastRenderedPageBreak/>
        <w:t>Configuración príncipal de CCProxy</w:t>
      </w:r>
      <w:r w:rsidR="006B4CF4" w:rsidRPr="0085711A">
        <w:rPr>
          <w:rFonts w:ascii="Bahnschrift SemiBold" w:hAnsi="Bahnschrift SemiBold"/>
          <w:noProof/>
          <w:color w:val="3B3838" w:themeColor="background2" w:themeShade="40"/>
          <w:sz w:val="32"/>
          <w:szCs w:val="32"/>
        </w:rPr>
        <w:t>:</w:t>
      </w:r>
      <w:bookmarkEnd w:id="0"/>
    </w:p>
    <w:p w14:paraId="09F63C92" w14:textId="0F795A96" w:rsidR="005F69DD" w:rsidRDefault="005F69DD" w:rsidP="00327F24">
      <w:pPr>
        <w:ind w:left="720"/>
        <w:rPr>
          <w:b w:val="0"/>
          <w:bCs/>
          <w:color w:val="auto"/>
          <w:sz w:val="24"/>
          <w:szCs w:val="20"/>
        </w:rPr>
      </w:pPr>
    </w:p>
    <w:p w14:paraId="3D94D973" w14:textId="3AB7C045" w:rsidR="00327F24" w:rsidRDefault="00722E38" w:rsidP="00EB5920">
      <w:pPr>
        <w:ind w:left="720"/>
        <w:jc w:val="both"/>
        <w:rPr>
          <w:b w:val="0"/>
          <w:bCs/>
          <w:color w:val="auto"/>
          <w:sz w:val="24"/>
          <w:szCs w:val="20"/>
        </w:rPr>
      </w:pPr>
      <w:r>
        <w:rPr>
          <w:b w:val="0"/>
          <w:bCs/>
          <w:color w:val="auto"/>
          <w:sz w:val="24"/>
          <w:szCs w:val="20"/>
        </w:rPr>
        <w:t xml:space="preserve">La configuración principal de </w:t>
      </w:r>
      <w:proofErr w:type="spellStart"/>
      <w:r w:rsidRPr="00757786">
        <w:rPr>
          <w:color w:val="auto"/>
          <w:sz w:val="24"/>
          <w:szCs w:val="20"/>
        </w:rPr>
        <w:t>CCProxy</w:t>
      </w:r>
      <w:proofErr w:type="spellEnd"/>
      <w:r>
        <w:rPr>
          <w:b w:val="0"/>
          <w:bCs/>
          <w:color w:val="auto"/>
          <w:sz w:val="24"/>
          <w:szCs w:val="20"/>
        </w:rPr>
        <w:t xml:space="preserve"> es muy sencilla, ya que consta con tan solo un paso</w:t>
      </w:r>
      <w:r w:rsidR="00384B76">
        <w:rPr>
          <w:b w:val="0"/>
          <w:bCs/>
          <w:color w:val="auto"/>
          <w:sz w:val="24"/>
          <w:szCs w:val="20"/>
        </w:rPr>
        <w:t>.</w:t>
      </w:r>
    </w:p>
    <w:p w14:paraId="0EFF1460" w14:textId="1FCCEAFC" w:rsidR="00EB5920" w:rsidRDefault="00EB5920" w:rsidP="00EB5920">
      <w:pPr>
        <w:ind w:left="720"/>
        <w:jc w:val="both"/>
        <w:rPr>
          <w:b w:val="0"/>
          <w:bCs/>
          <w:color w:val="auto"/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35F84CA" wp14:editId="46E35ABE">
                <wp:simplePos x="0" y="0"/>
                <wp:positionH relativeFrom="column">
                  <wp:posOffset>2005717</wp:posOffset>
                </wp:positionH>
                <wp:positionV relativeFrom="paragraph">
                  <wp:posOffset>1292501</wp:posOffset>
                </wp:positionV>
                <wp:extent cx="437321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2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D507C" id="Conector recto 18" o:spid="_x0000_s1026" style="position:absolute;flip:y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101.75pt" to="192.4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" strokecolor="red" strokeweight="1pt"/>
            </w:pict>
          </mc:Fallback>
        </mc:AlternateContent>
      </w:r>
      <w:r w:rsidRPr="00184FBE">
        <w:rPr>
          <w:noProof/>
        </w:rPr>
        <w:drawing>
          <wp:anchor distT="0" distB="0" distL="114300" distR="114300" simplePos="0" relativeHeight="251719168" behindDoc="0" locked="0" layoutInCell="1" allowOverlap="1" wp14:anchorId="211F385D" wp14:editId="3237C6DD">
            <wp:simplePos x="0" y="0"/>
            <wp:positionH relativeFrom="margin">
              <wp:posOffset>765258</wp:posOffset>
            </wp:positionH>
            <wp:positionV relativeFrom="paragraph">
              <wp:posOffset>354330</wp:posOffset>
            </wp:positionV>
            <wp:extent cx="5040630" cy="1017270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B76">
        <w:rPr>
          <w:b w:val="0"/>
          <w:bCs/>
          <w:color w:val="auto"/>
          <w:sz w:val="24"/>
          <w:szCs w:val="20"/>
        </w:rPr>
        <w:t xml:space="preserve">Lo primero que haremos será irnos a </w:t>
      </w:r>
      <w:r w:rsidR="00384B76" w:rsidRPr="00757786">
        <w:rPr>
          <w:color w:val="auto"/>
          <w:sz w:val="24"/>
          <w:szCs w:val="20"/>
        </w:rPr>
        <w:t>Opciones</w:t>
      </w:r>
      <w:r>
        <w:rPr>
          <w:b w:val="0"/>
          <w:bCs/>
          <w:color w:val="auto"/>
          <w:sz w:val="24"/>
          <w:szCs w:val="20"/>
        </w:rPr>
        <w:t>:</w:t>
      </w:r>
      <w:r w:rsidR="002276A4">
        <w:rPr>
          <w:b w:val="0"/>
          <w:bCs/>
          <w:color w:val="auto"/>
          <w:sz w:val="24"/>
          <w:szCs w:val="20"/>
        </w:rPr>
        <w:t xml:space="preserve"> </w:t>
      </w:r>
    </w:p>
    <w:p w14:paraId="00D2173F" w14:textId="77777777" w:rsidR="00EB5920" w:rsidRDefault="00EB5920" w:rsidP="00EB5920">
      <w:pPr>
        <w:ind w:left="720"/>
        <w:jc w:val="both"/>
        <w:rPr>
          <w:b w:val="0"/>
          <w:bCs/>
          <w:color w:val="auto"/>
          <w:sz w:val="24"/>
          <w:szCs w:val="20"/>
        </w:rPr>
      </w:pPr>
    </w:p>
    <w:p w14:paraId="76A53B25" w14:textId="4CB88D31" w:rsidR="00384B76" w:rsidRPr="00327F24" w:rsidRDefault="00EB5920" w:rsidP="00EB5920">
      <w:pPr>
        <w:ind w:left="720"/>
        <w:jc w:val="both"/>
        <w:rPr>
          <w:b w:val="0"/>
          <w:bCs/>
          <w:color w:val="auto"/>
          <w:sz w:val="24"/>
          <w:szCs w:val="20"/>
        </w:rPr>
      </w:pPr>
      <w:r>
        <w:rPr>
          <w:b w:val="0"/>
          <w:bCs/>
          <w:color w:val="auto"/>
          <w:sz w:val="24"/>
          <w:szCs w:val="20"/>
        </w:rPr>
        <w:t>D</w:t>
      </w:r>
      <w:r w:rsidR="002276A4">
        <w:rPr>
          <w:b w:val="0"/>
          <w:bCs/>
          <w:color w:val="auto"/>
          <w:sz w:val="24"/>
          <w:szCs w:val="20"/>
        </w:rPr>
        <w:t xml:space="preserve">entro de opciones simplemente </w:t>
      </w:r>
      <w:r w:rsidR="00F94A74">
        <w:rPr>
          <w:b w:val="0"/>
          <w:bCs/>
          <w:color w:val="auto"/>
          <w:sz w:val="24"/>
          <w:szCs w:val="20"/>
        </w:rPr>
        <w:t xml:space="preserve">clicaremos sobre el </w:t>
      </w:r>
      <w:proofErr w:type="spellStart"/>
      <w:r w:rsidR="00F94A74" w:rsidRPr="00757786">
        <w:rPr>
          <w:color w:val="auto"/>
          <w:sz w:val="24"/>
          <w:szCs w:val="20"/>
        </w:rPr>
        <w:t>checkbox</w:t>
      </w:r>
      <w:proofErr w:type="spellEnd"/>
      <w:r w:rsidR="00F94A74">
        <w:rPr>
          <w:b w:val="0"/>
          <w:bCs/>
          <w:color w:val="auto"/>
          <w:sz w:val="24"/>
          <w:szCs w:val="20"/>
        </w:rPr>
        <w:t xml:space="preserve"> que está a la derecha del todo en el apartado </w:t>
      </w:r>
      <w:r w:rsidR="00F94A74" w:rsidRPr="00757786">
        <w:rPr>
          <w:color w:val="auto"/>
          <w:sz w:val="24"/>
          <w:szCs w:val="20"/>
        </w:rPr>
        <w:t xml:space="preserve">Local IP </w:t>
      </w:r>
      <w:proofErr w:type="spellStart"/>
      <w:r w:rsidR="00F94A74" w:rsidRPr="00757786">
        <w:rPr>
          <w:color w:val="auto"/>
          <w:sz w:val="24"/>
          <w:szCs w:val="20"/>
        </w:rPr>
        <w:t>Address</w:t>
      </w:r>
      <w:proofErr w:type="spellEnd"/>
      <w:r>
        <w:rPr>
          <w:b w:val="0"/>
          <w:bCs/>
          <w:color w:val="auto"/>
          <w:sz w:val="24"/>
          <w:szCs w:val="20"/>
        </w:rPr>
        <w:t xml:space="preserve">, para finalizar dentro del bocadillo de opciones, seleccionaremos la </w:t>
      </w:r>
      <w:r w:rsidRPr="00757786">
        <w:rPr>
          <w:color w:val="auto"/>
          <w:sz w:val="24"/>
          <w:szCs w:val="20"/>
        </w:rPr>
        <w:t>IP</w:t>
      </w:r>
      <w:r>
        <w:rPr>
          <w:b w:val="0"/>
          <w:bCs/>
          <w:color w:val="auto"/>
          <w:sz w:val="24"/>
          <w:szCs w:val="20"/>
        </w:rPr>
        <w:t xml:space="preserve"> que corresponde con nuestro equipo.</w:t>
      </w:r>
    </w:p>
    <w:p w14:paraId="44BFD093" w14:textId="0E7DCAE0" w:rsidR="00327F24" w:rsidRPr="005F69DD" w:rsidRDefault="00EB5920" w:rsidP="005F69DD">
      <w:r w:rsidRPr="005B554E">
        <w:rPr>
          <w:noProof/>
        </w:rPr>
        <w:drawing>
          <wp:anchor distT="0" distB="0" distL="114300" distR="114300" simplePos="0" relativeHeight="251721216" behindDoc="0" locked="0" layoutInCell="1" allowOverlap="1" wp14:anchorId="1F3E120D" wp14:editId="0ADCB324">
            <wp:simplePos x="0" y="0"/>
            <wp:positionH relativeFrom="margin">
              <wp:align>center</wp:align>
            </wp:positionH>
            <wp:positionV relativeFrom="paragraph">
              <wp:posOffset>234177</wp:posOffset>
            </wp:positionV>
            <wp:extent cx="4343776" cy="3116850"/>
            <wp:effectExtent l="0" t="0" r="0" b="7620"/>
            <wp:wrapTopAndBottom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2CD44" w14:textId="6D5E5CC5" w:rsidR="005B554E" w:rsidRDefault="005B554E" w:rsidP="005B554E"/>
    <w:p w14:paraId="14A96F51" w14:textId="4FD135A8" w:rsidR="005B554E" w:rsidRDefault="005B554E" w:rsidP="005B554E"/>
    <w:p w14:paraId="2804561C" w14:textId="437D8CDE" w:rsidR="00EB5920" w:rsidRDefault="00EB5920" w:rsidP="005B554E"/>
    <w:p w14:paraId="4291EAAE" w14:textId="72E4DA5E" w:rsidR="00EB5920" w:rsidRDefault="00EB5920" w:rsidP="005B554E"/>
    <w:p w14:paraId="509A3B16" w14:textId="47D9AD68" w:rsidR="00EB5920" w:rsidRDefault="00EB5920" w:rsidP="005B554E"/>
    <w:p w14:paraId="04DE56A3" w14:textId="60AE553F" w:rsidR="00EB5920" w:rsidRDefault="00EB5920" w:rsidP="005B554E"/>
    <w:p w14:paraId="1B094E45" w14:textId="456D6456" w:rsidR="00EB5920" w:rsidRDefault="00EB5920" w:rsidP="005B554E"/>
    <w:p w14:paraId="10AF1F2C" w14:textId="294B8BFD" w:rsidR="00C874EE" w:rsidRDefault="00C874EE" w:rsidP="005B554E"/>
    <w:p w14:paraId="52463ACE" w14:textId="6B4ADF21" w:rsidR="00C874EE" w:rsidRDefault="00C874EE" w:rsidP="005B554E"/>
    <w:p w14:paraId="325EDD37" w14:textId="7C5953EE" w:rsidR="00C874EE" w:rsidRDefault="00C874EE" w:rsidP="005B554E"/>
    <w:p w14:paraId="09F5C035" w14:textId="33DB76B7" w:rsidR="00C874EE" w:rsidRDefault="00C874EE" w:rsidP="005B554E"/>
    <w:p w14:paraId="36FCF875" w14:textId="01B2F5A7" w:rsidR="00C874EE" w:rsidRPr="0085711A" w:rsidRDefault="00C874EE" w:rsidP="00C874EE">
      <w:pPr>
        <w:pStyle w:val="Ttulo3"/>
        <w:numPr>
          <w:ilvl w:val="0"/>
          <w:numId w:val="3"/>
        </w:numPr>
        <w:rPr>
          <w:rFonts w:ascii="Bahnschrift SemiBold" w:hAnsi="Bahnschrift SemiBold"/>
          <w:noProof/>
          <w:color w:val="3B3838" w:themeColor="background2" w:themeShade="40"/>
          <w:sz w:val="32"/>
          <w:szCs w:val="32"/>
        </w:rPr>
      </w:pPr>
      <w:r>
        <w:rPr>
          <w:rFonts w:ascii="Bahnschrift SemiBold" w:hAnsi="Bahnschrift SemiBold"/>
          <w:noProof/>
          <w:color w:val="3B3838" w:themeColor="background2" w:themeShade="40"/>
          <w:sz w:val="32"/>
          <w:szCs w:val="32"/>
        </w:rPr>
        <w:lastRenderedPageBreak/>
        <w:t xml:space="preserve">Configuración </w:t>
      </w:r>
      <w:r>
        <w:rPr>
          <w:rFonts w:ascii="Bahnschrift SemiBold" w:hAnsi="Bahnschrift SemiBold"/>
          <w:noProof/>
          <w:color w:val="3B3838" w:themeColor="background2" w:themeShade="40"/>
          <w:sz w:val="32"/>
          <w:szCs w:val="32"/>
        </w:rPr>
        <w:t>de los usuarios</w:t>
      </w:r>
      <w:r w:rsidRPr="0085711A">
        <w:rPr>
          <w:rFonts w:ascii="Bahnschrift SemiBold" w:hAnsi="Bahnschrift SemiBold"/>
          <w:noProof/>
          <w:color w:val="3B3838" w:themeColor="background2" w:themeShade="40"/>
          <w:sz w:val="32"/>
          <w:szCs w:val="32"/>
        </w:rPr>
        <w:t>:</w:t>
      </w:r>
    </w:p>
    <w:p w14:paraId="05660C92" w14:textId="2E3A8D51" w:rsidR="00C874EE" w:rsidRDefault="00C874EE" w:rsidP="005B554E"/>
    <w:p w14:paraId="498C9C7E" w14:textId="6991D1DF" w:rsidR="00C874EE" w:rsidRDefault="00C874EE" w:rsidP="00C874EE">
      <w:pPr>
        <w:ind w:left="720"/>
        <w:jc w:val="both"/>
        <w:rPr>
          <w:b w:val="0"/>
          <w:bCs/>
          <w:color w:val="auto"/>
          <w:sz w:val="24"/>
          <w:szCs w:val="20"/>
        </w:rPr>
      </w:pPr>
      <w:r>
        <w:rPr>
          <w:b w:val="0"/>
          <w:bCs/>
          <w:color w:val="auto"/>
          <w:sz w:val="24"/>
          <w:szCs w:val="20"/>
        </w:rPr>
        <w:t xml:space="preserve">Después de la configuración básica del </w:t>
      </w:r>
      <w:proofErr w:type="spellStart"/>
      <w:r w:rsidR="00746BB4" w:rsidRPr="00757786">
        <w:rPr>
          <w:color w:val="auto"/>
          <w:sz w:val="24"/>
          <w:szCs w:val="20"/>
        </w:rPr>
        <w:t>CCProxy</w:t>
      </w:r>
      <w:proofErr w:type="spellEnd"/>
      <w:r w:rsidR="00746BB4">
        <w:rPr>
          <w:b w:val="0"/>
          <w:bCs/>
          <w:color w:val="auto"/>
          <w:sz w:val="24"/>
          <w:szCs w:val="20"/>
        </w:rPr>
        <w:t xml:space="preserve">, configuraremos las </w:t>
      </w:r>
      <w:r w:rsidR="00746BB4" w:rsidRPr="00757786">
        <w:rPr>
          <w:color w:val="auto"/>
          <w:sz w:val="24"/>
          <w:szCs w:val="20"/>
        </w:rPr>
        <w:t>cuentas de usuario</w:t>
      </w:r>
      <w:r w:rsidR="00746BB4">
        <w:rPr>
          <w:b w:val="0"/>
          <w:bCs/>
          <w:color w:val="auto"/>
          <w:sz w:val="24"/>
          <w:szCs w:val="20"/>
        </w:rPr>
        <w:t xml:space="preserve"> para que el </w:t>
      </w:r>
      <w:r w:rsidR="00746BB4" w:rsidRPr="00757786">
        <w:rPr>
          <w:color w:val="auto"/>
          <w:sz w:val="24"/>
          <w:szCs w:val="20"/>
        </w:rPr>
        <w:t>cliente</w:t>
      </w:r>
      <w:r w:rsidR="00746BB4">
        <w:rPr>
          <w:b w:val="0"/>
          <w:bCs/>
          <w:color w:val="auto"/>
          <w:sz w:val="24"/>
          <w:szCs w:val="20"/>
        </w:rPr>
        <w:t xml:space="preserve"> pueda identificarse en el </w:t>
      </w:r>
      <w:r w:rsidR="00746BB4" w:rsidRPr="00757786">
        <w:rPr>
          <w:color w:val="auto"/>
          <w:sz w:val="24"/>
          <w:szCs w:val="20"/>
        </w:rPr>
        <w:t>Proxy</w:t>
      </w:r>
      <w:r w:rsidR="00746BB4">
        <w:rPr>
          <w:b w:val="0"/>
          <w:bCs/>
          <w:color w:val="auto"/>
          <w:sz w:val="24"/>
          <w:szCs w:val="20"/>
        </w:rPr>
        <w:t xml:space="preserve">. </w:t>
      </w:r>
    </w:p>
    <w:p w14:paraId="1A2D5140" w14:textId="588512E4" w:rsidR="00746BB4" w:rsidRDefault="00746BB4" w:rsidP="00C874EE">
      <w:pPr>
        <w:ind w:left="720"/>
        <w:jc w:val="both"/>
        <w:rPr>
          <w:b w:val="0"/>
          <w:bCs/>
          <w:color w:val="auto"/>
          <w:sz w:val="24"/>
          <w:szCs w:val="20"/>
        </w:rPr>
      </w:pPr>
      <w:r>
        <w:rPr>
          <w:b w:val="0"/>
          <w:bCs/>
          <w:color w:val="auto"/>
          <w:sz w:val="24"/>
          <w:szCs w:val="20"/>
        </w:rPr>
        <w:t xml:space="preserve">Para configurarlo nos iremos al apartado de </w:t>
      </w:r>
      <w:r w:rsidRPr="00757786">
        <w:rPr>
          <w:color w:val="auto"/>
          <w:sz w:val="24"/>
          <w:szCs w:val="20"/>
        </w:rPr>
        <w:t>cuentas</w:t>
      </w:r>
      <w:r>
        <w:rPr>
          <w:b w:val="0"/>
          <w:bCs/>
          <w:color w:val="auto"/>
          <w:sz w:val="24"/>
          <w:szCs w:val="20"/>
        </w:rPr>
        <w:t>:</w:t>
      </w:r>
    </w:p>
    <w:p w14:paraId="7F116298" w14:textId="643D779A" w:rsidR="00C874EE" w:rsidRDefault="00746BB4" w:rsidP="005B554E"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40901CD" wp14:editId="7EBB1187">
                <wp:simplePos x="0" y="0"/>
                <wp:positionH relativeFrom="column">
                  <wp:posOffset>2443038</wp:posOffset>
                </wp:positionH>
                <wp:positionV relativeFrom="paragraph">
                  <wp:posOffset>1250702</wp:posOffset>
                </wp:positionV>
                <wp:extent cx="437322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6297C" id="Conector recto 20" o:spid="_x0000_s1026" style="position:absolute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5pt,98.5pt" to="226.8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" strokecolor="red" strokeweight="1pt"/>
            </w:pict>
          </mc:Fallback>
        </mc:AlternateContent>
      </w:r>
      <w:r w:rsidRPr="00184FBE">
        <w:rPr>
          <w:noProof/>
        </w:rPr>
        <w:drawing>
          <wp:anchor distT="0" distB="0" distL="114300" distR="114300" simplePos="0" relativeHeight="251723264" behindDoc="0" locked="0" layoutInCell="1" allowOverlap="1" wp14:anchorId="63DE5918" wp14:editId="7C9694B4">
            <wp:simplePos x="0" y="0"/>
            <wp:positionH relativeFrom="margin">
              <wp:align>center</wp:align>
            </wp:positionH>
            <wp:positionV relativeFrom="paragraph">
              <wp:posOffset>304303</wp:posOffset>
            </wp:positionV>
            <wp:extent cx="5040630" cy="1017270"/>
            <wp:effectExtent l="0" t="0" r="762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4A659" w14:textId="2BF1456D" w:rsidR="00746BB4" w:rsidRDefault="00746BB4" w:rsidP="00746BB4">
      <w:pPr>
        <w:ind w:left="720"/>
        <w:jc w:val="both"/>
        <w:rPr>
          <w:b w:val="0"/>
          <w:bCs/>
          <w:color w:val="auto"/>
          <w:sz w:val="24"/>
          <w:szCs w:val="20"/>
        </w:rPr>
      </w:pPr>
    </w:p>
    <w:p w14:paraId="2E11DA47" w14:textId="56E114C7" w:rsidR="00746BB4" w:rsidRDefault="00746BB4" w:rsidP="00746BB4">
      <w:pPr>
        <w:ind w:left="720"/>
        <w:jc w:val="both"/>
        <w:rPr>
          <w:b w:val="0"/>
          <w:bCs/>
          <w:color w:val="auto"/>
          <w:sz w:val="24"/>
          <w:szCs w:val="20"/>
        </w:rPr>
      </w:pPr>
      <w:r>
        <w:rPr>
          <w:b w:val="0"/>
          <w:bCs/>
          <w:color w:val="auto"/>
          <w:sz w:val="24"/>
          <w:szCs w:val="20"/>
        </w:rPr>
        <w:t xml:space="preserve">Dentro del </w:t>
      </w:r>
      <w:r w:rsidRPr="00757786">
        <w:rPr>
          <w:color w:val="auto"/>
          <w:sz w:val="24"/>
          <w:szCs w:val="20"/>
        </w:rPr>
        <w:t>apartado de cuentas</w:t>
      </w:r>
      <w:r>
        <w:rPr>
          <w:b w:val="0"/>
          <w:bCs/>
          <w:color w:val="auto"/>
          <w:sz w:val="24"/>
          <w:szCs w:val="20"/>
        </w:rPr>
        <w:t xml:space="preserve">, lo primero que haremos será configurar el </w:t>
      </w:r>
      <w:r w:rsidRPr="00757786">
        <w:rPr>
          <w:color w:val="auto"/>
          <w:sz w:val="24"/>
          <w:szCs w:val="20"/>
        </w:rPr>
        <w:t>proxy</w:t>
      </w:r>
      <w:r>
        <w:rPr>
          <w:b w:val="0"/>
          <w:bCs/>
          <w:color w:val="auto"/>
          <w:sz w:val="24"/>
          <w:szCs w:val="20"/>
        </w:rPr>
        <w:t xml:space="preserve"> para que solo puedan utilizarlo por </w:t>
      </w:r>
      <w:r w:rsidRPr="00757786">
        <w:rPr>
          <w:color w:val="auto"/>
          <w:sz w:val="24"/>
          <w:szCs w:val="20"/>
        </w:rPr>
        <w:t>autenticación</w:t>
      </w:r>
      <w:r>
        <w:rPr>
          <w:b w:val="0"/>
          <w:bCs/>
          <w:color w:val="auto"/>
          <w:sz w:val="24"/>
          <w:szCs w:val="20"/>
        </w:rPr>
        <w:t xml:space="preserve"> por </w:t>
      </w:r>
      <w:r w:rsidRPr="00757786">
        <w:rPr>
          <w:color w:val="auto"/>
          <w:sz w:val="24"/>
          <w:szCs w:val="20"/>
        </w:rPr>
        <w:t>usuario</w:t>
      </w:r>
      <w:r>
        <w:rPr>
          <w:b w:val="0"/>
          <w:bCs/>
          <w:color w:val="auto"/>
          <w:sz w:val="24"/>
          <w:szCs w:val="20"/>
        </w:rPr>
        <w:t xml:space="preserve"> y </w:t>
      </w:r>
      <w:r w:rsidRPr="00757786">
        <w:rPr>
          <w:color w:val="auto"/>
          <w:sz w:val="24"/>
          <w:szCs w:val="20"/>
        </w:rPr>
        <w:t>contraseña</w:t>
      </w:r>
      <w:r>
        <w:rPr>
          <w:b w:val="0"/>
          <w:bCs/>
          <w:color w:val="auto"/>
          <w:sz w:val="24"/>
          <w:szCs w:val="20"/>
        </w:rPr>
        <w:t>:</w:t>
      </w:r>
    </w:p>
    <w:p w14:paraId="7BCC1ED4" w14:textId="6A7D2390" w:rsidR="00C874EE" w:rsidRDefault="00746BB4" w:rsidP="005B554E"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BD40B04" wp14:editId="30F72436">
                <wp:simplePos x="0" y="0"/>
                <wp:positionH relativeFrom="column">
                  <wp:posOffset>1353709</wp:posOffset>
                </wp:positionH>
                <wp:positionV relativeFrom="paragraph">
                  <wp:posOffset>1045155</wp:posOffset>
                </wp:positionV>
                <wp:extent cx="2035533" cy="7952"/>
                <wp:effectExtent l="0" t="0" r="22225" b="3048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533" cy="795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44FB0" id="Conector recto 21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pt,82.3pt" to="266.9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" strokecolor="red" strokeweight="1pt"/>
            </w:pict>
          </mc:Fallback>
        </mc:AlternateContent>
      </w:r>
      <w:r w:rsidRPr="00184FBE">
        <w:rPr>
          <w:noProof/>
        </w:rPr>
        <w:drawing>
          <wp:anchor distT="0" distB="0" distL="114300" distR="114300" simplePos="0" relativeHeight="251725312" behindDoc="1" locked="0" layoutInCell="1" allowOverlap="1" wp14:anchorId="3D7DAEC3" wp14:editId="669C2158">
            <wp:simplePos x="0" y="0"/>
            <wp:positionH relativeFrom="margin">
              <wp:align>center</wp:align>
            </wp:positionH>
            <wp:positionV relativeFrom="paragraph">
              <wp:posOffset>233652</wp:posOffset>
            </wp:positionV>
            <wp:extent cx="4611756" cy="94144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756" cy="94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BC588" w14:textId="239D8BBE" w:rsidR="005B554E" w:rsidRDefault="00746BB4" w:rsidP="005B554E">
      <w:r w:rsidRPr="00184FBE">
        <w:rPr>
          <w:noProof/>
        </w:rPr>
        <w:drawing>
          <wp:anchor distT="0" distB="0" distL="114300" distR="114300" simplePos="0" relativeHeight="251728384" behindDoc="0" locked="0" layoutInCell="1" allowOverlap="1" wp14:anchorId="04748515" wp14:editId="76DC162D">
            <wp:simplePos x="0" y="0"/>
            <wp:positionH relativeFrom="column">
              <wp:posOffset>5070393</wp:posOffset>
            </wp:positionH>
            <wp:positionV relativeFrom="paragraph">
              <wp:posOffset>1112851</wp:posOffset>
            </wp:positionV>
            <wp:extent cx="914400" cy="304800"/>
            <wp:effectExtent l="0" t="0" r="0" b="0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27A8C" w14:textId="5CE5A18D" w:rsidR="005B554E" w:rsidRPr="00746BB4" w:rsidRDefault="00746BB4" w:rsidP="00746BB4">
      <w:pPr>
        <w:ind w:left="720"/>
        <w:jc w:val="both"/>
        <w:rPr>
          <w:b w:val="0"/>
          <w:bCs/>
          <w:color w:val="auto"/>
          <w:sz w:val="24"/>
          <w:szCs w:val="20"/>
        </w:rPr>
      </w:pPr>
      <w:r>
        <w:rPr>
          <w:b w:val="0"/>
          <w:bCs/>
          <w:color w:val="auto"/>
          <w:sz w:val="24"/>
          <w:szCs w:val="20"/>
        </w:rPr>
        <w:t xml:space="preserve">Posteriormente, le daremos al botón de </w:t>
      </w:r>
      <w:r w:rsidRPr="00757786">
        <w:rPr>
          <w:color w:val="auto"/>
          <w:sz w:val="24"/>
          <w:szCs w:val="20"/>
        </w:rPr>
        <w:t>new</w:t>
      </w:r>
      <w:r>
        <w:rPr>
          <w:b w:val="0"/>
          <w:bCs/>
          <w:color w:val="auto"/>
          <w:sz w:val="24"/>
          <w:szCs w:val="20"/>
        </w:rPr>
        <w:t xml:space="preserve"> y </w:t>
      </w:r>
      <w:r w:rsidRPr="00757786">
        <w:rPr>
          <w:color w:val="auto"/>
          <w:sz w:val="24"/>
          <w:szCs w:val="20"/>
        </w:rPr>
        <w:t>añadiremos la cuenta</w:t>
      </w:r>
      <w:r>
        <w:rPr>
          <w:b w:val="0"/>
          <w:bCs/>
          <w:color w:val="auto"/>
          <w:sz w:val="24"/>
          <w:szCs w:val="20"/>
        </w:rPr>
        <w:t>:</w:t>
      </w:r>
    </w:p>
    <w:p w14:paraId="3887D4C0" w14:textId="7763E5B5" w:rsidR="00C32B4C" w:rsidRPr="00746BB4" w:rsidRDefault="002E01D3" w:rsidP="00C32B4C">
      <w:pPr>
        <w:ind w:left="720"/>
        <w:jc w:val="both"/>
        <w:rPr>
          <w:b w:val="0"/>
          <w:bCs/>
          <w:color w:val="auto"/>
          <w:sz w:val="24"/>
          <w:szCs w:val="20"/>
        </w:rPr>
      </w:pPr>
      <w:r>
        <w:rPr>
          <w:b w:val="0"/>
          <w:bCs/>
          <w:color w:val="auto"/>
          <w:sz w:val="24"/>
          <w:szCs w:val="20"/>
        </w:rPr>
        <w:t xml:space="preserve">Le asignaremos un </w:t>
      </w:r>
      <w:r w:rsidRPr="00757786">
        <w:rPr>
          <w:color w:val="auto"/>
          <w:sz w:val="24"/>
          <w:szCs w:val="20"/>
        </w:rPr>
        <w:t>nombre</w:t>
      </w:r>
      <w:r>
        <w:rPr>
          <w:b w:val="0"/>
          <w:bCs/>
          <w:color w:val="auto"/>
          <w:sz w:val="24"/>
          <w:szCs w:val="20"/>
        </w:rPr>
        <w:t xml:space="preserve"> y una </w:t>
      </w:r>
      <w:r w:rsidRPr="00757786">
        <w:rPr>
          <w:color w:val="auto"/>
          <w:sz w:val="24"/>
          <w:szCs w:val="20"/>
        </w:rPr>
        <w:t>contraseña</w:t>
      </w:r>
      <w:r w:rsidR="00E377F6">
        <w:rPr>
          <w:b w:val="0"/>
          <w:bCs/>
          <w:color w:val="auto"/>
          <w:sz w:val="24"/>
          <w:szCs w:val="20"/>
        </w:rPr>
        <w:t>:</w:t>
      </w:r>
    </w:p>
    <w:p w14:paraId="52843FF3" w14:textId="70739834" w:rsidR="005B554E" w:rsidRDefault="00746BB4" w:rsidP="005B554E">
      <w:r w:rsidRPr="00184FBE">
        <w:rPr>
          <w:noProof/>
        </w:rPr>
        <w:drawing>
          <wp:anchor distT="0" distB="0" distL="114300" distR="114300" simplePos="0" relativeHeight="251729408" behindDoc="0" locked="0" layoutInCell="1" allowOverlap="1" wp14:anchorId="7D6B31BE" wp14:editId="484C364F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2448854" cy="3172570"/>
            <wp:effectExtent l="0" t="0" r="8890" b="889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854" cy="317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6271E" w14:textId="615ADB44" w:rsidR="005B554E" w:rsidRDefault="005B554E" w:rsidP="005B554E"/>
    <w:p w14:paraId="759ABCD5" w14:textId="76653EDD" w:rsidR="00746BB4" w:rsidRDefault="00746BB4" w:rsidP="005B554E"/>
    <w:p w14:paraId="1E82D948" w14:textId="2BEF1C6D" w:rsidR="00E377F6" w:rsidRPr="00746BB4" w:rsidRDefault="00DC1AD1" w:rsidP="00E377F6">
      <w:pPr>
        <w:ind w:left="720"/>
        <w:jc w:val="both"/>
        <w:rPr>
          <w:b w:val="0"/>
          <w:bCs/>
          <w:color w:val="auto"/>
          <w:sz w:val="24"/>
          <w:szCs w:val="20"/>
        </w:rPr>
      </w:pPr>
      <w:r w:rsidRPr="00184FBE">
        <w:rPr>
          <w:noProof/>
        </w:rPr>
        <w:lastRenderedPageBreak/>
        <w:drawing>
          <wp:anchor distT="0" distB="0" distL="114300" distR="114300" simplePos="0" relativeHeight="251730432" behindDoc="0" locked="0" layoutInCell="1" allowOverlap="1" wp14:anchorId="4B1CE022" wp14:editId="62D0B021">
            <wp:simplePos x="0" y="0"/>
            <wp:positionH relativeFrom="column">
              <wp:posOffset>5535516</wp:posOffset>
            </wp:positionH>
            <wp:positionV relativeFrom="paragraph">
              <wp:posOffset>220124</wp:posOffset>
            </wp:positionV>
            <wp:extent cx="868680" cy="335280"/>
            <wp:effectExtent l="0" t="0" r="762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7F6">
        <w:rPr>
          <w:b w:val="0"/>
          <w:bCs/>
          <w:color w:val="auto"/>
          <w:sz w:val="24"/>
          <w:szCs w:val="20"/>
        </w:rPr>
        <w:t xml:space="preserve">También lo que podemos hacer, es </w:t>
      </w:r>
      <w:r>
        <w:rPr>
          <w:b w:val="0"/>
          <w:bCs/>
          <w:color w:val="auto"/>
          <w:sz w:val="24"/>
          <w:szCs w:val="20"/>
        </w:rPr>
        <w:t>que,</w:t>
      </w:r>
      <w:r w:rsidR="00E377F6">
        <w:rPr>
          <w:b w:val="0"/>
          <w:bCs/>
          <w:color w:val="auto"/>
          <w:sz w:val="24"/>
          <w:szCs w:val="20"/>
        </w:rPr>
        <w:t xml:space="preserve"> en vez de crear un usuario, podemos </w:t>
      </w:r>
      <w:r w:rsidR="00E377F6" w:rsidRPr="00757786">
        <w:rPr>
          <w:color w:val="auto"/>
          <w:sz w:val="24"/>
          <w:szCs w:val="20"/>
        </w:rPr>
        <w:t>crear usuarios específicos para cada equipo de la red</w:t>
      </w:r>
      <w:r>
        <w:rPr>
          <w:b w:val="0"/>
          <w:bCs/>
          <w:color w:val="auto"/>
          <w:sz w:val="24"/>
          <w:szCs w:val="20"/>
        </w:rPr>
        <w:t xml:space="preserve">. Para eso le daremos al botón </w:t>
      </w:r>
      <w:r w:rsidRPr="00757786">
        <w:rPr>
          <w:color w:val="auto"/>
          <w:sz w:val="24"/>
          <w:szCs w:val="20"/>
        </w:rPr>
        <w:t xml:space="preserve">Auto </w:t>
      </w:r>
      <w:proofErr w:type="spellStart"/>
      <w:r w:rsidRPr="00757786">
        <w:rPr>
          <w:color w:val="auto"/>
          <w:sz w:val="24"/>
          <w:szCs w:val="20"/>
        </w:rPr>
        <w:t>Scan</w:t>
      </w:r>
      <w:proofErr w:type="spellEnd"/>
      <w:r>
        <w:rPr>
          <w:b w:val="0"/>
          <w:bCs/>
          <w:color w:val="auto"/>
          <w:sz w:val="24"/>
          <w:szCs w:val="20"/>
        </w:rPr>
        <w:t>:</w:t>
      </w:r>
    </w:p>
    <w:p w14:paraId="252997D4" w14:textId="302B89E2" w:rsidR="00746BB4" w:rsidRDefault="00746BB4" w:rsidP="005B554E"/>
    <w:p w14:paraId="68225B5E" w14:textId="58AF111D" w:rsidR="00DC1AD1" w:rsidRPr="00746BB4" w:rsidRDefault="00DC1AD1" w:rsidP="00DC1AD1">
      <w:pPr>
        <w:ind w:left="720"/>
        <w:jc w:val="both"/>
        <w:rPr>
          <w:b w:val="0"/>
          <w:bCs/>
          <w:color w:val="auto"/>
          <w:sz w:val="24"/>
          <w:szCs w:val="20"/>
        </w:rPr>
      </w:pPr>
      <w:r>
        <w:rPr>
          <w:b w:val="0"/>
          <w:bCs/>
          <w:color w:val="auto"/>
          <w:sz w:val="24"/>
          <w:szCs w:val="20"/>
        </w:rPr>
        <w:t xml:space="preserve">Comprobaremos la </w:t>
      </w:r>
      <w:r w:rsidRPr="00757786">
        <w:rPr>
          <w:color w:val="auto"/>
          <w:sz w:val="24"/>
          <w:szCs w:val="20"/>
        </w:rPr>
        <w:t>IP del cliente</w:t>
      </w:r>
      <w:r>
        <w:rPr>
          <w:b w:val="0"/>
          <w:bCs/>
          <w:color w:val="auto"/>
          <w:sz w:val="24"/>
          <w:szCs w:val="20"/>
        </w:rPr>
        <w:t xml:space="preserve"> y la pondremos en el apartado de </w:t>
      </w:r>
      <w:r w:rsidRPr="00757786">
        <w:rPr>
          <w:color w:val="auto"/>
          <w:sz w:val="24"/>
          <w:szCs w:val="20"/>
        </w:rPr>
        <w:t xml:space="preserve">Auto </w:t>
      </w:r>
      <w:proofErr w:type="spellStart"/>
      <w:r w:rsidRPr="00757786">
        <w:rPr>
          <w:color w:val="auto"/>
          <w:sz w:val="24"/>
          <w:szCs w:val="20"/>
        </w:rPr>
        <w:t>Scan</w:t>
      </w:r>
      <w:proofErr w:type="spellEnd"/>
      <w:r>
        <w:rPr>
          <w:b w:val="0"/>
          <w:bCs/>
          <w:color w:val="auto"/>
          <w:sz w:val="24"/>
          <w:szCs w:val="20"/>
        </w:rPr>
        <w:t>:</w:t>
      </w:r>
    </w:p>
    <w:p w14:paraId="39677B92" w14:textId="5B17DE1C" w:rsidR="005B554E" w:rsidRDefault="00DC1AD1" w:rsidP="005B554E">
      <w:pPr>
        <w:ind w:firstLine="708"/>
      </w:pPr>
      <w:r w:rsidRPr="00184FBE">
        <w:rPr>
          <w:noProof/>
        </w:rPr>
        <w:drawing>
          <wp:anchor distT="0" distB="0" distL="114300" distR="114300" simplePos="0" relativeHeight="251731456" behindDoc="0" locked="0" layoutInCell="1" allowOverlap="1" wp14:anchorId="0440A29C" wp14:editId="3DB0B409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794760" cy="15240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C696E" w14:textId="7E8C1314" w:rsidR="005B554E" w:rsidRDefault="00DC1AD1" w:rsidP="005B554E">
      <w:r w:rsidRPr="00184FBE">
        <w:rPr>
          <w:noProof/>
        </w:rPr>
        <w:drawing>
          <wp:anchor distT="0" distB="0" distL="114300" distR="114300" simplePos="0" relativeHeight="251732480" behindDoc="0" locked="0" layoutInCell="1" allowOverlap="1" wp14:anchorId="3BF276D6" wp14:editId="5EC4D3E2">
            <wp:simplePos x="0" y="0"/>
            <wp:positionH relativeFrom="margin">
              <wp:align>center</wp:align>
            </wp:positionH>
            <wp:positionV relativeFrom="paragraph">
              <wp:posOffset>1886116</wp:posOffset>
            </wp:positionV>
            <wp:extent cx="3673158" cy="1470787"/>
            <wp:effectExtent l="0" t="0" r="3810" b="0"/>
            <wp:wrapTopAndBottom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A8975" w14:textId="77777777" w:rsidR="00DC1AD1" w:rsidRDefault="00DC1AD1" w:rsidP="00DC1AD1">
      <w:pPr>
        <w:ind w:left="720"/>
        <w:jc w:val="both"/>
        <w:rPr>
          <w:b w:val="0"/>
          <w:bCs/>
          <w:color w:val="auto"/>
          <w:sz w:val="24"/>
          <w:szCs w:val="20"/>
        </w:rPr>
      </w:pPr>
    </w:p>
    <w:p w14:paraId="13E86415" w14:textId="349C926F" w:rsidR="00DC1AD1" w:rsidRPr="00746BB4" w:rsidRDefault="00DC1AD1" w:rsidP="00DC1AD1">
      <w:pPr>
        <w:ind w:left="720"/>
        <w:jc w:val="both"/>
        <w:rPr>
          <w:b w:val="0"/>
          <w:bCs/>
          <w:color w:val="auto"/>
          <w:sz w:val="24"/>
          <w:szCs w:val="20"/>
        </w:rPr>
      </w:pPr>
      <w:r>
        <w:rPr>
          <w:b w:val="0"/>
          <w:bCs/>
          <w:color w:val="auto"/>
          <w:sz w:val="24"/>
          <w:szCs w:val="20"/>
        </w:rPr>
        <w:t xml:space="preserve">Una vez le demos a </w:t>
      </w:r>
      <w:proofErr w:type="spellStart"/>
      <w:r w:rsidRPr="00757786">
        <w:rPr>
          <w:color w:val="auto"/>
          <w:sz w:val="24"/>
          <w:szCs w:val="20"/>
        </w:rPr>
        <w:t>Start</w:t>
      </w:r>
      <w:proofErr w:type="spellEnd"/>
      <w:r>
        <w:rPr>
          <w:b w:val="0"/>
          <w:bCs/>
          <w:color w:val="auto"/>
          <w:sz w:val="24"/>
          <w:szCs w:val="20"/>
        </w:rPr>
        <w:t xml:space="preserve">, este se añadirá automáticamente a la </w:t>
      </w:r>
      <w:r w:rsidRPr="00757786">
        <w:rPr>
          <w:color w:val="auto"/>
          <w:sz w:val="24"/>
          <w:szCs w:val="20"/>
        </w:rPr>
        <w:t>lista de usuarios</w:t>
      </w:r>
      <w:r>
        <w:rPr>
          <w:b w:val="0"/>
          <w:bCs/>
          <w:color w:val="auto"/>
          <w:sz w:val="24"/>
          <w:szCs w:val="20"/>
        </w:rPr>
        <w:t>:</w:t>
      </w:r>
    </w:p>
    <w:p w14:paraId="5B656F2F" w14:textId="60936B7F" w:rsidR="005B554E" w:rsidRDefault="00DC1AD1" w:rsidP="005B554E">
      <w:r w:rsidRPr="00184FBE">
        <w:rPr>
          <w:noProof/>
        </w:rPr>
        <w:drawing>
          <wp:anchor distT="0" distB="0" distL="114300" distR="114300" simplePos="0" relativeHeight="251733504" behindDoc="0" locked="0" layoutInCell="1" allowOverlap="1" wp14:anchorId="3E387451" wp14:editId="128FE04D">
            <wp:simplePos x="0" y="0"/>
            <wp:positionH relativeFrom="margin">
              <wp:align>center</wp:align>
            </wp:positionH>
            <wp:positionV relativeFrom="paragraph">
              <wp:posOffset>390774</wp:posOffset>
            </wp:positionV>
            <wp:extent cx="4640982" cy="952583"/>
            <wp:effectExtent l="0" t="0" r="7620" b="0"/>
            <wp:wrapTopAndBottom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75030" w14:textId="725C78CE" w:rsidR="005B554E" w:rsidRDefault="005B554E" w:rsidP="005B554E"/>
    <w:p w14:paraId="5F7C33C7" w14:textId="2A68453E" w:rsidR="005B554E" w:rsidRDefault="005B554E" w:rsidP="005B554E"/>
    <w:p w14:paraId="7D351930" w14:textId="73B0AB88" w:rsidR="00DC1AD1" w:rsidRDefault="00DC1AD1" w:rsidP="005B554E"/>
    <w:p w14:paraId="5BB16D93" w14:textId="40C59345" w:rsidR="00DC1AD1" w:rsidRDefault="00DC1AD1" w:rsidP="005B554E"/>
    <w:p w14:paraId="76AF82FF" w14:textId="46417509" w:rsidR="00DC1AD1" w:rsidRDefault="00DC1AD1" w:rsidP="005B554E"/>
    <w:p w14:paraId="5833B29C" w14:textId="5257EA6E" w:rsidR="00DC1AD1" w:rsidRDefault="00DC1AD1" w:rsidP="005B554E"/>
    <w:p w14:paraId="11C95D0C" w14:textId="774D9534" w:rsidR="00DC1AD1" w:rsidRDefault="00DC1AD1" w:rsidP="005B554E"/>
    <w:p w14:paraId="7661E845" w14:textId="25188CFD" w:rsidR="00DC1AD1" w:rsidRDefault="00DC1AD1" w:rsidP="005B554E"/>
    <w:p w14:paraId="39E58B5F" w14:textId="36207D99" w:rsidR="00DC1AD1" w:rsidRDefault="00DC1AD1" w:rsidP="005B554E"/>
    <w:p w14:paraId="177F385E" w14:textId="77777777" w:rsidR="00DC1AD1" w:rsidRDefault="00DC1AD1" w:rsidP="005B554E"/>
    <w:p w14:paraId="1CF0CA2E" w14:textId="5C8908DF" w:rsidR="00DC1AD1" w:rsidRDefault="00DC1AD1" w:rsidP="005B554E"/>
    <w:p w14:paraId="244D0648" w14:textId="56F32F2A" w:rsidR="00DC1AD1" w:rsidRDefault="00DC1AD1" w:rsidP="00DC1AD1">
      <w:pPr>
        <w:pStyle w:val="Ttulo3"/>
        <w:numPr>
          <w:ilvl w:val="0"/>
          <w:numId w:val="3"/>
        </w:numPr>
        <w:rPr>
          <w:rFonts w:ascii="Bahnschrift SemiBold" w:hAnsi="Bahnschrift SemiBold"/>
          <w:noProof/>
          <w:color w:val="3B3838" w:themeColor="background2" w:themeShade="40"/>
          <w:sz w:val="32"/>
          <w:szCs w:val="32"/>
        </w:rPr>
      </w:pPr>
      <w:r>
        <w:rPr>
          <w:rFonts w:ascii="Bahnschrift SemiBold" w:hAnsi="Bahnschrift SemiBold"/>
          <w:noProof/>
          <w:color w:val="3B3838" w:themeColor="background2" w:themeShade="40"/>
          <w:sz w:val="32"/>
          <w:szCs w:val="32"/>
        </w:rPr>
        <w:lastRenderedPageBreak/>
        <w:t>Configuración d</w:t>
      </w:r>
      <w:r>
        <w:rPr>
          <w:rFonts w:ascii="Bahnschrift SemiBold" w:hAnsi="Bahnschrift SemiBold"/>
          <w:noProof/>
          <w:color w:val="3B3838" w:themeColor="background2" w:themeShade="40"/>
          <w:sz w:val="32"/>
          <w:szCs w:val="32"/>
        </w:rPr>
        <w:t>el filtro web</w:t>
      </w:r>
      <w:r w:rsidRPr="0085711A">
        <w:rPr>
          <w:rFonts w:ascii="Bahnschrift SemiBold" w:hAnsi="Bahnschrift SemiBold"/>
          <w:noProof/>
          <w:color w:val="3B3838" w:themeColor="background2" w:themeShade="40"/>
          <w:sz w:val="32"/>
          <w:szCs w:val="32"/>
        </w:rPr>
        <w:t>:</w:t>
      </w:r>
    </w:p>
    <w:p w14:paraId="4A654A61" w14:textId="2AE34933" w:rsidR="00DC1AD1" w:rsidRDefault="00DC1AD1" w:rsidP="00DC1AD1"/>
    <w:p w14:paraId="6B524D90" w14:textId="0F0B369D" w:rsidR="00DC1AD1" w:rsidRPr="00746BB4" w:rsidRDefault="00EB44FA" w:rsidP="00DC1AD1">
      <w:pPr>
        <w:ind w:left="720"/>
        <w:jc w:val="both"/>
        <w:rPr>
          <w:b w:val="0"/>
          <w:bCs/>
          <w:color w:val="auto"/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3C3ACC60" wp14:editId="722A4383">
                <wp:simplePos x="0" y="0"/>
                <wp:positionH relativeFrom="column">
                  <wp:posOffset>2872409</wp:posOffset>
                </wp:positionH>
                <wp:positionV relativeFrom="paragraph">
                  <wp:posOffset>1208874</wp:posOffset>
                </wp:positionV>
                <wp:extent cx="1144988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98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1E678" id="Conector recto 23" o:spid="_x0000_s1026" style="position:absolute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95.2pt" to="316.3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" strokecolor="red" strokeweight="1pt"/>
            </w:pict>
          </mc:Fallback>
        </mc:AlternateContent>
      </w:r>
      <w:r w:rsidRPr="00184FBE">
        <w:rPr>
          <w:noProof/>
        </w:rPr>
        <w:drawing>
          <wp:anchor distT="0" distB="0" distL="114300" distR="114300" simplePos="0" relativeHeight="251734528" behindDoc="0" locked="0" layoutInCell="1" allowOverlap="1" wp14:anchorId="39A5026C" wp14:editId="25AEABA1">
            <wp:simplePos x="0" y="0"/>
            <wp:positionH relativeFrom="margin">
              <wp:align>center</wp:align>
            </wp:positionH>
            <wp:positionV relativeFrom="paragraph">
              <wp:posOffset>787428</wp:posOffset>
            </wp:positionV>
            <wp:extent cx="1943268" cy="769687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AD1">
        <w:rPr>
          <w:b w:val="0"/>
          <w:bCs/>
          <w:color w:val="auto"/>
          <w:sz w:val="24"/>
          <w:szCs w:val="20"/>
        </w:rPr>
        <w:t xml:space="preserve">Una de las características que nos ofrece un servidor </w:t>
      </w:r>
      <w:r w:rsidR="00DC1AD1" w:rsidRPr="00757786">
        <w:rPr>
          <w:color w:val="auto"/>
          <w:sz w:val="24"/>
          <w:szCs w:val="20"/>
        </w:rPr>
        <w:t>proxy</w:t>
      </w:r>
      <w:r w:rsidR="00DC1AD1">
        <w:rPr>
          <w:b w:val="0"/>
          <w:bCs/>
          <w:color w:val="auto"/>
          <w:sz w:val="24"/>
          <w:szCs w:val="20"/>
        </w:rPr>
        <w:t xml:space="preserve"> es que podemos </w:t>
      </w:r>
      <w:r w:rsidRPr="00757786">
        <w:rPr>
          <w:color w:val="auto"/>
          <w:sz w:val="24"/>
          <w:szCs w:val="20"/>
        </w:rPr>
        <w:t>bloquear ciertas páginas</w:t>
      </w:r>
      <w:r>
        <w:rPr>
          <w:b w:val="0"/>
          <w:bCs/>
          <w:color w:val="auto"/>
          <w:sz w:val="24"/>
          <w:szCs w:val="20"/>
        </w:rPr>
        <w:t xml:space="preserve"> para que el cliente no pueda acceder. Con el programa </w:t>
      </w:r>
      <w:proofErr w:type="spellStart"/>
      <w:r w:rsidRPr="00757786">
        <w:rPr>
          <w:color w:val="auto"/>
          <w:sz w:val="24"/>
          <w:szCs w:val="20"/>
        </w:rPr>
        <w:t>CCProxy</w:t>
      </w:r>
      <w:proofErr w:type="spellEnd"/>
      <w:r>
        <w:rPr>
          <w:b w:val="0"/>
          <w:bCs/>
          <w:color w:val="auto"/>
          <w:sz w:val="24"/>
          <w:szCs w:val="20"/>
        </w:rPr>
        <w:t xml:space="preserve"> lo podemos hacer, para eso en el mismo apartado de </w:t>
      </w:r>
      <w:r w:rsidRPr="00757786">
        <w:rPr>
          <w:color w:val="auto"/>
          <w:sz w:val="24"/>
          <w:szCs w:val="20"/>
        </w:rPr>
        <w:t>Cuentas</w:t>
      </w:r>
      <w:r>
        <w:rPr>
          <w:b w:val="0"/>
          <w:bCs/>
          <w:color w:val="auto"/>
          <w:sz w:val="24"/>
          <w:szCs w:val="20"/>
        </w:rPr>
        <w:t xml:space="preserve">, nos iremos a </w:t>
      </w:r>
      <w:proofErr w:type="spellStart"/>
      <w:r w:rsidRPr="00757786">
        <w:rPr>
          <w:color w:val="auto"/>
          <w:sz w:val="24"/>
          <w:szCs w:val="20"/>
        </w:rPr>
        <w:t>Filter</w:t>
      </w:r>
      <w:proofErr w:type="spellEnd"/>
      <w:r w:rsidRPr="00757786">
        <w:rPr>
          <w:color w:val="auto"/>
          <w:sz w:val="24"/>
          <w:szCs w:val="20"/>
        </w:rPr>
        <w:t>/Time</w:t>
      </w:r>
      <w:r>
        <w:rPr>
          <w:b w:val="0"/>
          <w:bCs/>
          <w:color w:val="auto"/>
          <w:sz w:val="24"/>
          <w:szCs w:val="20"/>
        </w:rPr>
        <w:t xml:space="preserve"> y pulsaremos sobre </w:t>
      </w:r>
      <w:r w:rsidRPr="00757786">
        <w:rPr>
          <w:color w:val="auto"/>
          <w:sz w:val="24"/>
          <w:szCs w:val="20"/>
        </w:rPr>
        <w:t>Web</w:t>
      </w:r>
      <w:r>
        <w:rPr>
          <w:b w:val="0"/>
          <w:bCs/>
          <w:color w:val="auto"/>
          <w:sz w:val="24"/>
          <w:szCs w:val="20"/>
        </w:rPr>
        <w:t xml:space="preserve"> </w:t>
      </w:r>
      <w:proofErr w:type="spellStart"/>
      <w:r w:rsidRPr="00757786">
        <w:rPr>
          <w:color w:val="auto"/>
          <w:sz w:val="24"/>
          <w:szCs w:val="20"/>
        </w:rPr>
        <w:t>Filter</w:t>
      </w:r>
      <w:proofErr w:type="spellEnd"/>
      <w:r>
        <w:rPr>
          <w:b w:val="0"/>
          <w:bCs/>
          <w:color w:val="auto"/>
          <w:sz w:val="24"/>
          <w:szCs w:val="20"/>
        </w:rPr>
        <w:t>:</w:t>
      </w:r>
    </w:p>
    <w:p w14:paraId="6C7BFAD2" w14:textId="12C78E19" w:rsidR="00DC1AD1" w:rsidRPr="00DC1AD1" w:rsidRDefault="00DC1AD1" w:rsidP="00DC1AD1"/>
    <w:p w14:paraId="10263BC4" w14:textId="33FE4CDD" w:rsidR="00DC1AD1" w:rsidRDefault="00EB44FA" w:rsidP="00EB44FA">
      <w:pPr>
        <w:ind w:left="720"/>
      </w:pPr>
      <w:r>
        <w:rPr>
          <w:b w:val="0"/>
          <w:bCs/>
          <w:color w:val="auto"/>
          <w:sz w:val="24"/>
          <w:szCs w:val="20"/>
        </w:rPr>
        <w:t xml:space="preserve">Antes de nada, crearemos un documento simple de texto </w:t>
      </w:r>
      <w:r w:rsidRPr="00757786">
        <w:rPr>
          <w:color w:val="auto"/>
          <w:sz w:val="24"/>
          <w:szCs w:val="20"/>
        </w:rPr>
        <w:t>.</w:t>
      </w:r>
      <w:proofErr w:type="spellStart"/>
      <w:r w:rsidRPr="00757786">
        <w:rPr>
          <w:color w:val="auto"/>
          <w:sz w:val="24"/>
          <w:szCs w:val="20"/>
        </w:rPr>
        <w:t>txt</w:t>
      </w:r>
      <w:proofErr w:type="spellEnd"/>
      <w:r>
        <w:rPr>
          <w:b w:val="0"/>
          <w:bCs/>
          <w:color w:val="auto"/>
          <w:sz w:val="24"/>
          <w:szCs w:val="20"/>
        </w:rPr>
        <w:t xml:space="preserve"> en el que añadiremos los </w:t>
      </w:r>
      <w:r w:rsidRPr="00757786">
        <w:rPr>
          <w:color w:val="auto"/>
          <w:sz w:val="24"/>
          <w:szCs w:val="20"/>
        </w:rPr>
        <w:t>dominios</w:t>
      </w:r>
      <w:r>
        <w:rPr>
          <w:b w:val="0"/>
          <w:bCs/>
          <w:color w:val="auto"/>
          <w:sz w:val="24"/>
          <w:szCs w:val="20"/>
        </w:rPr>
        <w:t xml:space="preserve"> que queremos </w:t>
      </w:r>
      <w:r w:rsidRPr="00757786">
        <w:rPr>
          <w:color w:val="auto"/>
          <w:sz w:val="24"/>
          <w:szCs w:val="20"/>
        </w:rPr>
        <w:t>bloquear</w:t>
      </w:r>
      <w:r w:rsidR="00066203">
        <w:rPr>
          <w:b w:val="0"/>
          <w:bCs/>
          <w:color w:val="auto"/>
          <w:sz w:val="24"/>
          <w:szCs w:val="20"/>
        </w:rPr>
        <w:t>, se escribirían de la siguiente manera:</w:t>
      </w:r>
    </w:p>
    <w:p w14:paraId="3ADB3A2D" w14:textId="4A4DA7B9" w:rsidR="005B554E" w:rsidRDefault="00066203" w:rsidP="005B554E">
      <w:r w:rsidRPr="00184FBE">
        <w:rPr>
          <w:noProof/>
        </w:rPr>
        <w:drawing>
          <wp:anchor distT="0" distB="0" distL="114300" distR="114300" simplePos="0" relativeHeight="251736576" behindDoc="0" locked="0" layoutInCell="1" allowOverlap="1" wp14:anchorId="4736DD50" wp14:editId="5C8F624F">
            <wp:simplePos x="0" y="0"/>
            <wp:positionH relativeFrom="margin">
              <wp:align>center</wp:align>
            </wp:positionH>
            <wp:positionV relativeFrom="paragraph">
              <wp:posOffset>230367</wp:posOffset>
            </wp:positionV>
            <wp:extent cx="2146300" cy="1320165"/>
            <wp:effectExtent l="0" t="0" r="635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3A4DF" w14:textId="03BB4AD8" w:rsidR="005B554E" w:rsidRDefault="005B554E" w:rsidP="005B554E"/>
    <w:p w14:paraId="19B0DC0A" w14:textId="441A27DA" w:rsidR="00066203" w:rsidRDefault="00066203" w:rsidP="00066203">
      <w:pPr>
        <w:ind w:left="720"/>
        <w:rPr>
          <w:b w:val="0"/>
          <w:bCs/>
          <w:color w:val="auto"/>
          <w:sz w:val="24"/>
          <w:szCs w:val="20"/>
        </w:rPr>
      </w:pPr>
      <w:r>
        <w:rPr>
          <w:b w:val="0"/>
          <w:bCs/>
          <w:color w:val="auto"/>
          <w:sz w:val="24"/>
          <w:szCs w:val="20"/>
        </w:rPr>
        <w:t xml:space="preserve">Lo añadiremos de dos maneras, por si acaso pudiera llevar el </w:t>
      </w:r>
      <w:r w:rsidRPr="00757786">
        <w:rPr>
          <w:color w:val="auto"/>
          <w:sz w:val="24"/>
          <w:szCs w:val="20"/>
        </w:rPr>
        <w:t>dominio</w:t>
      </w:r>
      <w:r>
        <w:rPr>
          <w:b w:val="0"/>
          <w:bCs/>
          <w:color w:val="auto"/>
          <w:sz w:val="24"/>
          <w:szCs w:val="20"/>
        </w:rPr>
        <w:t xml:space="preserve"> al</w:t>
      </w:r>
      <w:r w:rsidR="001D0E27">
        <w:rPr>
          <w:b w:val="0"/>
          <w:bCs/>
          <w:color w:val="auto"/>
          <w:sz w:val="24"/>
          <w:szCs w:val="20"/>
        </w:rPr>
        <w:t>go diferente.</w:t>
      </w:r>
    </w:p>
    <w:p w14:paraId="3A77C098" w14:textId="38DFDFCF" w:rsidR="001D0E27" w:rsidRDefault="001D0E27" w:rsidP="00066203">
      <w:pPr>
        <w:ind w:left="720"/>
      </w:pPr>
      <w:r>
        <w:rPr>
          <w:b w:val="0"/>
          <w:bCs/>
          <w:color w:val="auto"/>
          <w:sz w:val="24"/>
          <w:szCs w:val="20"/>
        </w:rPr>
        <w:t xml:space="preserve">Lo podemos guardar donde queramos, lo suyo, por comodidad, sería guardarlo dentro de la misma carpeta de </w:t>
      </w:r>
      <w:proofErr w:type="spellStart"/>
      <w:r w:rsidRPr="00757786">
        <w:rPr>
          <w:color w:val="auto"/>
          <w:sz w:val="24"/>
          <w:szCs w:val="20"/>
        </w:rPr>
        <w:t>CCProxy</w:t>
      </w:r>
      <w:proofErr w:type="spellEnd"/>
      <w:r>
        <w:rPr>
          <w:b w:val="0"/>
          <w:bCs/>
          <w:color w:val="auto"/>
          <w:sz w:val="24"/>
          <w:szCs w:val="20"/>
        </w:rPr>
        <w:t>:</w:t>
      </w:r>
    </w:p>
    <w:p w14:paraId="4332E14A" w14:textId="2F607DD3" w:rsidR="00066203" w:rsidRDefault="001D0E27" w:rsidP="005B554E">
      <w:r w:rsidRPr="00184FBE">
        <w:rPr>
          <w:noProof/>
        </w:rPr>
        <w:drawing>
          <wp:anchor distT="0" distB="0" distL="114300" distR="114300" simplePos="0" relativeHeight="251737600" behindDoc="0" locked="0" layoutInCell="1" allowOverlap="1" wp14:anchorId="578D1AFA" wp14:editId="23C7D3EE">
            <wp:simplePos x="0" y="0"/>
            <wp:positionH relativeFrom="margin">
              <wp:align>center</wp:align>
            </wp:positionH>
            <wp:positionV relativeFrom="paragraph">
              <wp:posOffset>363303</wp:posOffset>
            </wp:positionV>
            <wp:extent cx="4333240" cy="977900"/>
            <wp:effectExtent l="0" t="0" r="0" b="0"/>
            <wp:wrapTopAndBottom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27057" w14:textId="194CB8F6" w:rsidR="00066203" w:rsidRDefault="00066203" w:rsidP="005B554E"/>
    <w:p w14:paraId="653B5756" w14:textId="77777777" w:rsidR="001D0E27" w:rsidRDefault="001D0E27" w:rsidP="001D0E27">
      <w:pPr>
        <w:ind w:left="720"/>
        <w:rPr>
          <w:b w:val="0"/>
          <w:bCs/>
          <w:color w:val="auto"/>
          <w:sz w:val="24"/>
          <w:szCs w:val="20"/>
        </w:rPr>
      </w:pPr>
    </w:p>
    <w:p w14:paraId="7BF61085" w14:textId="77777777" w:rsidR="001D0E27" w:rsidRDefault="001D0E27" w:rsidP="001D0E27">
      <w:pPr>
        <w:ind w:left="720"/>
        <w:rPr>
          <w:b w:val="0"/>
          <w:bCs/>
          <w:color w:val="auto"/>
          <w:sz w:val="24"/>
          <w:szCs w:val="20"/>
        </w:rPr>
      </w:pPr>
    </w:p>
    <w:p w14:paraId="441AEC58" w14:textId="77777777" w:rsidR="001D0E27" w:rsidRDefault="001D0E27" w:rsidP="001D0E27">
      <w:pPr>
        <w:ind w:left="720"/>
        <w:rPr>
          <w:b w:val="0"/>
          <w:bCs/>
          <w:color w:val="auto"/>
          <w:sz w:val="24"/>
          <w:szCs w:val="20"/>
        </w:rPr>
      </w:pPr>
    </w:p>
    <w:p w14:paraId="3E258A12" w14:textId="77777777" w:rsidR="001D0E27" w:rsidRDefault="001D0E27" w:rsidP="001D0E27">
      <w:pPr>
        <w:ind w:left="720"/>
        <w:rPr>
          <w:b w:val="0"/>
          <w:bCs/>
          <w:color w:val="auto"/>
          <w:sz w:val="24"/>
          <w:szCs w:val="20"/>
        </w:rPr>
      </w:pPr>
    </w:p>
    <w:p w14:paraId="35D37D32" w14:textId="77777777" w:rsidR="001D0E27" w:rsidRDefault="001D0E27" w:rsidP="001D0E27">
      <w:pPr>
        <w:ind w:left="720"/>
        <w:rPr>
          <w:b w:val="0"/>
          <w:bCs/>
          <w:color w:val="auto"/>
          <w:sz w:val="24"/>
          <w:szCs w:val="20"/>
        </w:rPr>
      </w:pPr>
    </w:p>
    <w:p w14:paraId="20F3A83C" w14:textId="77777777" w:rsidR="001D0E27" w:rsidRDefault="001D0E27" w:rsidP="001D0E27">
      <w:pPr>
        <w:ind w:left="720"/>
        <w:rPr>
          <w:b w:val="0"/>
          <w:bCs/>
          <w:color w:val="auto"/>
          <w:sz w:val="24"/>
          <w:szCs w:val="20"/>
        </w:rPr>
      </w:pPr>
    </w:p>
    <w:p w14:paraId="469DCCB2" w14:textId="77777777" w:rsidR="001D0E27" w:rsidRDefault="001D0E27" w:rsidP="001D0E27">
      <w:pPr>
        <w:ind w:left="720"/>
        <w:rPr>
          <w:b w:val="0"/>
          <w:bCs/>
          <w:color w:val="auto"/>
          <w:sz w:val="24"/>
          <w:szCs w:val="20"/>
        </w:rPr>
      </w:pPr>
    </w:p>
    <w:p w14:paraId="79433EAA" w14:textId="77777777" w:rsidR="001D0E27" w:rsidRDefault="001D0E27" w:rsidP="001D0E27">
      <w:pPr>
        <w:ind w:left="720"/>
        <w:rPr>
          <w:b w:val="0"/>
          <w:bCs/>
          <w:color w:val="auto"/>
          <w:sz w:val="24"/>
          <w:szCs w:val="20"/>
        </w:rPr>
      </w:pPr>
    </w:p>
    <w:p w14:paraId="4ACD30E0" w14:textId="77777777" w:rsidR="001D0E27" w:rsidRDefault="001D0E27" w:rsidP="001D0E27">
      <w:pPr>
        <w:ind w:left="720"/>
        <w:rPr>
          <w:b w:val="0"/>
          <w:bCs/>
          <w:color w:val="auto"/>
          <w:sz w:val="24"/>
          <w:szCs w:val="20"/>
        </w:rPr>
      </w:pPr>
    </w:p>
    <w:p w14:paraId="667E3D3A" w14:textId="77777777" w:rsidR="001D0E27" w:rsidRDefault="001D0E27" w:rsidP="001D0E27">
      <w:pPr>
        <w:ind w:left="720"/>
        <w:rPr>
          <w:b w:val="0"/>
          <w:bCs/>
          <w:color w:val="auto"/>
          <w:sz w:val="24"/>
          <w:szCs w:val="20"/>
        </w:rPr>
      </w:pPr>
    </w:p>
    <w:p w14:paraId="5848EDE7" w14:textId="77777777" w:rsidR="001D0E27" w:rsidRDefault="001D0E27" w:rsidP="001D0E27">
      <w:pPr>
        <w:ind w:left="720"/>
        <w:rPr>
          <w:b w:val="0"/>
          <w:bCs/>
          <w:color w:val="auto"/>
          <w:sz w:val="24"/>
          <w:szCs w:val="20"/>
        </w:rPr>
      </w:pPr>
    </w:p>
    <w:p w14:paraId="450AA449" w14:textId="77C28CB9" w:rsidR="001D0E27" w:rsidRDefault="001D0E27" w:rsidP="001D0E27">
      <w:pPr>
        <w:ind w:left="720"/>
      </w:pPr>
      <w:r w:rsidRPr="00184FBE">
        <w:rPr>
          <w:noProof/>
        </w:rPr>
        <w:lastRenderedPageBreak/>
        <w:drawing>
          <wp:anchor distT="0" distB="0" distL="114300" distR="114300" simplePos="0" relativeHeight="251738624" behindDoc="0" locked="0" layoutInCell="1" allowOverlap="1" wp14:anchorId="70EDD5D2" wp14:editId="2CC1040E">
            <wp:simplePos x="0" y="0"/>
            <wp:positionH relativeFrom="column">
              <wp:posOffset>1170608</wp:posOffset>
            </wp:positionH>
            <wp:positionV relativeFrom="paragraph">
              <wp:posOffset>561975</wp:posOffset>
            </wp:positionV>
            <wp:extent cx="3878916" cy="1348857"/>
            <wp:effectExtent l="0" t="0" r="7620" b="381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/>
          <w:color w:val="auto"/>
          <w:sz w:val="24"/>
          <w:szCs w:val="20"/>
        </w:rPr>
        <w:t xml:space="preserve">Ahora, dentro del apartado </w:t>
      </w:r>
      <w:r w:rsidRPr="00780AE6">
        <w:rPr>
          <w:color w:val="auto"/>
          <w:sz w:val="24"/>
          <w:szCs w:val="20"/>
        </w:rPr>
        <w:t xml:space="preserve">Web </w:t>
      </w:r>
      <w:proofErr w:type="spellStart"/>
      <w:r w:rsidRPr="00780AE6">
        <w:rPr>
          <w:color w:val="auto"/>
          <w:sz w:val="24"/>
          <w:szCs w:val="20"/>
        </w:rPr>
        <w:t>Filter</w:t>
      </w:r>
      <w:proofErr w:type="spellEnd"/>
      <w:r>
        <w:rPr>
          <w:b w:val="0"/>
          <w:bCs/>
          <w:color w:val="auto"/>
          <w:sz w:val="24"/>
          <w:szCs w:val="20"/>
        </w:rPr>
        <w:t xml:space="preserve">, seleccionaremos las siguientes casillas y añadiremos el </w:t>
      </w:r>
      <w:r w:rsidRPr="00780AE6">
        <w:rPr>
          <w:color w:val="auto"/>
          <w:sz w:val="24"/>
          <w:szCs w:val="20"/>
        </w:rPr>
        <w:t xml:space="preserve">documento de texto </w:t>
      </w:r>
      <w:r>
        <w:rPr>
          <w:b w:val="0"/>
          <w:bCs/>
          <w:color w:val="auto"/>
          <w:sz w:val="24"/>
          <w:szCs w:val="20"/>
        </w:rPr>
        <w:t xml:space="preserve">con los </w:t>
      </w:r>
      <w:r w:rsidRPr="00780AE6">
        <w:rPr>
          <w:color w:val="auto"/>
          <w:sz w:val="24"/>
          <w:szCs w:val="20"/>
        </w:rPr>
        <w:t>sitios bloqueados</w:t>
      </w:r>
      <w:r>
        <w:rPr>
          <w:b w:val="0"/>
          <w:bCs/>
          <w:color w:val="auto"/>
          <w:sz w:val="24"/>
          <w:szCs w:val="20"/>
        </w:rPr>
        <w:t>:</w:t>
      </w:r>
    </w:p>
    <w:p w14:paraId="2EE8AE4B" w14:textId="1C4046D9" w:rsidR="005B554E" w:rsidRDefault="005B554E" w:rsidP="005B554E"/>
    <w:p w14:paraId="07F5D31B" w14:textId="56112E6C" w:rsidR="001D0E27" w:rsidRDefault="001D0E27" w:rsidP="001D0E27">
      <w:pPr>
        <w:ind w:left="720"/>
      </w:pPr>
      <w:r>
        <w:rPr>
          <w:b w:val="0"/>
          <w:bCs/>
          <w:color w:val="auto"/>
          <w:sz w:val="24"/>
          <w:szCs w:val="20"/>
        </w:rPr>
        <w:t>Después simple</w:t>
      </w:r>
      <w:r w:rsidR="00780AE6">
        <w:rPr>
          <w:b w:val="0"/>
          <w:bCs/>
          <w:color w:val="auto"/>
          <w:sz w:val="24"/>
          <w:szCs w:val="20"/>
        </w:rPr>
        <w:t>men</w:t>
      </w:r>
      <w:r>
        <w:rPr>
          <w:b w:val="0"/>
          <w:bCs/>
          <w:color w:val="auto"/>
          <w:sz w:val="24"/>
          <w:szCs w:val="20"/>
        </w:rPr>
        <w:t xml:space="preserve">te añadiríamos también el </w:t>
      </w:r>
      <w:r w:rsidRPr="00780AE6">
        <w:rPr>
          <w:color w:val="auto"/>
          <w:sz w:val="24"/>
          <w:szCs w:val="20"/>
        </w:rPr>
        <w:t xml:space="preserve">filtro web </w:t>
      </w:r>
      <w:r>
        <w:rPr>
          <w:b w:val="0"/>
          <w:bCs/>
          <w:color w:val="auto"/>
          <w:sz w:val="24"/>
          <w:szCs w:val="20"/>
        </w:rPr>
        <w:t xml:space="preserve">al </w:t>
      </w:r>
      <w:r w:rsidRPr="00780AE6">
        <w:rPr>
          <w:color w:val="auto"/>
          <w:sz w:val="24"/>
          <w:szCs w:val="20"/>
        </w:rPr>
        <w:t xml:space="preserve">usuario </w:t>
      </w:r>
      <w:r>
        <w:rPr>
          <w:b w:val="0"/>
          <w:bCs/>
          <w:color w:val="auto"/>
          <w:sz w:val="24"/>
          <w:szCs w:val="20"/>
        </w:rPr>
        <w:t xml:space="preserve">o a los usuarios que hayamos creado anteriormente, se haría haciendo doble </w:t>
      </w:r>
      <w:proofErr w:type="spellStart"/>
      <w:r>
        <w:rPr>
          <w:b w:val="0"/>
          <w:bCs/>
          <w:color w:val="auto"/>
          <w:sz w:val="24"/>
          <w:szCs w:val="20"/>
        </w:rPr>
        <w:t>click</w:t>
      </w:r>
      <w:proofErr w:type="spellEnd"/>
      <w:r>
        <w:rPr>
          <w:b w:val="0"/>
          <w:bCs/>
          <w:color w:val="auto"/>
          <w:sz w:val="24"/>
          <w:szCs w:val="20"/>
        </w:rPr>
        <w:t xml:space="preserve"> sobre el </w:t>
      </w:r>
      <w:r w:rsidRPr="00780AE6">
        <w:rPr>
          <w:color w:val="auto"/>
          <w:sz w:val="24"/>
          <w:szCs w:val="20"/>
        </w:rPr>
        <w:t>usuario</w:t>
      </w:r>
      <w:r>
        <w:rPr>
          <w:b w:val="0"/>
          <w:bCs/>
          <w:color w:val="auto"/>
          <w:sz w:val="24"/>
          <w:szCs w:val="20"/>
        </w:rPr>
        <w:t xml:space="preserve">, seleccionamos la casilla de </w:t>
      </w:r>
      <w:r w:rsidRPr="00780AE6">
        <w:rPr>
          <w:color w:val="auto"/>
          <w:sz w:val="24"/>
          <w:szCs w:val="20"/>
        </w:rPr>
        <w:t xml:space="preserve">Web </w:t>
      </w:r>
      <w:proofErr w:type="spellStart"/>
      <w:r w:rsidRPr="00780AE6">
        <w:rPr>
          <w:color w:val="auto"/>
          <w:sz w:val="24"/>
          <w:szCs w:val="20"/>
        </w:rPr>
        <w:t>Filter</w:t>
      </w:r>
      <w:proofErr w:type="spellEnd"/>
      <w:r w:rsidRPr="00780AE6">
        <w:rPr>
          <w:color w:val="auto"/>
          <w:sz w:val="24"/>
          <w:szCs w:val="20"/>
        </w:rPr>
        <w:t xml:space="preserve"> </w:t>
      </w:r>
      <w:r>
        <w:rPr>
          <w:b w:val="0"/>
          <w:bCs/>
          <w:color w:val="auto"/>
          <w:sz w:val="24"/>
          <w:szCs w:val="20"/>
        </w:rPr>
        <w:t xml:space="preserve">y, por último, asignamos el </w:t>
      </w:r>
      <w:r w:rsidRPr="00780AE6">
        <w:rPr>
          <w:color w:val="auto"/>
          <w:sz w:val="24"/>
          <w:szCs w:val="20"/>
        </w:rPr>
        <w:t>filtro</w:t>
      </w:r>
      <w:r>
        <w:rPr>
          <w:b w:val="0"/>
          <w:bCs/>
          <w:color w:val="auto"/>
          <w:sz w:val="24"/>
          <w:szCs w:val="20"/>
        </w:rPr>
        <w:t>:</w:t>
      </w:r>
    </w:p>
    <w:p w14:paraId="2F733E53" w14:textId="480B13FF" w:rsidR="005B554E" w:rsidRDefault="001D0E27" w:rsidP="005B554E">
      <w:pPr>
        <w:ind w:firstLine="708"/>
      </w:pPr>
      <w:r w:rsidRPr="000866A9">
        <w:rPr>
          <w:noProof/>
        </w:rPr>
        <w:drawing>
          <wp:anchor distT="0" distB="0" distL="114300" distR="114300" simplePos="0" relativeHeight="251739648" behindDoc="0" locked="0" layoutInCell="1" allowOverlap="1" wp14:anchorId="16D00C84" wp14:editId="17FDBD19">
            <wp:simplePos x="0" y="0"/>
            <wp:positionH relativeFrom="column">
              <wp:posOffset>2069051</wp:posOffset>
            </wp:positionH>
            <wp:positionV relativeFrom="paragraph">
              <wp:posOffset>331470</wp:posOffset>
            </wp:positionV>
            <wp:extent cx="2579315" cy="3315180"/>
            <wp:effectExtent l="0" t="0" r="0" b="0"/>
            <wp:wrapTopAndBottom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"/>
                    <a:stretch/>
                  </pic:blipFill>
                  <pic:spPr bwMode="auto">
                    <a:xfrm>
                      <a:off x="0" y="0"/>
                      <a:ext cx="2579315" cy="331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32AD023" w14:textId="06918952" w:rsidR="005B554E" w:rsidRDefault="005B554E" w:rsidP="005B554E">
      <w:pPr>
        <w:ind w:firstLine="708"/>
      </w:pPr>
    </w:p>
    <w:p w14:paraId="6C44873F" w14:textId="7C4C2884" w:rsidR="001D0E27" w:rsidRDefault="001D0E27" w:rsidP="005B554E">
      <w:pPr>
        <w:rPr>
          <w:noProof/>
        </w:rPr>
      </w:pPr>
    </w:p>
    <w:p w14:paraId="10BB5840" w14:textId="7E35524F" w:rsidR="001D0E27" w:rsidRDefault="001D0E27" w:rsidP="005B554E">
      <w:pPr>
        <w:rPr>
          <w:noProof/>
        </w:rPr>
      </w:pPr>
    </w:p>
    <w:p w14:paraId="5EA39057" w14:textId="43E54C52" w:rsidR="001D0E27" w:rsidRDefault="001D0E27" w:rsidP="005B554E">
      <w:pPr>
        <w:rPr>
          <w:noProof/>
        </w:rPr>
      </w:pPr>
    </w:p>
    <w:p w14:paraId="4EADC326" w14:textId="7B246F14" w:rsidR="001D0E27" w:rsidRDefault="001D0E27" w:rsidP="005B554E">
      <w:pPr>
        <w:rPr>
          <w:noProof/>
        </w:rPr>
      </w:pPr>
    </w:p>
    <w:p w14:paraId="3FC65025" w14:textId="25C4E882" w:rsidR="001D0E27" w:rsidRDefault="001D0E27" w:rsidP="005B554E">
      <w:pPr>
        <w:rPr>
          <w:noProof/>
        </w:rPr>
      </w:pPr>
    </w:p>
    <w:p w14:paraId="0E18780E" w14:textId="5BC266BC" w:rsidR="001D0E27" w:rsidRDefault="001D0E27" w:rsidP="005B554E">
      <w:pPr>
        <w:rPr>
          <w:noProof/>
        </w:rPr>
      </w:pPr>
    </w:p>
    <w:p w14:paraId="4BEC163C" w14:textId="3B1DD0C4" w:rsidR="001D0E27" w:rsidRDefault="001D0E27" w:rsidP="005B554E">
      <w:pPr>
        <w:rPr>
          <w:noProof/>
        </w:rPr>
      </w:pPr>
    </w:p>
    <w:p w14:paraId="01DEC84C" w14:textId="5AB6BDF6" w:rsidR="001D0E27" w:rsidRDefault="001D0E27" w:rsidP="005B554E">
      <w:pPr>
        <w:rPr>
          <w:noProof/>
        </w:rPr>
      </w:pPr>
    </w:p>
    <w:p w14:paraId="2FA2629C" w14:textId="77777777" w:rsidR="001D0E27" w:rsidRDefault="001D0E27" w:rsidP="005B554E">
      <w:pPr>
        <w:rPr>
          <w:noProof/>
        </w:rPr>
      </w:pPr>
    </w:p>
    <w:p w14:paraId="1A075141" w14:textId="2E3236A8" w:rsidR="001D0E27" w:rsidRDefault="001D0E27" w:rsidP="001D0E27">
      <w:pPr>
        <w:pStyle w:val="Ttulo3"/>
        <w:numPr>
          <w:ilvl w:val="0"/>
          <w:numId w:val="3"/>
        </w:numPr>
        <w:rPr>
          <w:rFonts w:ascii="Bahnschrift SemiBold" w:hAnsi="Bahnschrift SemiBold"/>
          <w:noProof/>
          <w:color w:val="3B3838" w:themeColor="background2" w:themeShade="40"/>
          <w:sz w:val="32"/>
          <w:szCs w:val="32"/>
        </w:rPr>
      </w:pPr>
      <w:r>
        <w:rPr>
          <w:rFonts w:ascii="Bahnschrift SemiBold" w:hAnsi="Bahnschrift SemiBold"/>
          <w:noProof/>
          <w:color w:val="3B3838" w:themeColor="background2" w:themeShade="40"/>
          <w:sz w:val="32"/>
          <w:szCs w:val="32"/>
        </w:rPr>
        <w:lastRenderedPageBreak/>
        <w:t>Inicio de CCProxy y configuración del cliente</w:t>
      </w:r>
      <w:r w:rsidRPr="0085711A">
        <w:rPr>
          <w:rFonts w:ascii="Bahnschrift SemiBold" w:hAnsi="Bahnschrift SemiBold"/>
          <w:noProof/>
          <w:color w:val="3B3838" w:themeColor="background2" w:themeShade="40"/>
          <w:sz w:val="32"/>
          <w:szCs w:val="32"/>
        </w:rPr>
        <w:t>:</w:t>
      </w:r>
    </w:p>
    <w:p w14:paraId="586F127B" w14:textId="3824E1A9" w:rsidR="001D0E27" w:rsidRDefault="001D0E27" w:rsidP="005B554E">
      <w:pPr>
        <w:rPr>
          <w:noProof/>
        </w:rPr>
      </w:pPr>
    </w:p>
    <w:p w14:paraId="7A33E690" w14:textId="17B1C1F1" w:rsidR="001D0E27" w:rsidRDefault="001D0E27" w:rsidP="001D0E27">
      <w:pPr>
        <w:ind w:left="720"/>
      </w:pPr>
      <w:r>
        <w:rPr>
          <w:b w:val="0"/>
          <w:bCs/>
          <w:color w:val="auto"/>
          <w:sz w:val="24"/>
          <w:szCs w:val="20"/>
        </w:rPr>
        <w:t xml:space="preserve">Para iniciar </w:t>
      </w:r>
      <w:proofErr w:type="spellStart"/>
      <w:r w:rsidRPr="00780AE6">
        <w:rPr>
          <w:color w:val="auto"/>
          <w:sz w:val="24"/>
          <w:szCs w:val="20"/>
        </w:rPr>
        <w:t>CCProxy</w:t>
      </w:r>
      <w:proofErr w:type="spellEnd"/>
      <w:r>
        <w:rPr>
          <w:b w:val="0"/>
          <w:bCs/>
          <w:color w:val="auto"/>
          <w:sz w:val="24"/>
          <w:szCs w:val="20"/>
        </w:rPr>
        <w:t xml:space="preserve">, simplemente habría que pulsar sobre el botón </w:t>
      </w:r>
      <w:proofErr w:type="spellStart"/>
      <w:r w:rsidRPr="00780AE6">
        <w:rPr>
          <w:color w:val="auto"/>
          <w:sz w:val="24"/>
          <w:szCs w:val="20"/>
        </w:rPr>
        <w:t>Start</w:t>
      </w:r>
      <w:proofErr w:type="spellEnd"/>
      <w:r>
        <w:rPr>
          <w:b w:val="0"/>
          <w:bCs/>
          <w:color w:val="auto"/>
          <w:sz w:val="24"/>
          <w:szCs w:val="20"/>
        </w:rPr>
        <w:t>:</w:t>
      </w:r>
    </w:p>
    <w:p w14:paraId="79F1D639" w14:textId="22A69CBC" w:rsidR="001D0E27" w:rsidRDefault="001D0E27" w:rsidP="005B554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21A1F61" wp14:editId="261105F9">
                <wp:simplePos x="0" y="0"/>
                <wp:positionH relativeFrom="column">
                  <wp:posOffset>781216</wp:posOffset>
                </wp:positionH>
                <wp:positionV relativeFrom="paragraph">
                  <wp:posOffset>1360639</wp:posOffset>
                </wp:positionV>
                <wp:extent cx="469127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07CAD" id="Conector recto 29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07.15pt" to="98.4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" strokecolor="red" strokeweight="1pt"/>
            </w:pict>
          </mc:Fallback>
        </mc:AlternateContent>
      </w:r>
      <w:r w:rsidRPr="00184FBE">
        <w:rPr>
          <w:noProof/>
        </w:rPr>
        <w:drawing>
          <wp:anchor distT="0" distB="0" distL="114300" distR="114300" simplePos="0" relativeHeight="251741696" behindDoc="0" locked="0" layoutInCell="1" allowOverlap="1" wp14:anchorId="09856846" wp14:editId="2EEEEFB2">
            <wp:simplePos x="0" y="0"/>
            <wp:positionH relativeFrom="margin">
              <wp:align>center</wp:align>
            </wp:positionH>
            <wp:positionV relativeFrom="paragraph">
              <wp:posOffset>408140</wp:posOffset>
            </wp:positionV>
            <wp:extent cx="5040630" cy="1017270"/>
            <wp:effectExtent l="0" t="0" r="7620" b="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FD4B0" w14:textId="7E1EC0FA" w:rsidR="005B554E" w:rsidRDefault="005B554E" w:rsidP="005B554E"/>
    <w:p w14:paraId="5F0F3515" w14:textId="7925A618" w:rsidR="005B554E" w:rsidRDefault="005B554E" w:rsidP="005B554E">
      <w:pPr>
        <w:ind w:firstLine="708"/>
      </w:pPr>
    </w:p>
    <w:p w14:paraId="6C13DD12" w14:textId="125C3F16" w:rsidR="001D0E27" w:rsidRDefault="001D0E27" w:rsidP="001D0E27">
      <w:pPr>
        <w:ind w:left="720"/>
        <w:rPr>
          <w:b w:val="0"/>
          <w:bCs/>
          <w:color w:val="auto"/>
          <w:sz w:val="24"/>
          <w:szCs w:val="20"/>
        </w:rPr>
      </w:pPr>
      <w:r>
        <w:rPr>
          <w:b w:val="0"/>
          <w:bCs/>
          <w:color w:val="auto"/>
          <w:sz w:val="24"/>
          <w:szCs w:val="20"/>
        </w:rPr>
        <w:t xml:space="preserve">Una vez esté iniciado y funcionando nuestro servidor </w:t>
      </w:r>
      <w:r w:rsidRPr="00780AE6">
        <w:rPr>
          <w:color w:val="auto"/>
          <w:sz w:val="24"/>
          <w:szCs w:val="20"/>
        </w:rPr>
        <w:t>proxy</w:t>
      </w:r>
      <w:r>
        <w:rPr>
          <w:b w:val="0"/>
          <w:bCs/>
          <w:color w:val="auto"/>
          <w:sz w:val="24"/>
          <w:szCs w:val="20"/>
        </w:rPr>
        <w:t xml:space="preserve">, nos iremos al </w:t>
      </w:r>
      <w:r w:rsidRPr="00780AE6">
        <w:rPr>
          <w:color w:val="auto"/>
          <w:sz w:val="24"/>
          <w:szCs w:val="20"/>
        </w:rPr>
        <w:t>cliente</w:t>
      </w:r>
      <w:r>
        <w:rPr>
          <w:b w:val="0"/>
          <w:bCs/>
          <w:color w:val="auto"/>
          <w:sz w:val="24"/>
          <w:szCs w:val="20"/>
        </w:rPr>
        <w:t xml:space="preserve"> (en mi caso </w:t>
      </w:r>
      <w:r w:rsidRPr="00780AE6">
        <w:rPr>
          <w:color w:val="auto"/>
          <w:sz w:val="24"/>
          <w:szCs w:val="20"/>
        </w:rPr>
        <w:t>Windows 10</w:t>
      </w:r>
      <w:r>
        <w:rPr>
          <w:b w:val="0"/>
          <w:bCs/>
          <w:color w:val="auto"/>
          <w:sz w:val="24"/>
          <w:szCs w:val="20"/>
        </w:rPr>
        <w:t xml:space="preserve">), nos iremos a </w:t>
      </w:r>
      <w:r w:rsidRPr="00780AE6">
        <w:rPr>
          <w:color w:val="auto"/>
          <w:sz w:val="24"/>
          <w:szCs w:val="20"/>
        </w:rPr>
        <w:t>Configuración</w:t>
      </w:r>
      <w:r>
        <w:rPr>
          <w:b w:val="0"/>
          <w:bCs/>
          <w:color w:val="auto"/>
          <w:sz w:val="24"/>
          <w:szCs w:val="20"/>
        </w:rPr>
        <w:t xml:space="preserve"> </w:t>
      </w:r>
      <w:r w:rsidRPr="001D0E27">
        <w:rPr>
          <w:b w:val="0"/>
          <w:bCs/>
          <w:color w:val="auto"/>
          <w:sz w:val="24"/>
          <w:szCs w:val="20"/>
        </w:rPr>
        <w:sym w:font="Wingdings" w:char="F0E0"/>
      </w:r>
      <w:r>
        <w:rPr>
          <w:b w:val="0"/>
          <w:bCs/>
          <w:color w:val="auto"/>
          <w:sz w:val="24"/>
          <w:szCs w:val="20"/>
        </w:rPr>
        <w:t xml:space="preserve"> </w:t>
      </w:r>
      <w:r w:rsidR="00816DD7" w:rsidRPr="00780AE6">
        <w:rPr>
          <w:color w:val="auto"/>
          <w:sz w:val="24"/>
          <w:szCs w:val="20"/>
        </w:rPr>
        <w:t>Red e Internet</w:t>
      </w:r>
      <w:r w:rsidR="00816DD7">
        <w:rPr>
          <w:b w:val="0"/>
          <w:bCs/>
          <w:color w:val="auto"/>
          <w:sz w:val="24"/>
          <w:szCs w:val="20"/>
        </w:rPr>
        <w:t xml:space="preserve"> </w:t>
      </w:r>
      <w:r w:rsidR="00816DD7" w:rsidRPr="00816DD7">
        <w:rPr>
          <w:b w:val="0"/>
          <w:bCs/>
          <w:color w:val="auto"/>
          <w:sz w:val="24"/>
          <w:szCs w:val="20"/>
        </w:rPr>
        <w:sym w:font="Wingdings" w:char="F0E0"/>
      </w:r>
      <w:r w:rsidR="00816DD7">
        <w:rPr>
          <w:b w:val="0"/>
          <w:bCs/>
          <w:color w:val="auto"/>
          <w:sz w:val="24"/>
          <w:szCs w:val="20"/>
        </w:rPr>
        <w:t xml:space="preserve"> </w:t>
      </w:r>
      <w:r w:rsidR="00816DD7" w:rsidRPr="00780AE6">
        <w:rPr>
          <w:color w:val="auto"/>
          <w:sz w:val="24"/>
          <w:szCs w:val="20"/>
        </w:rPr>
        <w:t>Proxy</w:t>
      </w:r>
      <w:r w:rsidR="00816DD7">
        <w:rPr>
          <w:b w:val="0"/>
          <w:bCs/>
          <w:color w:val="auto"/>
          <w:sz w:val="24"/>
          <w:szCs w:val="20"/>
        </w:rPr>
        <w:t>.</w:t>
      </w:r>
    </w:p>
    <w:p w14:paraId="1B9ED309" w14:textId="4684ED0A" w:rsidR="00816DD7" w:rsidRDefault="00816DD7" w:rsidP="001D0E27">
      <w:pPr>
        <w:ind w:left="720"/>
        <w:rPr>
          <w:b w:val="0"/>
          <w:bCs/>
          <w:color w:val="auto"/>
          <w:sz w:val="24"/>
          <w:szCs w:val="20"/>
        </w:rPr>
      </w:pPr>
      <w:r>
        <w:rPr>
          <w:b w:val="0"/>
          <w:bCs/>
          <w:color w:val="auto"/>
          <w:sz w:val="24"/>
          <w:szCs w:val="20"/>
        </w:rPr>
        <w:t xml:space="preserve">Nos iremos a </w:t>
      </w:r>
      <w:r w:rsidRPr="00780AE6">
        <w:rPr>
          <w:color w:val="auto"/>
          <w:sz w:val="24"/>
          <w:szCs w:val="20"/>
        </w:rPr>
        <w:t>Configuración manual del proxy</w:t>
      </w:r>
      <w:r>
        <w:rPr>
          <w:b w:val="0"/>
          <w:bCs/>
          <w:color w:val="auto"/>
          <w:sz w:val="24"/>
          <w:szCs w:val="20"/>
        </w:rPr>
        <w:t xml:space="preserve">, lo </w:t>
      </w:r>
      <w:r w:rsidRPr="00780AE6">
        <w:rPr>
          <w:color w:val="auto"/>
          <w:sz w:val="24"/>
          <w:szCs w:val="20"/>
        </w:rPr>
        <w:t>activaremos</w:t>
      </w:r>
      <w:r>
        <w:rPr>
          <w:b w:val="0"/>
          <w:bCs/>
          <w:color w:val="auto"/>
          <w:sz w:val="24"/>
          <w:szCs w:val="20"/>
        </w:rPr>
        <w:t xml:space="preserve"> y pondremos la </w:t>
      </w:r>
      <w:r w:rsidRPr="00780AE6">
        <w:rPr>
          <w:color w:val="auto"/>
          <w:sz w:val="24"/>
          <w:szCs w:val="20"/>
        </w:rPr>
        <w:t>IP</w:t>
      </w:r>
      <w:r>
        <w:rPr>
          <w:b w:val="0"/>
          <w:bCs/>
          <w:color w:val="auto"/>
          <w:sz w:val="24"/>
          <w:szCs w:val="20"/>
        </w:rPr>
        <w:t xml:space="preserve"> de nuestro servidor </w:t>
      </w:r>
      <w:r w:rsidRPr="00780AE6">
        <w:rPr>
          <w:color w:val="auto"/>
          <w:sz w:val="24"/>
          <w:szCs w:val="20"/>
        </w:rPr>
        <w:t>proxy</w:t>
      </w:r>
      <w:r>
        <w:rPr>
          <w:b w:val="0"/>
          <w:bCs/>
          <w:color w:val="auto"/>
          <w:sz w:val="24"/>
          <w:szCs w:val="20"/>
        </w:rPr>
        <w:t xml:space="preserve"> más el puerto </w:t>
      </w:r>
      <w:r w:rsidR="00AB5824" w:rsidRPr="00780AE6">
        <w:rPr>
          <w:color w:val="auto"/>
          <w:sz w:val="24"/>
          <w:szCs w:val="20"/>
        </w:rPr>
        <w:t>808</w:t>
      </w:r>
      <w:r w:rsidR="00AB5824">
        <w:rPr>
          <w:b w:val="0"/>
          <w:bCs/>
          <w:color w:val="auto"/>
          <w:sz w:val="24"/>
          <w:szCs w:val="20"/>
        </w:rPr>
        <w:t xml:space="preserve"> que sería el puerto por defecto </w:t>
      </w:r>
      <w:r w:rsidR="00AB5824" w:rsidRPr="00780AE6">
        <w:rPr>
          <w:color w:val="auto"/>
          <w:sz w:val="24"/>
          <w:szCs w:val="20"/>
        </w:rPr>
        <w:t>proxy</w:t>
      </w:r>
      <w:r w:rsidR="00AB5824">
        <w:rPr>
          <w:b w:val="0"/>
          <w:bCs/>
          <w:color w:val="auto"/>
          <w:sz w:val="24"/>
          <w:szCs w:val="20"/>
        </w:rPr>
        <w:t>:</w:t>
      </w:r>
    </w:p>
    <w:p w14:paraId="4575E517" w14:textId="409C6376" w:rsidR="00816DD7" w:rsidRDefault="00AB5824" w:rsidP="001D0E27">
      <w:pPr>
        <w:ind w:left="720"/>
      </w:pPr>
      <w:r w:rsidRPr="00184FBE">
        <w:rPr>
          <w:noProof/>
        </w:rPr>
        <w:drawing>
          <wp:anchor distT="0" distB="0" distL="114300" distR="114300" simplePos="0" relativeHeight="251745792" behindDoc="0" locked="0" layoutInCell="1" allowOverlap="1" wp14:anchorId="478E4139" wp14:editId="7EFEC564">
            <wp:simplePos x="0" y="0"/>
            <wp:positionH relativeFrom="column">
              <wp:posOffset>3129353</wp:posOffset>
            </wp:positionH>
            <wp:positionV relativeFrom="paragraph">
              <wp:posOffset>353750</wp:posOffset>
            </wp:positionV>
            <wp:extent cx="3135127" cy="3259428"/>
            <wp:effectExtent l="0" t="0" r="825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328" cy="326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7A6310E" wp14:editId="1816AAB2">
                <wp:simplePos x="0" y="0"/>
                <wp:positionH relativeFrom="column">
                  <wp:posOffset>542262</wp:posOffset>
                </wp:positionH>
                <wp:positionV relativeFrom="paragraph">
                  <wp:posOffset>3167987</wp:posOffset>
                </wp:positionV>
                <wp:extent cx="572494" cy="246490"/>
                <wp:effectExtent l="0" t="0" r="18415" b="2032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246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824A9" id="Rectángulo 30" o:spid="_x0000_s1026" style="position:absolute;margin-left:42.7pt;margin-top:249.45pt;width:45.1pt;height:19.4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" filled="f" strokecolor="red" strokeweight="2pt"/>
            </w:pict>
          </mc:Fallback>
        </mc:AlternateContent>
      </w:r>
      <w:r w:rsidRPr="00184FBE">
        <w:rPr>
          <w:noProof/>
        </w:rPr>
        <w:drawing>
          <wp:anchor distT="0" distB="0" distL="114300" distR="114300" simplePos="0" relativeHeight="251743744" behindDoc="0" locked="0" layoutInCell="1" allowOverlap="1" wp14:anchorId="30207912" wp14:editId="3BB001CB">
            <wp:simplePos x="0" y="0"/>
            <wp:positionH relativeFrom="column">
              <wp:posOffset>478790</wp:posOffset>
            </wp:positionH>
            <wp:positionV relativeFrom="paragraph">
              <wp:posOffset>337820</wp:posOffset>
            </wp:positionV>
            <wp:extent cx="2202180" cy="3275330"/>
            <wp:effectExtent l="0" t="0" r="7620" b="127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45BF7" w14:textId="02D0BA2F" w:rsidR="005B554E" w:rsidRDefault="005B554E" w:rsidP="005B554E"/>
    <w:p w14:paraId="3BF8FDCE" w14:textId="0EE7963A" w:rsidR="005B554E" w:rsidRDefault="005B554E" w:rsidP="005B554E"/>
    <w:p w14:paraId="657ADD26" w14:textId="4511046D" w:rsidR="00AB5824" w:rsidRDefault="00AB5824" w:rsidP="005B554E"/>
    <w:p w14:paraId="38E3AF5A" w14:textId="11CADCCD" w:rsidR="00AB5824" w:rsidRDefault="00AB5824" w:rsidP="005B554E"/>
    <w:p w14:paraId="2E85546E" w14:textId="4C04BD07" w:rsidR="00AB5824" w:rsidRDefault="00AB5824" w:rsidP="005B554E"/>
    <w:p w14:paraId="6CD490CE" w14:textId="31C411D1" w:rsidR="00AB5824" w:rsidRDefault="00AB5824" w:rsidP="005B554E"/>
    <w:p w14:paraId="49EC56D1" w14:textId="0ACB6C3E" w:rsidR="00AB5824" w:rsidRDefault="00AB5824" w:rsidP="005B554E"/>
    <w:p w14:paraId="3904319C" w14:textId="70EFF227" w:rsidR="00AB5824" w:rsidRDefault="00AB5824" w:rsidP="005B554E"/>
    <w:p w14:paraId="4029C31F" w14:textId="4C363FA8" w:rsidR="00AB5824" w:rsidRPr="00AB5824" w:rsidRDefault="00AB5824" w:rsidP="005B554E">
      <w:pPr>
        <w:pStyle w:val="Ttulo3"/>
        <w:numPr>
          <w:ilvl w:val="0"/>
          <w:numId w:val="3"/>
        </w:numPr>
        <w:rPr>
          <w:rFonts w:ascii="Bahnschrift SemiBold" w:hAnsi="Bahnschrift SemiBold"/>
          <w:noProof/>
          <w:color w:val="3B3838" w:themeColor="background2" w:themeShade="40"/>
          <w:sz w:val="32"/>
          <w:szCs w:val="32"/>
        </w:rPr>
      </w:pPr>
      <w:r>
        <w:rPr>
          <w:rFonts w:ascii="Bahnschrift SemiBold" w:hAnsi="Bahnschrift SemiBold"/>
          <w:noProof/>
          <w:color w:val="3B3838" w:themeColor="background2" w:themeShade="40"/>
          <w:sz w:val="32"/>
          <w:szCs w:val="32"/>
        </w:rPr>
        <w:lastRenderedPageBreak/>
        <w:t>Comprobación de funcionamiento</w:t>
      </w:r>
      <w:r w:rsidRPr="0085711A">
        <w:rPr>
          <w:rFonts w:ascii="Bahnschrift SemiBold" w:hAnsi="Bahnschrift SemiBold"/>
          <w:noProof/>
          <w:color w:val="3B3838" w:themeColor="background2" w:themeShade="40"/>
          <w:sz w:val="32"/>
          <w:szCs w:val="32"/>
        </w:rPr>
        <w:t>:</w:t>
      </w:r>
    </w:p>
    <w:p w14:paraId="460D75E1" w14:textId="446EDD17" w:rsidR="00AB5824" w:rsidRDefault="00AB5824" w:rsidP="005B554E"/>
    <w:p w14:paraId="35E7AA9B" w14:textId="58FFDC3C" w:rsidR="00AB5824" w:rsidRDefault="00AB5824" w:rsidP="00AB5824">
      <w:pPr>
        <w:ind w:left="720"/>
        <w:rPr>
          <w:b w:val="0"/>
          <w:bCs/>
          <w:color w:val="auto"/>
          <w:sz w:val="24"/>
          <w:szCs w:val="20"/>
        </w:rPr>
      </w:pPr>
      <w:r>
        <w:rPr>
          <w:b w:val="0"/>
          <w:bCs/>
          <w:color w:val="auto"/>
          <w:sz w:val="24"/>
          <w:szCs w:val="20"/>
        </w:rPr>
        <w:t xml:space="preserve">Después de tener añadido nuestro servidor </w:t>
      </w:r>
      <w:r w:rsidRPr="00780AE6">
        <w:rPr>
          <w:color w:val="auto"/>
          <w:sz w:val="24"/>
          <w:szCs w:val="20"/>
        </w:rPr>
        <w:t>proxy</w:t>
      </w:r>
      <w:r>
        <w:rPr>
          <w:b w:val="0"/>
          <w:bCs/>
          <w:color w:val="auto"/>
          <w:sz w:val="24"/>
          <w:szCs w:val="20"/>
        </w:rPr>
        <w:t xml:space="preserve"> dentro del </w:t>
      </w:r>
      <w:r w:rsidRPr="00780AE6">
        <w:rPr>
          <w:color w:val="auto"/>
          <w:sz w:val="24"/>
          <w:szCs w:val="20"/>
        </w:rPr>
        <w:t>cliente</w:t>
      </w:r>
      <w:r>
        <w:rPr>
          <w:b w:val="0"/>
          <w:bCs/>
          <w:color w:val="auto"/>
          <w:sz w:val="24"/>
          <w:szCs w:val="20"/>
        </w:rPr>
        <w:t xml:space="preserve">, al entrar al </w:t>
      </w:r>
      <w:r w:rsidRPr="00780AE6">
        <w:rPr>
          <w:color w:val="auto"/>
          <w:sz w:val="24"/>
          <w:szCs w:val="20"/>
        </w:rPr>
        <w:t>navegador</w:t>
      </w:r>
      <w:r>
        <w:rPr>
          <w:b w:val="0"/>
          <w:bCs/>
          <w:color w:val="auto"/>
          <w:sz w:val="24"/>
          <w:szCs w:val="20"/>
        </w:rPr>
        <w:t xml:space="preserve">, nos pedirá </w:t>
      </w:r>
      <w:r w:rsidRPr="00780AE6">
        <w:rPr>
          <w:color w:val="auto"/>
          <w:sz w:val="24"/>
          <w:szCs w:val="20"/>
        </w:rPr>
        <w:t>autenticación</w:t>
      </w:r>
      <w:r>
        <w:rPr>
          <w:b w:val="0"/>
          <w:bCs/>
          <w:color w:val="auto"/>
          <w:sz w:val="24"/>
          <w:szCs w:val="20"/>
        </w:rPr>
        <w:t xml:space="preserve"> para tener </w:t>
      </w:r>
      <w:r w:rsidRPr="00780AE6">
        <w:rPr>
          <w:color w:val="auto"/>
          <w:sz w:val="24"/>
          <w:szCs w:val="20"/>
        </w:rPr>
        <w:t>conexión a internet</w:t>
      </w:r>
      <w:r>
        <w:rPr>
          <w:b w:val="0"/>
          <w:bCs/>
          <w:color w:val="auto"/>
          <w:sz w:val="24"/>
          <w:szCs w:val="20"/>
        </w:rPr>
        <w:t xml:space="preserve">, ahí pondremos el </w:t>
      </w:r>
      <w:r w:rsidRPr="00780AE6">
        <w:rPr>
          <w:color w:val="auto"/>
          <w:sz w:val="24"/>
          <w:szCs w:val="20"/>
        </w:rPr>
        <w:t>usuario</w:t>
      </w:r>
      <w:r>
        <w:rPr>
          <w:b w:val="0"/>
          <w:bCs/>
          <w:color w:val="auto"/>
          <w:sz w:val="24"/>
          <w:szCs w:val="20"/>
        </w:rPr>
        <w:t xml:space="preserve"> que hayamos creado anteriormente:</w:t>
      </w:r>
    </w:p>
    <w:p w14:paraId="1DED5BCE" w14:textId="7B37C7E0" w:rsidR="00AB5824" w:rsidRDefault="00AB5824" w:rsidP="005B554E">
      <w:r w:rsidRPr="00184FBE">
        <w:rPr>
          <w:noProof/>
        </w:rPr>
        <w:drawing>
          <wp:anchor distT="0" distB="0" distL="114300" distR="114300" simplePos="0" relativeHeight="251746816" behindDoc="0" locked="0" layoutInCell="1" allowOverlap="1" wp14:anchorId="4A9C00B3" wp14:editId="5AB9D18B">
            <wp:simplePos x="0" y="0"/>
            <wp:positionH relativeFrom="margin">
              <wp:align>center</wp:align>
            </wp:positionH>
            <wp:positionV relativeFrom="paragraph">
              <wp:posOffset>272663</wp:posOffset>
            </wp:positionV>
            <wp:extent cx="4667250" cy="1921510"/>
            <wp:effectExtent l="0" t="0" r="0" b="254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D90F7" w14:textId="5DDF7E51" w:rsidR="005B554E" w:rsidRDefault="005B554E" w:rsidP="005B554E"/>
    <w:p w14:paraId="15D1E059" w14:textId="591D811E" w:rsidR="00740689" w:rsidRDefault="00740689" w:rsidP="00740689">
      <w:pPr>
        <w:ind w:firstLine="720"/>
      </w:pPr>
    </w:p>
    <w:p w14:paraId="44D4BD27" w14:textId="10DE962A" w:rsidR="0056504C" w:rsidRDefault="00757786" w:rsidP="0056504C">
      <w:pPr>
        <w:ind w:left="720"/>
        <w:rPr>
          <w:b w:val="0"/>
          <w:bCs/>
          <w:color w:val="auto"/>
          <w:sz w:val="24"/>
          <w:szCs w:val="20"/>
        </w:rPr>
      </w:pPr>
      <w:r>
        <w:rPr>
          <w:b w:val="0"/>
          <w:bCs/>
          <w:color w:val="auto"/>
          <w:sz w:val="24"/>
          <w:szCs w:val="20"/>
        </w:rPr>
        <w:t xml:space="preserve">Una vez nos hayamos </w:t>
      </w:r>
      <w:r w:rsidRPr="00EA3407">
        <w:rPr>
          <w:color w:val="auto"/>
          <w:sz w:val="24"/>
          <w:szCs w:val="20"/>
        </w:rPr>
        <w:t>autenticado</w:t>
      </w:r>
      <w:r>
        <w:rPr>
          <w:b w:val="0"/>
          <w:bCs/>
          <w:color w:val="auto"/>
          <w:sz w:val="24"/>
          <w:szCs w:val="20"/>
        </w:rPr>
        <w:t xml:space="preserve">, veremos que podremos </w:t>
      </w:r>
      <w:r w:rsidRPr="00EA3407">
        <w:rPr>
          <w:color w:val="auto"/>
          <w:sz w:val="24"/>
          <w:szCs w:val="20"/>
        </w:rPr>
        <w:t>navegar por intern</w:t>
      </w:r>
      <w:r>
        <w:rPr>
          <w:b w:val="0"/>
          <w:bCs/>
          <w:color w:val="auto"/>
          <w:sz w:val="24"/>
          <w:szCs w:val="20"/>
        </w:rPr>
        <w:t xml:space="preserve">et con normalidad, pero si intentamos acceder al sitio web que hemos </w:t>
      </w:r>
      <w:r w:rsidRPr="00EA3407">
        <w:rPr>
          <w:color w:val="auto"/>
          <w:sz w:val="24"/>
          <w:szCs w:val="20"/>
        </w:rPr>
        <w:t>bloqueado</w:t>
      </w:r>
      <w:r>
        <w:rPr>
          <w:b w:val="0"/>
          <w:bCs/>
          <w:color w:val="auto"/>
          <w:sz w:val="24"/>
          <w:szCs w:val="20"/>
        </w:rPr>
        <w:t xml:space="preserve"> en el </w:t>
      </w:r>
      <w:r w:rsidRPr="00EA3407">
        <w:rPr>
          <w:color w:val="auto"/>
          <w:sz w:val="24"/>
          <w:szCs w:val="20"/>
        </w:rPr>
        <w:t>servidor</w:t>
      </w:r>
      <w:r>
        <w:rPr>
          <w:b w:val="0"/>
          <w:bCs/>
          <w:color w:val="auto"/>
          <w:sz w:val="24"/>
          <w:szCs w:val="20"/>
        </w:rPr>
        <w:t xml:space="preserve">, este nos va a dar </w:t>
      </w:r>
      <w:r w:rsidRPr="00EA3407">
        <w:rPr>
          <w:color w:val="auto"/>
          <w:sz w:val="24"/>
          <w:szCs w:val="20"/>
        </w:rPr>
        <w:t>problema de conexión</w:t>
      </w:r>
      <w:r>
        <w:rPr>
          <w:b w:val="0"/>
          <w:bCs/>
          <w:color w:val="auto"/>
          <w:sz w:val="24"/>
          <w:szCs w:val="20"/>
        </w:rPr>
        <w:t>:</w:t>
      </w:r>
    </w:p>
    <w:p w14:paraId="47ADF367" w14:textId="25FBC7E6" w:rsidR="000866A9" w:rsidRDefault="0056504C" w:rsidP="000866A9">
      <w:r w:rsidRPr="000866A9">
        <w:rPr>
          <w:rFonts w:ascii="Nirmala UI" w:hAnsi="Nirmala UI" w:cs="Nirmala UI"/>
          <w:noProof/>
          <w:sz w:val="24"/>
          <w:szCs w:val="20"/>
        </w:rPr>
        <w:drawing>
          <wp:anchor distT="0" distB="0" distL="114300" distR="114300" simplePos="0" relativeHeight="251747840" behindDoc="0" locked="0" layoutInCell="1" allowOverlap="1" wp14:anchorId="4C54C96E" wp14:editId="2A77FD9B">
            <wp:simplePos x="0" y="0"/>
            <wp:positionH relativeFrom="column">
              <wp:posOffset>1107137</wp:posOffset>
            </wp:positionH>
            <wp:positionV relativeFrom="paragraph">
              <wp:posOffset>425726</wp:posOffset>
            </wp:positionV>
            <wp:extent cx="4078605" cy="3377565"/>
            <wp:effectExtent l="0" t="0" r="0" b="0"/>
            <wp:wrapTopAndBottom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9D600" w14:textId="656BA1E1" w:rsidR="000866A9" w:rsidRPr="000866A9" w:rsidRDefault="000866A9" w:rsidP="000866A9">
      <w:pPr>
        <w:tabs>
          <w:tab w:val="left" w:pos="1008"/>
        </w:tabs>
        <w:rPr>
          <w:rFonts w:ascii="Nirmala UI" w:hAnsi="Nirmala UI" w:cs="Nirmala UI"/>
          <w:sz w:val="24"/>
          <w:szCs w:val="20"/>
        </w:rPr>
      </w:pPr>
      <w:r>
        <w:rPr>
          <w:rFonts w:ascii="Nirmala UI" w:hAnsi="Nirmala UI" w:cs="Nirmala UI"/>
          <w:sz w:val="24"/>
          <w:szCs w:val="20"/>
        </w:rPr>
        <w:tab/>
      </w:r>
    </w:p>
    <w:sectPr w:rsidR="000866A9" w:rsidRPr="000866A9" w:rsidSect="00CC4D15">
      <w:headerReference w:type="default" r:id="rId29"/>
      <w:footerReference w:type="default" r:id="rId30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B954A" w14:textId="77777777" w:rsidR="00BD3402" w:rsidRDefault="00BD3402">
      <w:r>
        <w:separator/>
      </w:r>
    </w:p>
    <w:p w14:paraId="736B159E" w14:textId="77777777" w:rsidR="00BD3402" w:rsidRDefault="00BD3402"/>
  </w:endnote>
  <w:endnote w:type="continuationSeparator" w:id="0">
    <w:p w14:paraId="3D4F8E98" w14:textId="77777777" w:rsidR="00BD3402" w:rsidRDefault="00BD3402">
      <w:r>
        <w:continuationSeparator/>
      </w:r>
    </w:p>
    <w:p w14:paraId="301E2693" w14:textId="77777777" w:rsidR="00BD3402" w:rsidRDefault="00BD3402"/>
  </w:endnote>
  <w:endnote w:type="continuationNotice" w:id="1">
    <w:p w14:paraId="06E1DAB6" w14:textId="77777777" w:rsidR="00BD3402" w:rsidRDefault="00BD340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11F43E9D" w:rsidR="00CA74F5" w:rsidRDefault="003F4299">
          <w:pPr>
            <w:pStyle w:val="Piedepgina"/>
            <w:jc w:val="center"/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5E798B5" wp14:editId="0D60D57D">
                    <wp:simplePos x="0" y="0"/>
                    <wp:positionH relativeFrom="column">
                      <wp:posOffset>-84455</wp:posOffset>
                    </wp:positionH>
                    <wp:positionV relativeFrom="paragraph">
                      <wp:posOffset>-65405</wp:posOffset>
                    </wp:positionV>
                    <wp:extent cx="333375" cy="371475"/>
                    <wp:effectExtent l="152400" t="114300" r="161925" b="200025"/>
                    <wp:wrapNone/>
                    <wp:docPr id="35" name="Rectángulo: esquinas redondeadas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337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152400" dist="38100" dir="5400000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7C2CCBD" id="Rectángulo: esquinas redondeadas 35" o:spid="_x0000_s1026" style="position:absolute;margin-left:-6.65pt;margin-top:-5.15pt;width:26.25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" fillcolor="#393737 [814]" stroked="f" strokeweight="2pt">
                    <v:shadow on="t" color="black" opacity="26214f" origin=",.5" offset="0,3pt"/>
                  </v:roundrect>
                </w:pict>
              </mc:Fallback>
            </mc:AlternateContent>
          </w:r>
          <w:r w:rsidR="00CA74F5">
            <w:rPr>
              <w:color w:val="FFFFFF" w:themeColor="background1"/>
            </w:rPr>
            <w:fldChar w:fldCharType="begin"/>
          </w:r>
          <w:r w:rsidR="00CA74F5">
            <w:rPr>
              <w:color w:val="FFFFFF" w:themeColor="background1"/>
            </w:rPr>
            <w:instrText>PAGE   \* MERGEFORMAT</w:instrText>
          </w:r>
          <w:r w:rsidR="00CA74F5">
            <w:rPr>
              <w:color w:val="FFFFFF" w:themeColor="background1"/>
            </w:rPr>
            <w:fldChar w:fldCharType="separate"/>
          </w:r>
          <w:r w:rsidR="00CA74F5">
            <w:rPr>
              <w:color w:val="FFFFFF" w:themeColor="background1"/>
            </w:rPr>
            <w:t>2</w:t>
          </w:r>
          <w:r w:rsidR="00CA74F5">
            <w:rPr>
              <w:color w:val="FFFFFF" w:themeColor="background1"/>
            </w:rPr>
            <w:fldChar w:fldCharType="end"/>
          </w:r>
        </w:p>
      </w:tc>
    </w:tr>
  </w:tbl>
  <w:p w14:paraId="3DE41E06" w14:textId="7A9A7129" w:rsidR="00DF027C" w:rsidRDefault="00394BB1">
    <w:pPr>
      <w:pStyle w:val="Piedepgina"/>
      <w:rPr>
        <w:noProof/>
      </w:rPr>
    </w:pPr>
    <w:r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322DB2" w:rsidRDefault="00394BB1">
                          <w:pPr>
                            <w:rPr>
                              <w:rFonts w:ascii="Poppins" w:hAnsi="Poppins" w:cs="Poppins"/>
                              <w:color w:val="3B3838" w:themeColor="background2" w:themeShade="40"/>
                              <w:sz w:val="20"/>
                              <w:szCs w:val="16"/>
                            </w:rPr>
                          </w:pPr>
                          <w:r w:rsidRPr="00322DB2">
                            <w:rPr>
                              <w:rFonts w:ascii="Poppins" w:hAnsi="Poppins" w:cs="Poppins"/>
                              <w:color w:val="3B3838" w:themeColor="background2" w:themeShade="4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322DB2" w:rsidRDefault="00394BB1">
                    <w:pPr>
                      <w:rPr>
                        <w:rFonts w:ascii="Poppins" w:hAnsi="Poppins" w:cs="Poppins"/>
                        <w:color w:val="3B3838" w:themeColor="background2" w:themeShade="40"/>
                        <w:sz w:val="20"/>
                        <w:szCs w:val="16"/>
                      </w:rPr>
                    </w:pPr>
                    <w:r w:rsidRPr="00322DB2">
                      <w:rPr>
                        <w:rFonts w:ascii="Poppins" w:hAnsi="Poppins" w:cs="Poppins"/>
                        <w:color w:val="3B3838" w:themeColor="background2" w:themeShade="4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6D9ED" w14:textId="77777777" w:rsidR="00BD3402" w:rsidRDefault="00BD3402">
      <w:r>
        <w:separator/>
      </w:r>
    </w:p>
    <w:p w14:paraId="340362AB" w14:textId="77777777" w:rsidR="00BD3402" w:rsidRDefault="00BD3402"/>
  </w:footnote>
  <w:footnote w:type="continuationSeparator" w:id="0">
    <w:p w14:paraId="1F3837AB" w14:textId="77777777" w:rsidR="00BD3402" w:rsidRDefault="00BD3402">
      <w:r>
        <w:continuationSeparator/>
      </w:r>
    </w:p>
    <w:p w14:paraId="4ABC4B73" w14:textId="77777777" w:rsidR="00BD3402" w:rsidRDefault="00BD3402"/>
  </w:footnote>
  <w:footnote w:type="continuationNotice" w:id="1">
    <w:p w14:paraId="150814B5" w14:textId="77777777" w:rsidR="00BD3402" w:rsidRDefault="00BD340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322DB2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3B3838" w:themeColor="background2" w:themeShade="40"/>
            <w:right w:val="nil"/>
          </w:tcBorders>
        </w:tcPr>
        <w:p w14:paraId="6FD300A8" w14:textId="77777777" w:rsidR="00D077E9" w:rsidRPr="00713810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3B3838" w:themeColor="background2" w:themeShade="40"/>
              <w:sz w:val="20"/>
              <w:szCs w:val="16"/>
            </w:rPr>
          </w:pPr>
        </w:p>
        <w:p w14:paraId="0D5FFBA4" w14:textId="7F81C8BA" w:rsidR="00370673" w:rsidRPr="00713810" w:rsidRDefault="005B554E" w:rsidP="00370673">
          <w:pPr>
            <w:spacing w:before="60"/>
            <w:rPr>
              <w:rFonts w:ascii="Poppins" w:hAnsi="Poppins" w:cs="Poppins"/>
              <w:color w:val="3B3838" w:themeColor="background2" w:themeShade="40"/>
              <w:sz w:val="20"/>
              <w:szCs w:val="16"/>
            </w:rPr>
          </w:pPr>
          <w:r w:rsidRPr="005B554E">
            <w:rPr>
              <w:rFonts w:ascii="Poppins" w:hAnsi="Poppins" w:cs="Poppins"/>
              <w:color w:val="3B3838" w:themeColor="background2" w:themeShade="40"/>
              <w:sz w:val="20"/>
              <w:szCs w:val="16"/>
            </w:rPr>
            <w:t>CREACIÓN DE UN SERVIDOR PROXY EN WINDOWS</w:t>
          </w:r>
          <w:r w:rsidR="003C545B" w:rsidRPr="00713810">
            <w:rPr>
              <w:rFonts w:ascii="Poppins" w:hAnsi="Poppins" w:cs="Poppins"/>
              <w:color w:val="3B3838" w:themeColor="background2" w:themeShade="40"/>
              <w:sz w:val="20"/>
              <w:szCs w:val="16"/>
            </w:rPr>
            <w:t xml:space="preserve">        </w:t>
          </w:r>
          <w:r w:rsidR="00370673" w:rsidRPr="00713810">
            <w:rPr>
              <w:rFonts w:ascii="Poppins" w:hAnsi="Poppins" w:cs="Poppins"/>
              <w:color w:val="3B3838" w:themeColor="background2" w:themeShade="40"/>
              <w:sz w:val="20"/>
              <w:szCs w:val="16"/>
            </w:rPr>
            <w:t xml:space="preserve">                        </w:t>
          </w:r>
          <w:r w:rsidR="005C3B74" w:rsidRPr="00713810">
            <w:rPr>
              <w:rFonts w:ascii="Poppins" w:hAnsi="Poppins" w:cs="Poppins"/>
              <w:color w:val="3B3838" w:themeColor="background2" w:themeShade="40"/>
              <w:sz w:val="20"/>
              <w:szCs w:val="16"/>
            </w:rPr>
            <w:t xml:space="preserve">             </w:t>
          </w:r>
          <w:r w:rsidR="00713810" w:rsidRPr="00713810">
            <w:rPr>
              <w:rFonts w:ascii="Poppins" w:hAnsi="Poppins" w:cs="Poppins"/>
              <w:color w:val="3B3838" w:themeColor="background2" w:themeShade="40"/>
              <w:sz w:val="20"/>
              <w:szCs w:val="16"/>
            </w:rPr>
            <w:t xml:space="preserve">         </w:t>
          </w:r>
          <w:r>
            <w:rPr>
              <w:rFonts w:ascii="Poppins" w:hAnsi="Poppins" w:cs="Poppins"/>
              <w:color w:val="3B3838" w:themeColor="background2" w:themeShade="40"/>
              <w:sz w:val="20"/>
              <w:szCs w:val="16"/>
            </w:rPr>
            <w:t xml:space="preserve"> SEGURIDAD INFORMÁTICA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64AD1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99B7A9B"/>
    <w:multiLevelType w:val="hybridMultilevel"/>
    <w:tmpl w:val="C9D6A94C"/>
    <w:lvl w:ilvl="0" w:tplc="7BCEFE2E">
      <w:start w:val="1"/>
      <w:numFmt w:val="bullet"/>
      <w:lvlText w:val="-"/>
      <w:lvlJc w:val="left"/>
      <w:pPr>
        <w:ind w:left="180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F693AB2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153FC"/>
    <w:rsid w:val="00023807"/>
    <w:rsid w:val="0002482E"/>
    <w:rsid w:val="00044D7F"/>
    <w:rsid w:val="00050324"/>
    <w:rsid w:val="00050A42"/>
    <w:rsid w:val="00053E14"/>
    <w:rsid w:val="00062D19"/>
    <w:rsid w:val="00066203"/>
    <w:rsid w:val="00067046"/>
    <w:rsid w:val="0006720B"/>
    <w:rsid w:val="000747A0"/>
    <w:rsid w:val="0007650E"/>
    <w:rsid w:val="00082817"/>
    <w:rsid w:val="000866A9"/>
    <w:rsid w:val="00092E70"/>
    <w:rsid w:val="00092EB6"/>
    <w:rsid w:val="000A0150"/>
    <w:rsid w:val="000A01E3"/>
    <w:rsid w:val="000A66C0"/>
    <w:rsid w:val="000A75AD"/>
    <w:rsid w:val="000B1809"/>
    <w:rsid w:val="000D790E"/>
    <w:rsid w:val="000E63C9"/>
    <w:rsid w:val="000F1E9E"/>
    <w:rsid w:val="00115B20"/>
    <w:rsid w:val="00130E9D"/>
    <w:rsid w:val="00150A6D"/>
    <w:rsid w:val="00160883"/>
    <w:rsid w:val="00185B35"/>
    <w:rsid w:val="00186B0A"/>
    <w:rsid w:val="001A0081"/>
    <w:rsid w:val="001A33C5"/>
    <w:rsid w:val="001B38E3"/>
    <w:rsid w:val="001B705D"/>
    <w:rsid w:val="001D0E27"/>
    <w:rsid w:val="001D45FD"/>
    <w:rsid w:val="001F2BC8"/>
    <w:rsid w:val="001F5F6B"/>
    <w:rsid w:val="0020257A"/>
    <w:rsid w:val="00207299"/>
    <w:rsid w:val="0021562A"/>
    <w:rsid w:val="00224617"/>
    <w:rsid w:val="002276A4"/>
    <w:rsid w:val="00237CDF"/>
    <w:rsid w:val="00243EBC"/>
    <w:rsid w:val="00246A35"/>
    <w:rsid w:val="0026059D"/>
    <w:rsid w:val="002621C3"/>
    <w:rsid w:val="0027232F"/>
    <w:rsid w:val="00284348"/>
    <w:rsid w:val="00297AF8"/>
    <w:rsid w:val="002A0C9B"/>
    <w:rsid w:val="002A1580"/>
    <w:rsid w:val="002A4D68"/>
    <w:rsid w:val="002C2944"/>
    <w:rsid w:val="002D4714"/>
    <w:rsid w:val="002E0066"/>
    <w:rsid w:val="002E01D3"/>
    <w:rsid w:val="002E2057"/>
    <w:rsid w:val="002E45B3"/>
    <w:rsid w:val="002E7470"/>
    <w:rsid w:val="002F51F5"/>
    <w:rsid w:val="00301B0B"/>
    <w:rsid w:val="00305A97"/>
    <w:rsid w:val="00312137"/>
    <w:rsid w:val="00322DB2"/>
    <w:rsid w:val="00327F24"/>
    <w:rsid w:val="00330359"/>
    <w:rsid w:val="00334060"/>
    <w:rsid w:val="003352A9"/>
    <w:rsid w:val="0033762F"/>
    <w:rsid w:val="00353310"/>
    <w:rsid w:val="00360494"/>
    <w:rsid w:val="0036129D"/>
    <w:rsid w:val="00362063"/>
    <w:rsid w:val="00366C7E"/>
    <w:rsid w:val="00370673"/>
    <w:rsid w:val="00371685"/>
    <w:rsid w:val="00374968"/>
    <w:rsid w:val="00384B76"/>
    <w:rsid w:val="00384EA3"/>
    <w:rsid w:val="00390F30"/>
    <w:rsid w:val="003915B4"/>
    <w:rsid w:val="00392E1F"/>
    <w:rsid w:val="00394BB1"/>
    <w:rsid w:val="003A37EF"/>
    <w:rsid w:val="003A39A1"/>
    <w:rsid w:val="003A50BA"/>
    <w:rsid w:val="003A53A2"/>
    <w:rsid w:val="003B64C0"/>
    <w:rsid w:val="003C1798"/>
    <w:rsid w:val="003C2191"/>
    <w:rsid w:val="003C545B"/>
    <w:rsid w:val="003D3863"/>
    <w:rsid w:val="003F4299"/>
    <w:rsid w:val="004110DE"/>
    <w:rsid w:val="004115E0"/>
    <w:rsid w:val="0041768A"/>
    <w:rsid w:val="0044085A"/>
    <w:rsid w:val="0046765A"/>
    <w:rsid w:val="004800D7"/>
    <w:rsid w:val="0048110D"/>
    <w:rsid w:val="004A325F"/>
    <w:rsid w:val="004A493B"/>
    <w:rsid w:val="004A779D"/>
    <w:rsid w:val="004B21A5"/>
    <w:rsid w:val="004B5B56"/>
    <w:rsid w:val="004D2193"/>
    <w:rsid w:val="004D3662"/>
    <w:rsid w:val="004E32EC"/>
    <w:rsid w:val="004E5FEE"/>
    <w:rsid w:val="004E78D5"/>
    <w:rsid w:val="004F1B5F"/>
    <w:rsid w:val="004F54F4"/>
    <w:rsid w:val="004F68AB"/>
    <w:rsid w:val="005011E3"/>
    <w:rsid w:val="005037F0"/>
    <w:rsid w:val="00516A86"/>
    <w:rsid w:val="005275F6"/>
    <w:rsid w:val="005477CC"/>
    <w:rsid w:val="00556441"/>
    <w:rsid w:val="0056504C"/>
    <w:rsid w:val="005654DC"/>
    <w:rsid w:val="00570A79"/>
    <w:rsid w:val="00572102"/>
    <w:rsid w:val="00575A1B"/>
    <w:rsid w:val="0057729A"/>
    <w:rsid w:val="00595A18"/>
    <w:rsid w:val="005B097C"/>
    <w:rsid w:val="005B554E"/>
    <w:rsid w:val="005C3B74"/>
    <w:rsid w:val="005C3D46"/>
    <w:rsid w:val="005C61AA"/>
    <w:rsid w:val="005D5AE0"/>
    <w:rsid w:val="005E274E"/>
    <w:rsid w:val="005F1BB0"/>
    <w:rsid w:val="005F34E9"/>
    <w:rsid w:val="005F69DD"/>
    <w:rsid w:val="005F6EF9"/>
    <w:rsid w:val="005F79B6"/>
    <w:rsid w:val="0061193B"/>
    <w:rsid w:val="00614CED"/>
    <w:rsid w:val="00643C07"/>
    <w:rsid w:val="00652416"/>
    <w:rsid w:val="006536B7"/>
    <w:rsid w:val="00654CDF"/>
    <w:rsid w:val="0065652C"/>
    <w:rsid w:val="00656C4D"/>
    <w:rsid w:val="00661424"/>
    <w:rsid w:val="006812BF"/>
    <w:rsid w:val="006829CB"/>
    <w:rsid w:val="0069529C"/>
    <w:rsid w:val="006B4CF4"/>
    <w:rsid w:val="006D19A9"/>
    <w:rsid w:val="006D2B61"/>
    <w:rsid w:val="006D3181"/>
    <w:rsid w:val="006E5716"/>
    <w:rsid w:val="00701E3F"/>
    <w:rsid w:val="007048D6"/>
    <w:rsid w:val="00704F0E"/>
    <w:rsid w:val="00713810"/>
    <w:rsid w:val="0072034D"/>
    <w:rsid w:val="00722E38"/>
    <w:rsid w:val="00724DC6"/>
    <w:rsid w:val="00725004"/>
    <w:rsid w:val="0072688F"/>
    <w:rsid w:val="007302B3"/>
    <w:rsid w:val="00730733"/>
    <w:rsid w:val="007309A6"/>
    <w:rsid w:val="00730E3A"/>
    <w:rsid w:val="00732DBB"/>
    <w:rsid w:val="00732F45"/>
    <w:rsid w:val="00733858"/>
    <w:rsid w:val="00736AAF"/>
    <w:rsid w:val="00740689"/>
    <w:rsid w:val="007437BE"/>
    <w:rsid w:val="00746BB4"/>
    <w:rsid w:val="0075005C"/>
    <w:rsid w:val="00757786"/>
    <w:rsid w:val="007579A9"/>
    <w:rsid w:val="00765B2A"/>
    <w:rsid w:val="00767766"/>
    <w:rsid w:val="007740B7"/>
    <w:rsid w:val="0077694F"/>
    <w:rsid w:val="0078008E"/>
    <w:rsid w:val="00780AE6"/>
    <w:rsid w:val="00783A34"/>
    <w:rsid w:val="00784B9B"/>
    <w:rsid w:val="00791E18"/>
    <w:rsid w:val="007A270A"/>
    <w:rsid w:val="007C013A"/>
    <w:rsid w:val="007C6B52"/>
    <w:rsid w:val="007C7CCB"/>
    <w:rsid w:val="007D06BD"/>
    <w:rsid w:val="007D16C5"/>
    <w:rsid w:val="007D259E"/>
    <w:rsid w:val="007D3A90"/>
    <w:rsid w:val="007D69C9"/>
    <w:rsid w:val="007E07AF"/>
    <w:rsid w:val="007F3D64"/>
    <w:rsid w:val="008134E6"/>
    <w:rsid w:val="00814E3D"/>
    <w:rsid w:val="00816DD7"/>
    <w:rsid w:val="00823CE3"/>
    <w:rsid w:val="008244DB"/>
    <w:rsid w:val="008322B0"/>
    <w:rsid w:val="00834505"/>
    <w:rsid w:val="00835BBE"/>
    <w:rsid w:val="008365A4"/>
    <w:rsid w:val="00853754"/>
    <w:rsid w:val="0085711A"/>
    <w:rsid w:val="00862FE4"/>
    <w:rsid w:val="0086389A"/>
    <w:rsid w:val="00874177"/>
    <w:rsid w:val="0087605E"/>
    <w:rsid w:val="0087632C"/>
    <w:rsid w:val="008941AE"/>
    <w:rsid w:val="008A1395"/>
    <w:rsid w:val="008A3AF3"/>
    <w:rsid w:val="008B1FEE"/>
    <w:rsid w:val="008C5047"/>
    <w:rsid w:val="008D337B"/>
    <w:rsid w:val="008E062D"/>
    <w:rsid w:val="008E1952"/>
    <w:rsid w:val="008F4E72"/>
    <w:rsid w:val="00903C32"/>
    <w:rsid w:val="00916B16"/>
    <w:rsid w:val="009173B9"/>
    <w:rsid w:val="0093335D"/>
    <w:rsid w:val="009353FD"/>
    <w:rsid w:val="0093613E"/>
    <w:rsid w:val="00941411"/>
    <w:rsid w:val="00943026"/>
    <w:rsid w:val="00945E57"/>
    <w:rsid w:val="009513D8"/>
    <w:rsid w:val="00951EBF"/>
    <w:rsid w:val="00966B81"/>
    <w:rsid w:val="009768AB"/>
    <w:rsid w:val="00976E74"/>
    <w:rsid w:val="00977F79"/>
    <w:rsid w:val="009922CE"/>
    <w:rsid w:val="00992CB8"/>
    <w:rsid w:val="0099752F"/>
    <w:rsid w:val="009B40C7"/>
    <w:rsid w:val="009B7AFF"/>
    <w:rsid w:val="009C7720"/>
    <w:rsid w:val="009D6DCE"/>
    <w:rsid w:val="009E7689"/>
    <w:rsid w:val="009F025C"/>
    <w:rsid w:val="009F7C37"/>
    <w:rsid w:val="00A01BB1"/>
    <w:rsid w:val="00A048AA"/>
    <w:rsid w:val="00A14AF8"/>
    <w:rsid w:val="00A23AFA"/>
    <w:rsid w:val="00A2779C"/>
    <w:rsid w:val="00A31B3E"/>
    <w:rsid w:val="00A430D3"/>
    <w:rsid w:val="00A43569"/>
    <w:rsid w:val="00A43694"/>
    <w:rsid w:val="00A436D7"/>
    <w:rsid w:val="00A532F3"/>
    <w:rsid w:val="00A731D9"/>
    <w:rsid w:val="00A8489E"/>
    <w:rsid w:val="00A900B3"/>
    <w:rsid w:val="00AA38B4"/>
    <w:rsid w:val="00AB02A7"/>
    <w:rsid w:val="00AB04BB"/>
    <w:rsid w:val="00AB5824"/>
    <w:rsid w:val="00AC2444"/>
    <w:rsid w:val="00AC29F3"/>
    <w:rsid w:val="00AD6F41"/>
    <w:rsid w:val="00B01C79"/>
    <w:rsid w:val="00B0250F"/>
    <w:rsid w:val="00B02D7B"/>
    <w:rsid w:val="00B217D5"/>
    <w:rsid w:val="00B231E5"/>
    <w:rsid w:val="00B31FD3"/>
    <w:rsid w:val="00B56BF1"/>
    <w:rsid w:val="00B658F1"/>
    <w:rsid w:val="00B71168"/>
    <w:rsid w:val="00B71531"/>
    <w:rsid w:val="00B769EB"/>
    <w:rsid w:val="00B9033F"/>
    <w:rsid w:val="00BA058D"/>
    <w:rsid w:val="00BC03EB"/>
    <w:rsid w:val="00BD2179"/>
    <w:rsid w:val="00BD3402"/>
    <w:rsid w:val="00BD4F4D"/>
    <w:rsid w:val="00BE203A"/>
    <w:rsid w:val="00C02B87"/>
    <w:rsid w:val="00C054EE"/>
    <w:rsid w:val="00C153DC"/>
    <w:rsid w:val="00C2291C"/>
    <w:rsid w:val="00C2560A"/>
    <w:rsid w:val="00C26247"/>
    <w:rsid w:val="00C32B4C"/>
    <w:rsid w:val="00C4086D"/>
    <w:rsid w:val="00C4247E"/>
    <w:rsid w:val="00C444A9"/>
    <w:rsid w:val="00C5013D"/>
    <w:rsid w:val="00C6115A"/>
    <w:rsid w:val="00C662BF"/>
    <w:rsid w:val="00C66FEF"/>
    <w:rsid w:val="00C86A4A"/>
    <w:rsid w:val="00C87318"/>
    <w:rsid w:val="00C874EE"/>
    <w:rsid w:val="00CA1896"/>
    <w:rsid w:val="00CA74F5"/>
    <w:rsid w:val="00CB5B28"/>
    <w:rsid w:val="00CC4D15"/>
    <w:rsid w:val="00CE310D"/>
    <w:rsid w:val="00CF377B"/>
    <w:rsid w:val="00CF5371"/>
    <w:rsid w:val="00D0323A"/>
    <w:rsid w:val="00D0559F"/>
    <w:rsid w:val="00D064B5"/>
    <w:rsid w:val="00D077E9"/>
    <w:rsid w:val="00D3275E"/>
    <w:rsid w:val="00D3469E"/>
    <w:rsid w:val="00D369FD"/>
    <w:rsid w:val="00D41411"/>
    <w:rsid w:val="00D41F05"/>
    <w:rsid w:val="00D42CB7"/>
    <w:rsid w:val="00D5413D"/>
    <w:rsid w:val="00D56A15"/>
    <w:rsid w:val="00D570A9"/>
    <w:rsid w:val="00D66DFA"/>
    <w:rsid w:val="00D70D02"/>
    <w:rsid w:val="00D72B3D"/>
    <w:rsid w:val="00D73968"/>
    <w:rsid w:val="00D770C7"/>
    <w:rsid w:val="00D77145"/>
    <w:rsid w:val="00D81BB3"/>
    <w:rsid w:val="00D83F36"/>
    <w:rsid w:val="00D84CCE"/>
    <w:rsid w:val="00D85EE5"/>
    <w:rsid w:val="00D86945"/>
    <w:rsid w:val="00D90290"/>
    <w:rsid w:val="00DC1AD1"/>
    <w:rsid w:val="00DC6662"/>
    <w:rsid w:val="00DC706A"/>
    <w:rsid w:val="00DD152F"/>
    <w:rsid w:val="00DD4CD9"/>
    <w:rsid w:val="00DE213F"/>
    <w:rsid w:val="00DE3B7D"/>
    <w:rsid w:val="00DF027C"/>
    <w:rsid w:val="00E00A32"/>
    <w:rsid w:val="00E1067A"/>
    <w:rsid w:val="00E22ACD"/>
    <w:rsid w:val="00E25F46"/>
    <w:rsid w:val="00E30260"/>
    <w:rsid w:val="00E377F6"/>
    <w:rsid w:val="00E4754B"/>
    <w:rsid w:val="00E543AD"/>
    <w:rsid w:val="00E54A6A"/>
    <w:rsid w:val="00E55CC7"/>
    <w:rsid w:val="00E620B0"/>
    <w:rsid w:val="00E6799E"/>
    <w:rsid w:val="00E72B19"/>
    <w:rsid w:val="00E74C20"/>
    <w:rsid w:val="00E81B40"/>
    <w:rsid w:val="00EA2A48"/>
    <w:rsid w:val="00EA3407"/>
    <w:rsid w:val="00EA5071"/>
    <w:rsid w:val="00EA6995"/>
    <w:rsid w:val="00EA79FF"/>
    <w:rsid w:val="00EB44FA"/>
    <w:rsid w:val="00EB5920"/>
    <w:rsid w:val="00EC2060"/>
    <w:rsid w:val="00ED5899"/>
    <w:rsid w:val="00EF555B"/>
    <w:rsid w:val="00F027BB"/>
    <w:rsid w:val="00F11DCF"/>
    <w:rsid w:val="00F162EA"/>
    <w:rsid w:val="00F21C46"/>
    <w:rsid w:val="00F26177"/>
    <w:rsid w:val="00F315C6"/>
    <w:rsid w:val="00F52D27"/>
    <w:rsid w:val="00F5763F"/>
    <w:rsid w:val="00F70AB7"/>
    <w:rsid w:val="00F76A44"/>
    <w:rsid w:val="00F8146F"/>
    <w:rsid w:val="00F829F7"/>
    <w:rsid w:val="00F83527"/>
    <w:rsid w:val="00F94A74"/>
    <w:rsid w:val="00FA08D8"/>
    <w:rsid w:val="00FC00CF"/>
    <w:rsid w:val="00FC30FA"/>
    <w:rsid w:val="00FD38DC"/>
    <w:rsid w:val="00FD583F"/>
    <w:rsid w:val="00FD6151"/>
    <w:rsid w:val="00FD7488"/>
    <w:rsid w:val="00FE5957"/>
    <w:rsid w:val="00FE74FF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</Template>
  <TotalTime>84</TotalTime>
  <Pages>8</Pages>
  <Words>505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23</cp:revision>
  <cp:lastPrinted>2022-01-24T19:55:00Z</cp:lastPrinted>
  <dcterms:created xsi:type="dcterms:W3CDTF">2022-02-16T16:56:00Z</dcterms:created>
  <dcterms:modified xsi:type="dcterms:W3CDTF">2022-02-17T18:40:00Z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