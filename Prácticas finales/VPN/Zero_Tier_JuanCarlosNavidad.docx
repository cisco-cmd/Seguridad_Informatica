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BEF"/>
  <w:body>
    <w:p w14:paraId="4A2E57AD" w14:textId="43362570" w:rsidR="00D077E9" w:rsidRDefault="00030CA5" w:rsidP="00D70D02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84352" behindDoc="1" locked="0" layoutInCell="1" allowOverlap="1" wp14:anchorId="5F362796" wp14:editId="373F67C1">
            <wp:simplePos x="0" y="0"/>
            <wp:positionH relativeFrom="column">
              <wp:posOffset>-7109460</wp:posOffset>
            </wp:positionH>
            <wp:positionV relativeFrom="paragraph">
              <wp:posOffset>-1371600</wp:posOffset>
            </wp:positionV>
            <wp:extent cx="23627049" cy="14782800"/>
            <wp:effectExtent l="0" t="0" r="0" b="0"/>
            <wp:wrapNone/>
            <wp:docPr id="3" name="Imagen 3" descr="Download wallpapers yellow material background, material design, yellow- black abstraction, lines, abstract backgrounds for desktop free. Pictures  for desktop fr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ownload wallpapers yellow material background, material design, yellow- black abstraction, lines, abstract backgrounds for desktop free. Pictures  for desktop fre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artisticBlur radius="13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7049" cy="1478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0"/>
      </w:tblGrid>
      <w:tr w:rsidR="00D077E9" w14:paraId="1B9C166A" w14:textId="77777777" w:rsidTr="00AB02A7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6EE67085" w14:textId="0E3C214B" w:rsidR="00D077E9" w:rsidRDefault="00D077E9" w:rsidP="00AB02A7">
            <w:pPr>
              <w:rPr>
                <w:noProof/>
              </w:rPr>
            </w:pPr>
          </w:p>
          <w:p w14:paraId="19779501" w14:textId="33A2E5DF" w:rsidR="00D077E9" w:rsidRDefault="00BF053B" w:rsidP="00AB02A7">
            <w:pPr>
              <w:rPr>
                <w:noProof/>
              </w:rPr>
            </w:pPr>
            <w:r>
              <w:rPr>
                <w:noProof/>
                <w:lang w:bidi="es-ES"/>
              </w:rPr>
              <mc:AlternateContent>
                <mc:Choice Requires="wps">
                  <w:drawing>
                    <wp:anchor distT="0" distB="0" distL="114300" distR="114300" simplePos="0" relativeHeight="251645440" behindDoc="0" locked="0" layoutInCell="1" allowOverlap="1" wp14:anchorId="109145AA" wp14:editId="62FBEA27">
                      <wp:simplePos x="0" y="0"/>
                      <wp:positionH relativeFrom="margin">
                        <wp:posOffset>76200</wp:posOffset>
                      </wp:positionH>
                      <wp:positionV relativeFrom="paragraph">
                        <wp:posOffset>732155</wp:posOffset>
                      </wp:positionV>
                      <wp:extent cx="3154680" cy="1912620"/>
                      <wp:effectExtent l="0" t="0" r="0" b="0"/>
                      <wp:wrapNone/>
                      <wp:docPr id="8" name="Cuadro de tex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154680" cy="19126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E4B0DF9" w14:textId="7E84B914" w:rsidR="00D077E9" w:rsidRPr="00030CA5" w:rsidRDefault="00030CA5" w:rsidP="00D077E9">
                                  <w:pPr>
                                    <w:pStyle w:val="Ttulo"/>
                                    <w:spacing w:after="0"/>
                                    <w:rPr>
                                      <w:rFonts w:ascii="Poppins" w:hAnsi="Poppins" w:cs="Poppins"/>
                                      <w:color w:val="483000"/>
                                      <w:sz w:val="64"/>
                                      <w:szCs w:val="64"/>
                                    </w:rPr>
                                  </w:pPr>
                                  <w:r w:rsidRPr="00030CA5">
                                    <w:rPr>
                                      <w:rFonts w:ascii="Poppins" w:hAnsi="Poppins" w:cs="Poppins"/>
                                      <w:color w:val="483000"/>
                                      <w:sz w:val="64"/>
                                      <w:szCs w:val="64"/>
                                    </w:rPr>
                                    <w:t>CREACIÓN DE UNA VPN CON ZEROTIER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09145AA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8" o:spid="_x0000_s1026" type="#_x0000_t202" style="position:absolute;margin-left:6pt;margin-top:57.65pt;width:248.4pt;height:150.6pt;z-index:251645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" filled="f" stroked="f" strokeweight=".5pt">
                      <v:textbox>
                        <w:txbxContent>
                          <w:p w14:paraId="6E4B0DF9" w14:textId="7E84B914" w:rsidR="00D077E9" w:rsidRPr="00030CA5" w:rsidRDefault="00030CA5" w:rsidP="00D077E9">
                            <w:pPr>
                              <w:pStyle w:val="Ttulo"/>
                              <w:spacing w:after="0"/>
                              <w:rPr>
                                <w:rFonts w:ascii="Poppins" w:hAnsi="Poppins" w:cs="Poppins"/>
                                <w:color w:val="483000"/>
                                <w:sz w:val="64"/>
                                <w:szCs w:val="64"/>
                              </w:rPr>
                            </w:pPr>
                            <w:r w:rsidRPr="00030CA5">
                              <w:rPr>
                                <w:rFonts w:ascii="Poppins" w:hAnsi="Poppins" w:cs="Poppins"/>
                                <w:color w:val="483000"/>
                                <w:sz w:val="64"/>
                                <w:szCs w:val="64"/>
                              </w:rPr>
                              <w:t>CREACIÓN DE UNA VPN CON ZEROTIER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</w:tc>
      </w:tr>
      <w:tr w:rsidR="00D077E9" w14:paraId="0A1E7273" w14:textId="77777777" w:rsidTr="004E5FEE">
        <w:trPr>
          <w:trHeight w:val="7303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4E14AC2F" w14:textId="0D176743" w:rsidR="00D077E9" w:rsidRPr="00976497" w:rsidRDefault="00030CA5" w:rsidP="00AB02A7">
            <w:pPr>
              <w:rPr>
                <w:noProof/>
                <w:color w:val="FFC000"/>
              </w:rPr>
            </w:pPr>
            <w:r w:rsidRPr="00030CA5">
              <w:rPr>
                <w:rFonts w:ascii="Nirmala UI" w:hAnsi="Nirmala UI" w:cs="Nirmala UI"/>
                <w:sz w:val="24"/>
                <w:szCs w:val="20"/>
              </w:rPr>
              <w:drawing>
                <wp:anchor distT="0" distB="0" distL="114300" distR="114300" simplePos="0" relativeHeight="251682304" behindDoc="0" locked="0" layoutInCell="1" allowOverlap="1" wp14:anchorId="38CA5302" wp14:editId="65FA66CC">
                  <wp:simplePos x="0" y="0"/>
                  <wp:positionH relativeFrom="column">
                    <wp:posOffset>441960</wp:posOffset>
                  </wp:positionH>
                  <wp:positionV relativeFrom="paragraph">
                    <wp:posOffset>2415540</wp:posOffset>
                  </wp:positionV>
                  <wp:extent cx="2674042" cy="2682240"/>
                  <wp:effectExtent l="0" t="0" r="0" b="381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4042" cy="2682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976497">
              <w:rPr>
                <w:noProof/>
                <w:color w:val="FFC000"/>
                <w:lang w:bidi="es-ES"/>
              </w:rPr>
              <mc:AlternateContent>
                <mc:Choice Requires="wps">
                  <w:drawing>
                    <wp:anchor distT="0" distB="0" distL="114300" distR="114300" simplePos="0" relativeHeight="251644416" behindDoc="0" locked="0" layoutInCell="1" allowOverlap="1" wp14:anchorId="31217187" wp14:editId="3853683F">
                      <wp:simplePos x="0" y="0"/>
                      <wp:positionH relativeFrom="column">
                        <wp:posOffset>168910</wp:posOffset>
                      </wp:positionH>
                      <wp:positionV relativeFrom="paragraph">
                        <wp:posOffset>1823085</wp:posOffset>
                      </wp:positionV>
                      <wp:extent cx="1390918" cy="0"/>
                      <wp:effectExtent l="0" t="19050" r="38100" b="38100"/>
                      <wp:wrapNone/>
                      <wp:docPr id="5" name="Conector recto 5" descr="divisor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57150">
                                <a:solidFill>
                                  <a:srgbClr val="483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F441070" id="Conector recto 5" o:spid="_x0000_s1026" alt="divisor de texto" style="position:absolute;z-index:25164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.3pt,143.55pt" to="122.8pt,14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" strokecolor="#483000" strokeweight="4.5pt"/>
                  </w:pict>
                </mc:Fallback>
              </mc:AlternateContent>
            </w:r>
          </w:p>
        </w:tc>
      </w:tr>
      <w:tr w:rsidR="00D077E9" w14:paraId="392F3FC8" w14:textId="77777777" w:rsidTr="00AB02A7">
        <w:trPr>
          <w:trHeight w:val="2438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622E3104" w14:textId="1185025D" w:rsidR="00D077E9" w:rsidRDefault="00713810" w:rsidP="00AB02A7">
            <w:pPr>
              <w:rPr>
                <w:noProof/>
                <w:sz w:val="10"/>
                <w:szCs w:val="10"/>
              </w:rPr>
            </w:pPr>
            <w:r>
              <w:rPr>
                <w:noProof/>
                <w:lang w:bidi="es-ES"/>
              </w:rPr>
              <mc:AlternateContent>
                <mc:Choice Requires="wps">
                  <w:drawing>
                    <wp:anchor distT="0" distB="0" distL="114300" distR="114300" simplePos="0" relativeHeight="251634176" behindDoc="0" locked="0" layoutInCell="1" allowOverlap="1" wp14:anchorId="46BDF55B" wp14:editId="331739CC">
                      <wp:simplePos x="0" y="0"/>
                      <wp:positionH relativeFrom="column">
                        <wp:posOffset>-117475</wp:posOffset>
                      </wp:positionH>
                      <wp:positionV relativeFrom="paragraph">
                        <wp:posOffset>-5744845</wp:posOffset>
                      </wp:positionV>
                      <wp:extent cx="3938905" cy="8648700"/>
                      <wp:effectExtent l="285750" t="323850" r="290195" b="266700"/>
                      <wp:wrapNone/>
                      <wp:docPr id="12" name="Rectángulo: esquinas redondeadas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38905" cy="8648700"/>
                              </a:xfrm>
                              <a:prstGeom prst="roundRect">
                                <a:avLst/>
                              </a:prstGeom>
                              <a:gradFill>
                                <a:gsLst>
                                  <a:gs pos="34000">
                                    <a:srgbClr val="F4CF7C">
                                      <a:alpha val="63922"/>
                                    </a:srgbClr>
                                  </a:gs>
                                  <a:gs pos="100000">
                                    <a:srgbClr val="F4CF7C"/>
                                  </a:gs>
                                  <a:gs pos="69000">
                                    <a:srgbClr val="F4CF7C"/>
                                  </a:gs>
                                </a:gsLst>
                                <a:lin ang="5400000" scaled="1"/>
                              </a:gradFill>
                              <a:ln>
                                <a:noFill/>
                              </a:ln>
                              <a:effectLst>
                                <a:outerShdw blurRad="292100" dir="5400000" sx="101000" sy="101000" rotWithShape="0">
                                  <a:schemeClr val="tx2">
                                    <a:lumMod val="50000"/>
                                    <a:alpha val="58000"/>
                                  </a:schemeClr>
                                </a:outerShdw>
                                <a:softEdge rad="0"/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1E881C7" id="Rectángulo: esquinas redondeadas 12" o:spid="_x0000_s1026" style="position:absolute;margin-left:-9.25pt;margin-top:-452.35pt;width:310.15pt;height:681pt;z-index:25163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" fillcolor="#f4cf7c" stroked="f" strokeweight="2pt">
                      <v:fill color2="#f4cf7c" o:opacity2="41891f" focus="33%" type="gradient"/>
                      <v:shadow on="t" type="perspective" color="#04143a [1615]" opacity="38010f" origin=",.5" offset="0,0" matrix="66191f,,,66191f"/>
                    </v:roundrect>
                  </w:pict>
                </mc:Fallback>
              </mc:AlternateContent>
            </w:r>
          </w:p>
          <w:p w14:paraId="211B3F9F" w14:textId="6B35911A" w:rsidR="00D077E9" w:rsidRDefault="00D077E9" w:rsidP="00AB02A7">
            <w:pPr>
              <w:rPr>
                <w:noProof/>
                <w:sz w:val="10"/>
                <w:szCs w:val="10"/>
              </w:rPr>
            </w:pPr>
          </w:p>
          <w:p w14:paraId="2D647015" w14:textId="3AB2F27E" w:rsidR="00D077E9" w:rsidRDefault="00D077E9" w:rsidP="00AB02A7">
            <w:pPr>
              <w:rPr>
                <w:noProof/>
                <w:sz w:val="10"/>
                <w:szCs w:val="10"/>
              </w:rPr>
            </w:pPr>
          </w:p>
          <w:p w14:paraId="19AA669C" w14:textId="7FD31D34" w:rsidR="00D077E9" w:rsidRPr="00D86945" w:rsidRDefault="002D1ACE" w:rsidP="00AB02A7">
            <w:pPr>
              <w:rPr>
                <w:noProof/>
                <w:sz w:val="10"/>
                <w:szCs w:val="10"/>
              </w:rPr>
            </w:pPr>
            <w:r>
              <w:rPr>
                <w:noProof/>
                <w:lang w:bidi="es-ES"/>
              </w:rPr>
              <mc:AlternateContent>
                <mc:Choice Requires="wps">
                  <w:drawing>
                    <wp:anchor distT="0" distB="0" distL="114300" distR="114300" simplePos="0" relativeHeight="251638272" behindDoc="0" locked="0" layoutInCell="1" allowOverlap="1" wp14:anchorId="1BEC329D" wp14:editId="4BB427AE">
                      <wp:simplePos x="0" y="0"/>
                      <wp:positionH relativeFrom="column">
                        <wp:posOffset>121920</wp:posOffset>
                      </wp:positionH>
                      <wp:positionV relativeFrom="paragraph">
                        <wp:posOffset>793750</wp:posOffset>
                      </wp:positionV>
                      <wp:extent cx="1390650" cy="0"/>
                      <wp:effectExtent l="0" t="19050" r="38100" b="38100"/>
                      <wp:wrapNone/>
                      <wp:docPr id="32" name="Conector recto 32" descr="divisor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650" cy="0"/>
                              </a:xfrm>
                              <a:prstGeom prst="line">
                                <a:avLst/>
                              </a:prstGeom>
                              <a:ln w="57150">
                                <a:solidFill>
                                  <a:srgbClr val="483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BA74F22" id="Conector recto 32" o:spid="_x0000_s1026" alt="divisor de texto" style="position:absolute;z-index:25163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.6pt,62.5pt" to="119.1pt,6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" strokecolor="#483000" strokeweight="4.5pt"/>
                  </w:pict>
                </mc:Fallback>
              </mc:AlternateContent>
            </w:r>
            <w:r>
              <w:rPr>
                <w:noProof/>
                <w:lang w:bidi="es-ES"/>
              </w:rPr>
              <mc:AlternateContent>
                <mc:Choice Requires="wps">
                  <w:drawing>
                    <wp:anchor distT="0" distB="0" distL="114300" distR="114300" simplePos="0" relativeHeight="251636224" behindDoc="0" locked="0" layoutInCell="1" allowOverlap="1" wp14:anchorId="063CF8FC" wp14:editId="13840B5A">
                      <wp:simplePos x="0" y="0"/>
                      <wp:positionH relativeFrom="margin">
                        <wp:posOffset>0</wp:posOffset>
                      </wp:positionH>
                      <wp:positionV relativeFrom="paragraph">
                        <wp:posOffset>1005840</wp:posOffset>
                      </wp:positionV>
                      <wp:extent cx="3139440" cy="624840"/>
                      <wp:effectExtent l="0" t="0" r="0" b="3810"/>
                      <wp:wrapNone/>
                      <wp:docPr id="27" name="Cuadro de texto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139440" cy="6248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77B20C9" w14:textId="3D0C853A" w:rsidR="00704F0E" w:rsidRPr="00030CA5" w:rsidRDefault="00030CA5" w:rsidP="00704F0E">
                                  <w:pPr>
                                    <w:pStyle w:val="Ttulo"/>
                                    <w:spacing w:after="0"/>
                                    <w:rPr>
                                      <w:rFonts w:ascii="Nirmala UI" w:hAnsi="Nirmala UI" w:cs="Nirmala UI"/>
                                      <w:color w:val="171717" w:themeColor="background2" w:themeShade="1A"/>
                                      <w:sz w:val="28"/>
                                      <w:szCs w:val="28"/>
                                      <w:lang w:bidi="es-ES"/>
                                    </w:rPr>
                                  </w:pPr>
                                  <w:r w:rsidRPr="00030CA5">
                                    <w:rPr>
                                      <w:rFonts w:ascii="Nirmala UI" w:hAnsi="Nirmala UI" w:cs="Nirmala UI"/>
                                      <w:color w:val="171717" w:themeColor="background2" w:themeShade="1A"/>
                                      <w:sz w:val="28"/>
                                      <w:szCs w:val="28"/>
                                      <w:lang w:bidi="es-ES"/>
                                    </w:rPr>
                                    <w:t>SEGURIDAD INFORMÁTICA</w:t>
                                  </w:r>
                                </w:p>
                                <w:p w14:paraId="3095BFCE" w14:textId="6E9B5CD1" w:rsidR="00F76A44" w:rsidRPr="00030CA5" w:rsidRDefault="00F76A44" w:rsidP="00704F0E">
                                  <w:pPr>
                                    <w:pStyle w:val="Ttulo"/>
                                    <w:spacing w:after="0"/>
                                    <w:rPr>
                                      <w:rFonts w:ascii="Nirmala UI" w:hAnsi="Nirmala UI" w:cs="Nirmala UI"/>
                                      <w:color w:val="171717" w:themeColor="background2" w:themeShade="1A"/>
                                      <w:sz w:val="28"/>
                                      <w:szCs w:val="28"/>
                                    </w:rPr>
                                  </w:pPr>
                                  <w:r w:rsidRPr="00030CA5">
                                    <w:rPr>
                                      <w:rFonts w:ascii="Nirmala UI" w:hAnsi="Nirmala UI" w:cs="Nirmala UI"/>
                                      <w:color w:val="171717" w:themeColor="background2" w:themeShade="1A"/>
                                      <w:sz w:val="28"/>
                                      <w:szCs w:val="28"/>
                                      <w:lang w:bidi="es-ES"/>
                                    </w:rPr>
                                    <w:t>JUAN CARLOS NAVIDAD GARCÍA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3CF8FC" id="Cuadro de texto 27" o:spid="_x0000_s1027" type="#_x0000_t202" style="position:absolute;margin-left:0;margin-top:79.2pt;width:247.2pt;height:49.2pt;z-index:25163622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" filled="f" stroked="f" strokeweight=".5pt">
                      <v:textbox>
                        <w:txbxContent>
                          <w:p w14:paraId="477B20C9" w14:textId="3D0C853A" w:rsidR="00704F0E" w:rsidRPr="00030CA5" w:rsidRDefault="00030CA5" w:rsidP="00704F0E">
                            <w:pPr>
                              <w:pStyle w:val="Ttulo"/>
                              <w:spacing w:after="0"/>
                              <w:rPr>
                                <w:rFonts w:ascii="Nirmala UI" w:hAnsi="Nirmala UI" w:cs="Nirmala UI"/>
                                <w:color w:val="171717" w:themeColor="background2" w:themeShade="1A"/>
                                <w:sz w:val="28"/>
                                <w:szCs w:val="28"/>
                                <w:lang w:bidi="es-ES"/>
                              </w:rPr>
                            </w:pPr>
                            <w:r w:rsidRPr="00030CA5">
                              <w:rPr>
                                <w:rFonts w:ascii="Nirmala UI" w:hAnsi="Nirmala UI" w:cs="Nirmala UI"/>
                                <w:color w:val="171717" w:themeColor="background2" w:themeShade="1A"/>
                                <w:sz w:val="28"/>
                                <w:szCs w:val="28"/>
                                <w:lang w:bidi="es-ES"/>
                              </w:rPr>
                              <w:t>SEGURIDAD INFORMÁTICA</w:t>
                            </w:r>
                          </w:p>
                          <w:p w14:paraId="3095BFCE" w14:textId="6E9B5CD1" w:rsidR="00F76A44" w:rsidRPr="00030CA5" w:rsidRDefault="00F76A44" w:rsidP="00704F0E">
                            <w:pPr>
                              <w:pStyle w:val="Ttulo"/>
                              <w:spacing w:after="0"/>
                              <w:rPr>
                                <w:rFonts w:ascii="Nirmala UI" w:hAnsi="Nirmala UI" w:cs="Nirmala UI"/>
                                <w:color w:val="171717" w:themeColor="background2" w:themeShade="1A"/>
                                <w:sz w:val="28"/>
                                <w:szCs w:val="28"/>
                              </w:rPr>
                            </w:pPr>
                            <w:r w:rsidRPr="00030CA5">
                              <w:rPr>
                                <w:rFonts w:ascii="Nirmala UI" w:hAnsi="Nirmala UI" w:cs="Nirmala UI"/>
                                <w:color w:val="171717" w:themeColor="background2" w:themeShade="1A"/>
                                <w:sz w:val="28"/>
                                <w:szCs w:val="28"/>
                                <w:lang w:bidi="es-ES"/>
                              </w:rPr>
                              <w:t>JUAN CARLOS NAVIDAD GARCÍA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</w:tc>
      </w:tr>
    </w:tbl>
    <w:p w14:paraId="2E1B1192" w14:textId="3EC13030" w:rsidR="002602DB" w:rsidRPr="00030CA5" w:rsidRDefault="0099752F" w:rsidP="00030CA5">
      <w:pPr>
        <w:spacing w:after="200"/>
        <w:rPr>
          <w:noProof/>
        </w:rPr>
      </w:pPr>
      <w:bookmarkStart w:id="0" w:name="_Hlk95757974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 wp14:anchorId="301A8F43" wp14:editId="59630996">
                <wp:simplePos x="0" y="0"/>
                <wp:positionH relativeFrom="page">
                  <wp:posOffset>-68580</wp:posOffset>
                </wp:positionH>
                <wp:positionV relativeFrom="paragraph">
                  <wp:posOffset>6189345</wp:posOffset>
                </wp:positionV>
                <wp:extent cx="7677150" cy="3958590"/>
                <wp:effectExtent l="590550" t="590550" r="571500" b="575310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77150" cy="3958590"/>
                        </a:xfrm>
                        <a:prstGeom prst="rect">
                          <a:avLst/>
                        </a:prstGeom>
                        <a:solidFill>
                          <a:srgbClr val="483000">
                            <a:alpha val="60000"/>
                          </a:srgbClr>
                        </a:solidFill>
                        <a:ln>
                          <a:noFill/>
                        </a:ln>
                        <a:effectLst>
                          <a:outerShdw blurRad="812800" dir="5400000" algn="ctr" rotWithShape="0">
                            <a:srgbClr val="FF0000">
                              <a:alpha val="46000"/>
                            </a:srgb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0CF5F1" id="Rectángulo 7" o:spid="_x0000_s1026" style="position:absolute;margin-left:-5.4pt;margin-top:487.35pt;width:604.5pt;height:311.7pt;z-index:251632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" fillcolor="#483000" stroked="f" strokeweight="2pt">
                <v:fill opacity="39321f"/>
                <v:shadow on="t" color="red" opacity="30146f" offset="0,0"/>
                <w10:wrap anchorx="page"/>
              </v:rect>
            </w:pict>
          </mc:Fallback>
        </mc:AlternateContent>
      </w:r>
      <w:r w:rsidR="00D077E9">
        <w:rPr>
          <w:noProof/>
          <w:lang w:bidi="es-ES"/>
        </w:rPr>
        <w:br w:type="page"/>
      </w:r>
    </w:p>
    <w:p w14:paraId="600F330A" w14:textId="0AEA21B5" w:rsidR="00C9599A" w:rsidRPr="00036F3C" w:rsidRDefault="00046544" w:rsidP="00C9599A">
      <w:pPr>
        <w:pStyle w:val="Ttulo3"/>
        <w:numPr>
          <w:ilvl w:val="0"/>
          <w:numId w:val="3"/>
        </w:numPr>
        <w:rPr>
          <w:rFonts w:ascii="Poppins" w:hAnsi="Poppins" w:cs="Poppins"/>
          <w:noProof/>
          <w:color w:val="FFC000"/>
          <w:sz w:val="32"/>
          <w:szCs w:val="32"/>
        </w:rPr>
      </w:pPr>
      <w:bookmarkStart w:id="1" w:name="_¿Qué_es_HTTP"/>
      <w:bookmarkStart w:id="2" w:name="_Toc93948784"/>
      <w:bookmarkEnd w:id="1"/>
      <w:r>
        <w:rPr>
          <w:rFonts w:ascii="Poppins" w:hAnsi="Poppins" w:cs="Poppins"/>
          <w:noProof/>
          <w:color w:val="FFC000"/>
          <w:sz w:val="32"/>
          <w:szCs w:val="32"/>
        </w:rPr>
        <w:lastRenderedPageBreak/>
        <w:t>Registro en Zero Tier</w:t>
      </w:r>
    </w:p>
    <w:p w14:paraId="5CC89B1E" w14:textId="22EE1F8E" w:rsidR="00C9599A" w:rsidRDefault="00C9599A" w:rsidP="00C9599A"/>
    <w:p w14:paraId="726A2C07" w14:textId="37DF27CB" w:rsidR="00285491" w:rsidRDefault="00710F10" w:rsidP="00285491">
      <w:pPr>
        <w:ind w:left="720"/>
        <w:jc w:val="both"/>
        <w:rPr>
          <w:rFonts w:ascii="Nirmala UI" w:eastAsia="Times New Roman" w:hAnsi="Nirmala UI" w:cs="Nirmala UI"/>
          <w:b w:val="0"/>
          <w:bCs/>
          <w:color w:val="auto"/>
          <w:sz w:val="24"/>
          <w:szCs w:val="24"/>
          <w:lang w:eastAsia="zh-CN"/>
        </w:rPr>
      </w:pPr>
      <w:r w:rsidRPr="00710F10">
        <w:rPr>
          <w:b w:val="0"/>
          <w:bCs/>
          <w:color w:val="auto"/>
        </w:rPr>
        <w:drawing>
          <wp:anchor distT="0" distB="0" distL="114300" distR="114300" simplePos="0" relativeHeight="251900928" behindDoc="0" locked="0" layoutInCell="1" allowOverlap="1" wp14:anchorId="15235EF6" wp14:editId="26CEE65F">
            <wp:simplePos x="0" y="0"/>
            <wp:positionH relativeFrom="margin">
              <wp:align>right</wp:align>
            </wp:positionH>
            <wp:positionV relativeFrom="paragraph">
              <wp:posOffset>34290</wp:posOffset>
            </wp:positionV>
            <wp:extent cx="853440" cy="441960"/>
            <wp:effectExtent l="0" t="0" r="3810" b="0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3440" cy="441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46544" w:rsidRPr="00046544">
        <w:rPr>
          <w:rFonts w:ascii="Nirmala UI" w:eastAsia="Times New Roman" w:hAnsi="Nirmala UI" w:cs="Nirmala UI"/>
          <w:b w:val="0"/>
          <w:bCs/>
          <w:color w:val="auto"/>
          <w:sz w:val="24"/>
          <w:szCs w:val="24"/>
          <w:lang w:eastAsia="zh-CN"/>
        </w:rPr>
        <w:t xml:space="preserve">Lo primero que tenemos que hacer es registrarnos en </w:t>
      </w:r>
      <w:r w:rsidR="00046544" w:rsidRPr="0051120B">
        <w:rPr>
          <w:rFonts w:ascii="Nirmala UI" w:eastAsia="Times New Roman" w:hAnsi="Nirmala UI" w:cs="Nirmala UI"/>
          <w:color w:val="auto"/>
          <w:sz w:val="24"/>
          <w:szCs w:val="24"/>
          <w:lang w:eastAsia="zh-CN"/>
        </w:rPr>
        <w:t>ZeroTier</w:t>
      </w:r>
      <w:r w:rsidR="004904F4">
        <w:rPr>
          <w:rFonts w:ascii="Nirmala UI" w:eastAsia="Times New Roman" w:hAnsi="Nirmala UI" w:cs="Nirmala UI"/>
          <w:b w:val="0"/>
          <w:bCs/>
          <w:color w:val="auto"/>
          <w:sz w:val="24"/>
          <w:szCs w:val="24"/>
          <w:lang w:eastAsia="zh-CN"/>
        </w:rPr>
        <w:t xml:space="preserve"> para poder crear nuestra </w:t>
      </w:r>
      <w:r w:rsidR="004904F4" w:rsidRPr="0051120B">
        <w:rPr>
          <w:rFonts w:ascii="Nirmala UI" w:eastAsia="Times New Roman" w:hAnsi="Nirmala UI" w:cs="Nirmala UI"/>
          <w:color w:val="auto"/>
          <w:sz w:val="24"/>
          <w:szCs w:val="24"/>
          <w:lang w:eastAsia="zh-CN"/>
        </w:rPr>
        <w:t>VPN</w:t>
      </w:r>
      <w:r w:rsidR="005A32F4">
        <w:rPr>
          <w:rFonts w:ascii="Nirmala UI" w:eastAsia="Times New Roman" w:hAnsi="Nirmala UI" w:cs="Nirmala UI"/>
          <w:b w:val="0"/>
          <w:bCs/>
          <w:color w:val="auto"/>
          <w:sz w:val="24"/>
          <w:szCs w:val="24"/>
          <w:lang w:eastAsia="zh-CN"/>
        </w:rPr>
        <w:t xml:space="preserve">, así que nada más ingresar a la página, le daremos al botón </w:t>
      </w:r>
      <w:r w:rsidR="005A32F4" w:rsidRPr="0051120B">
        <w:rPr>
          <w:rFonts w:ascii="Nirmala UI" w:eastAsia="Times New Roman" w:hAnsi="Nirmala UI" w:cs="Nirmala UI"/>
          <w:color w:val="auto"/>
          <w:sz w:val="24"/>
          <w:szCs w:val="24"/>
          <w:lang w:eastAsia="zh-CN"/>
        </w:rPr>
        <w:t>Sign Up</w:t>
      </w:r>
      <w:r w:rsidR="005A32F4">
        <w:rPr>
          <w:rFonts w:ascii="Nirmala UI" w:eastAsia="Times New Roman" w:hAnsi="Nirmala UI" w:cs="Nirmala UI"/>
          <w:b w:val="0"/>
          <w:bCs/>
          <w:color w:val="auto"/>
          <w:sz w:val="24"/>
          <w:szCs w:val="24"/>
          <w:lang w:eastAsia="zh-CN"/>
        </w:rPr>
        <w:t>, que se encuentra en la parte superior derecha</w:t>
      </w:r>
      <w:r w:rsidR="00306E31">
        <w:rPr>
          <w:rFonts w:ascii="Nirmala UI" w:eastAsia="Times New Roman" w:hAnsi="Nirmala UI" w:cs="Nirmala UI"/>
          <w:b w:val="0"/>
          <w:bCs/>
          <w:color w:val="auto"/>
          <w:sz w:val="24"/>
          <w:szCs w:val="24"/>
          <w:lang w:eastAsia="zh-CN"/>
        </w:rPr>
        <w:t>.</w:t>
      </w:r>
    </w:p>
    <w:p w14:paraId="07065D8F" w14:textId="1A3FDD04" w:rsidR="00306E31" w:rsidRDefault="00306E31" w:rsidP="00285491">
      <w:pPr>
        <w:ind w:left="720"/>
        <w:jc w:val="both"/>
        <w:rPr>
          <w:rFonts w:ascii="Nirmala UI" w:eastAsia="Times New Roman" w:hAnsi="Nirmala UI" w:cs="Nirmala UI"/>
          <w:b w:val="0"/>
          <w:bCs/>
          <w:color w:val="auto"/>
          <w:sz w:val="24"/>
          <w:szCs w:val="24"/>
          <w:lang w:eastAsia="zh-CN"/>
        </w:rPr>
      </w:pPr>
    </w:p>
    <w:p w14:paraId="1F0EA06C" w14:textId="3EF82532" w:rsidR="00306E31" w:rsidRDefault="00306E31" w:rsidP="00285491">
      <w:pPr>
        <w:ind w:left="720"/>
        <w:jc w:val="both"/>
        <w:rPr>
          <w:rFonts w:ascii="Nirmala UI" w:eastAsia="Times New Roman" w:hAnsi="Nirmala UI" w:cs="Nirmala UI"/>
          <w:b w:val="0"/>
          <w:bCs/>
          <w:color w:val="auto"/>
          <w:sz w:val="24"/>
          <w:szCs w:val="24"/>
          <w:lang w:eastAsia="zh-CN"/>
        </w:rPr>
      </w:pPr>
      <w:r>
        <w:rPr>
          <w:rFonts w:ascii="Nirmala UI" w:eastAsia="Times New Roman" w:hAnsi="Nirmala UI" w:cs="Nirmala UI"/>
          <w:b w:val="0"/>
          <w:bCs/>
          <w:color w:val="auto"/>
          <w:sz w:val="24"/>
          <w:szCs w:val="24"/>
          <w:lang w:eastAsia="zh-CN"/>
        </w:rPr>
        <w:t xml:space="preserve">Para que nuestro registro sea más sencillo, </w:t>
      </w:r>
      <w:r w:rsidRPr="0051120B">
        <w:rPr>
          <w:rFonts w:ascii="Nirmala UI" w:eastAsia="Times New Roman" w:hAnsi="Nirmala UI" w:cs="Nirmala UI"/>
          <w:color w:val="auto"/>
          <w:sz w:val="24"/>
          <w:szCs w:val="24"/>
          <w:lang w:eastAsia="zh-CN"/>
        </w:rPr>
        <w:t>ZeroTier</w:t>
      </w:r>
      <w:r>
        <w:rPr>
          <w:rFonts w:ascii="Nirmala UI" w:eastAsia="Times New Roman" w:hAnsi="Nirmala UI" w:cs="Nirmala UI"/>
          <w:b w:val="0"/>
          <w:bCs/>
          <w:color w:val="auto"/>
          <w:sz w:val="24"/>
          <w:szCs w:val="24"/>
          <w:lang w:eastAsia="zh-CN"/>
        </w:rPr>
        <w:t xml:space="preserve"> nos da la opción de registrarnos mediante </w:t>
      </w:r>
      <w:r w:rsidR="00EB0AC0">
        <w:rPr>
          <w:rFonts w:ascii="Nirmala UI" w:eastAsia="Times New Roman" w:hAnsi="Nirmala UI" w:cs="Nirmala UI"/>
          <w:b w:val="0"/>
          <w:bCs/>
          <w:color w:val="auto"/>
          <w:sz w:val="24"/>
          <w:szCs w:val="24"/>
          <w:lang w:eastAsia="zh-CN"/>
        </w:rPr>
        <w:t xml:space="preserve">una cuenta de </w:t>
      </w:r>
      <w:r w:rsidR="00EB0AC0" w:rsidRPr="0051120B">
        <w:rPr>
          <w:rFonts w:ascii="Nirmala UI" w:eastAsia="Times New Roman" w:hAnsi="Nirmala UI" w:cs="Nirmala UI"/>
          <w:color w:val="auto"/>
          <w:sz w:val="24"/>
          <w:szCs w:val="24"/>
          <w:lang w:eastAsia="zh-CN"/>
        </w:rPr>
        <w:t>Google</w:t>
      </w:r>
      <w:r w:rsidR="00EB0AC0">
        <w:rPr>
          <w:rFonts w:ascii="Nirmala UI" w:eastAsia="Times New Roman" w:hAnsi="Nirmala UI" w:cs="Nirmala UI"/>
          <w:b w:val="0"/>
          <w:bCs/>
          <w:color w:val="auto"/>
          <w:sz w:val="24"/>
          <w:szCs w:val="24"/>
          <w:lang w:eastAsia="zh-CN"/>
        </w:rPr>
        <w:t xml:space="preserve">, </w:t>
      </w:r>
      <w:r w:rsidR="00EB0AC0" w:rsidRPr="0051120B">
        <w:rPr>
          <w:rFonts w:ascii="Nirmala UI" w:eastAsia="Times New Roman" w:hAnsi="Nirmala UI" w:cs="Nirmala UI"/>
          <w:color w:val="auto"/>
          <w:sz w:val="24"/>
          <w:szCs w:val="24"/>
          <w:lang w:eastAsia="zh-CN"/>
        </w:rPr>
        <w:t>GitHub</w:t>
      </w:r>
      <w:r w:rsidR="00EB0AC0">
        <w:rPr>
          <w:rFonts w:ascii="Nirmala UI" w:eastAsia="Times New Roman" w:hAnsi="Nirmala UI" w:cs="Nirmala UI"/>
          <w:b w:val="0"/>
          <w:bCs/>
          <w:color w:val="auto"/>
          <w:sz w:val="24"/>
          <w:szCs w:val="24"/>
          <w:lang w:eastAsia="zh-CN"/>
        </w:rPr>
        <w:t xml:space="preserve"> y </w:t>
      </w:r>
      <w:r w:rsidR="00EB0AC0" w:rsidRPr="0051120B">
        <w:rPr>
          <w:rFonts w:ascii="Nirmala UI" w:eastAsia="Times New Roman" w:hAnsi="Nirmala UI" w:cs="Nirmala UI"/>
          <w:color w:val="auto"/>
          <w:sz w:val="24"/>
          <w:szCs w:val="24"/>
          <w:lang w:eastAsia="zh-CN"/>
        </w:rPr>
        <w:t>Microsoft</w:t>
      </w:r>
      <w:r w:rsidR="00EB0AC0">
        <w:rPr>
          <w:rFonts w:ascii="Nirmala UI" w:eastAsia="Times New Roman" w:hAnsi="Nirmala UI" w:cs="Nirmala UI"/>
          <w:b w:val="0"/>
          <w:bCs/>
          <w:color w:val="auto"/>
          <w:sz w:val="24"/>
          <w:szCs w:val="24"/>
          <w:lang w:eastAsia="zh-CN"/>
        </w:rPr>
        <w:t>.</w:t>
      </w:r>
    </w:p>
    <w:p w14:paraId="7471780B" w14:textId="06E2EE2F" w:rsidR="00710F10" w:rsidRPr="00046544" w:rsidRDefault="00710F10" w:rsidP="00EB0AC0">
      <w:pPr>
        <w:jc w:val="both"/>
        <w:rPr>
          <w:b w:val="0"/>
          <w:bCs/>
          <w:color w:val="auto"/>
        </w:rPr>
      </w:pPr>
    </w:p>
    <w:p w14:paraId="63410FB1" w14:textId="06893428" w:rsidR="002D1ACE" w:rsidRPr="00036F3C" w:rsidRDefault="00EB0AC0" w:rsidP="002D1ACE">
      <w:pPr>
        <w:pStyle w:val="Ttulo3"/>
        <w:numPr>
          <w:ilvl w:val="0"/>
          <w:numId w:val="3"/>
        </w:numPr>
        <w:rPr>
          <w:rFonts w:ascii="Poppins" w:hAnsi="Poppins" w:cs="Poppins"/>
          <w:noProof/>
          <w:color w:val="FFC000"/>
          <w:sz w:val="32"/>
          <w:szCs w:val="32"/>
        </w:rPr>
      </w:pPr>
      <w:bookmarkStart w:id="3" w:name="_Toc96709503"/>
      <w:r>
        <w:rPr>
          <w:rFonts w:ascii="Poppins" w:hAnsi="Poppins" w:cs="Poppins"/>
          <w:noProof/>
          <w:color w:val="FFC000"/>
          <w:sz w:val="32"/>
          <w:szCs w:val="32"/>
        </w:rPr>
        <w:t>Creación de la red virtual privada</w:t>
      </w:r>
      <w:r w:rsidR="002D1ACE" w:rsidRPr="00036F3C">
        <w:rPr>
          <w:rFonts w:ascii="Poppins" w:hAnsi="Poppins" w:cs="Poppins"/>
          <w:noProof/>
          <w:color w:val="FFC000"/>
          <w:sz w:val="32"/>
          <w:szCs w:val="32"/>
        </w:rPr>
        <w:t>:</w:t>
      </w:r>
      <w:bookmarkEnd w:id="3"/>
    </w:p>
    <w:p w14:paraId="35FADED8" w14:textId="77777777" w:rsidR="002D1ACE" w:rsidRPr="002D1ACE" w:rsidRDefault="002D1ACE" w:rsidP="002D1ACE"/>
    <w:p w14:paraId="163F77BE" w14:textId="4FC7E690" w:rsidR="002D1ACE" w:rsidRDefault="005232CD" w:rsidP="00285491">
      <w:pPr>
        <w:ind w:left="720"/>
        <w:jc w:val="both"/>
        <w:rPr>
          <w:noProof/>
        </w:rPr>
      </w:pPr>
      <w:r w:rsidRPr="005232CD">
        <w:rPr>
          <w:rFonts w:ascii="Nirmala UI" w:eastAsia="Times New Roman" w:hAnsi="Nirmala UI" w:cs="Nirmala UI"/>
          <w:b w:val="0"/>
          <w:bCs/>
          <w:color w:val="auto"/>
          <w:sz w:val="24"/>
          <w:szCs w:val="24"/>
          <w:lang w:eastAsia="zh-CN"/>
        </w:rPr>
        <w:drawing>
          <wp:anchor distT="0" distB="0" distL="114300" distR="114300" simplePos="0" relativeHeight="251901952" behindDoc="0" locked="0" layoutInCell="1" allowOverlap="1" wp14:anchorId="74DDA223" wp14:editId="1D68EB47">
            <wp:simplePos x="0" y="0"/>
            <wp:positionH relativeFrom="margin">
              <wp:align>right</wp:align>
            </wp:positionH>
            <wp:positionV relativeFrom="paragraph">
              <wp:posOffset>8255</wp:posOffset>
            </wp:positionV>
            <wp:extent cx="1504950" cy="581660"/>
            <wp:effectExtent l="0" t="0" r="0" b="8890"/>
            <wp:wrapSquare wrapText="bothSides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581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B1239" w:rsidRPr="008B1239">
        <w:rPr>
          <w:rFonts w:ascii="Nirmala UI" w:eastAsia="Times New Roman" w:hAnsi="Nirmala UI" w:cs="Nirmala UI"/>
          <w:b w:val="0"/>
          <w:bCs/>
          <w:color w:val="auto"/>
          <w:sz w:val="24"/>
          <w:szCs w:val="24"/>
          <w:lang w:eastAsia="zh-CN"/>
        </w:rPr>
        <w:t>Cuando</w:t>
      </w:r>
      <w:r w:rsidR="008B1239">
        <w:rPr>
          <w:rFonts w:ascii="Nirmala UI" w:eastAsia="Times New Roman" w:hAnsi="Nirmala UI" w:cs="Nirmala UI"/>
          <w:b w:val="0"/>
          <w:bCs/>
          <w:color w:val="auto"/>
          <w:sz w:val="24"/>
          <w:szCs w:val="24"/>
          <w:lang w:eastAsia="zh-CN"/>
        </w:rPr>
        <w:t xml:space="preserve"> nos hayamos registrado</w:t>
      </w:r>
      <w:r w:rsidR="00AE707E">
        <w:rPr>
          <w:rFonts w:ascii="Nirmala UI" w:eastAsia="Times New Roman" w:hAnsi="Nirmala UI" w:cs="Nirmala UI"/>
          <w:b w:val="0"/>
          <w:bCs/>
          <w:color w:val="auto"/>
          <w:sz w:val="24"/>
          <w:szCs w:val="24"/>
          <w:lang w:eastAsia="zh-CN"/>
        </w:rPr>
        <w:t xml:space="preserve"> e iniciemos sesión, nos aparecerá una pantalla con un botón para </w:t>
      </w:r>
      <w:r w:rsidR="00AE707E" w:rsidRPr="0051120B">
        <w:rPr>
          <w:rFonts w:ascii="Nirmala UI" w:eastAsia="Times New Roman" w:hAnsi="Nirmala UI" w:cs="Nirmala UI"/>
          <w:color w:val="auto"/>
          <w:sz w:val="24"/>
          <w:szCs w:val="24"/>
          <w:lang w:eastAsia="zh-CN"/>
        </w:rPr>
        <w:t>crear la red</w:t>
      </w:r>
      <w:r w:rsidR="00AE707E">
        <w:rPr>
          <w:rFonts w:ascii="Nirmala UI" w:eastAsia="Times New Roman" w:hAnsi="Nirmala UI" w:cs="Nirmala UI"/>
          <w:b w:val="0"/>
          <w:bCs/>
          <w:color w:val="auto"/>
          <w:sz w:val="24"/>
          <w:szCs w:val="24"/>
          <w:lang w:eastAsia="zh-CN"/>
        </w:rPr>
        <w:t>, le daremos a ese botón:</w:t>
      </w:r>
      <w:r w:rsidRPr="005232CD">
        <w:rPr>
          <w:noProof/>
        </w:rPr>
        <w:t xml:space="preserve"> </w:t>
      </w:r>
    </w:p>
    <w:p w14:paraId="42E50D16" w14:textId="1B286E31" w:rsidR="0068455F" w:rsidRDefault="0068455F" w:rsidP="00285491">
      <w:pPr>
        <w:ind w:left="720"/>
        <w:jc w:val="both"/>
        <w:rPr>
          <w:noProof/>
        </w:rPr>
      </w:pPr>
    </w:p>
    <w:p w14:paraId="7917FCED" w14:textId="362ED557" w:rsidR="0068455F" w:rsidRPr="00216AD5" w:rsidRDefault="0068455F" w:rsidP="00285491">
      <w:pPr>
        <w:ind w:left="720"/>
        <w:jc w:val="both"/>
        <w:rPr>
          <w:rFonts w:ascii="Nirmala UI" w:hAnsi="Nirmala UI" w:cs="Nirmala UI"/>
          <w:b w:val="0"/>
          <w:bCs/>
          <w:color w:val="auto"/>
          <w:sz w:val="24"/>
          <w:szCs w:val="20"/>
        </w:rPr>
      </w:pPr>
      <w:r w:rsidRPr="00216AD5">
        <w:rPr>
          <w:rFonts w:ascii="Nirmala UI" w:hAnsi="Nirmala UI" w:cs="Nirmala UI"/>
          <w:b w:val="0"/>
          <w:bCs/>
          <w:color w:val="auto"/>
          <w:sz w:val="24"/>
          <w:szCs w:val="20"/>
        </w:rPr>
        <w:t>Se nos creará la red</w:t>
      </w:r>
      <w:r w:rsidR="00216AD5">
        <w:rPr>
          <w:rFonts w:ascii="Nirmala UI" w:hAnsi="Nirmala UI" w:cs="Nirmala UI"/>
          <w:b w:val="0"/>
          <w:bCs/>
          <w:color w:val="auto"/>
          <w:sz w:val="24"/>
          <w:szCs w:val="20"/>
        </w:rPr>
        <w:t xml:space="preserve"> y clicaremos sobre ella para configurarla</w:t>
      </w:r>
      <w:r w:rsidRPr="00216AD5">
        <w:rPr>
          <w:rFonts w:ascii="Nirmala UI" w:hAnsi="Nirmala UI" w:cs="Nirmala UI"/>
          <w:b w:val="0"/>
          <w:bCs/>
          <w:color w:val="auto"/>
          <w:sz w:val="24"/>
          <w:szCs w:val="20"/>
        </w:rPr>
        <w:t>:</w:t>
      </w:r>
    </w:p>
    <w:p w14:paraId="4088ED5F" w14:textId="5907CEB6" w:rsidR="00216AD5" w:rsidRDefault="00216AD5" w:rsidP="00285491">
      <w:pPr>
        <w:ind w:left="720"/>
        <w:jc w:val="both"/>
        <w:rPr>
          <w:b w:val="0"/>
          <w:bCs/>
          <w:color w:val="auto"/>
        </w:rPr>
      </w:pPr>
      <w:r w:rsidRPr="00216AD5">
        <w:rPr>
          <w:b w:val="0"/>
          <w:bCs/>
          <w:color w:val="auto"/>
        </w:rPr>
        <w:drawing>
          <wp:anchor distT="0" distB="0" distL="114300" distR="114300" simplePos="0" relativeHeight="251902976" behindDoc="0" locked="0" layoutInCell="1" allowOverlap="1" wp14:anchorId="43784933" wp14:editId="486D7C7E">
            <wp:simplePos x="0" y="0"/>
            <wp:positionH relativeFrom="column">
              <wp:posOffset>453390</wp:posOffset>
            </wp:positionH>
            <wp:positionV relativeFrom="paragraph">
              <wp:posOffset>245745</wp:posOffset>
            </wp:positionV>
            <wp:extent cx="6015990" cy="2581275"/>
            <wp:effectExtent l="0" t="0" r="3810" b="9525"/>
            <wp:wrapTopAndBottom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599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DE8AD0" w14:textId="677D9D48" w:rsidR="00216AD5" w:rsidRPr="008B1239" w:rsidRDefault="00216AD5" w:rsidP="00285491">
      <w:pPr>
        <w:ind w:left="720"/>
        <w:jc w:val="both"/>
        <w:rPr>
          <w:b w:val="0"/>
          <w:bCs/>
          <w:color w:val="auto"/>
        </w:rPr>
      </w:pPr>
    </w:p>
    <w:p w14:paraId="6F25C09B" w14:textId="33840ACC" w:rsidR="002D1ACE" w:rsidRDefault="002D1ACE" w:rsidP="00285491">
      <w:pPr>
        <w:ind w:left="720"/>
        <w:jc w:val="both"/>
      </w:pPr>
    </w:p>
    <w:p w14:paraId="6B9F063A" w14:textId="4EBEE245" w:rsidR="003818A5" w:rsidRDefault="003818A5" w:rsidP="00285491">
      <w:pPr>
        <w:ind w:left="720"/>
        <w:jc w:val="both"/>
      </w:pPr>
    </w:p>
    <w:p w14:paraId="0BFB4D02" w14:textId="42C5F455" w:rsidR="003818A5" w:rsidRDefault="003818A5" w:rsidP="00285491">
      <w:pPr>
        <w:ind w:left="720"/>
        <w:jc w:val="both"/>
      </w:pPr>
    </w:p>
    <w:p w14:paraId="3F3B39F8" w14:textId="144F87FE" w:rsidR="003818A5" w:rsidRDefault="003818A5" w:rsidP="00285491">
      <w:pPr>
        <w:ind w:left="720"/>
        <w:jc w:val="both"/>
      </w:pPr>
    </w:p>
    <w:p w14:paraId="4A20DEEF" w14:textId="6A15517C" w:rsidR="00D622CC" w:rsidRDefault="00D622CC" w:rsidP="00285491">
      <w:pPr>
        <w:ind w:left="720"/>
        <w:jc w:val="both"/>
      </w:pPr>
    </w:p>
    <w:p w14:paraId="4EE3FA02" w14:textId="77777777" w:rsidR="00D622CC" w:rsidRDefault="00D622CC" w:rsidP="00285491">
      <w:pPr>
        <w:ind w:left="720"/>
        <w:jc w:val="both"/>
      </w:pPr>
    </w:p>
    <w:p w14:paraId="4E31DE6E" w14:textId="3B48CF37" w:rsidR="003818A5" w:rsidRPr="00036F3C" w:rsidRDefault="003818A5" w:rsidP="003818A5">
      <w:pPr>
        <w:pStyle w:val="Ttulo3"/>
        <w:numPr>
          <w:ilvl w:val="0"/>
          <w:numId w:val="3"/>
        </w:numPr>
        <w:rPr>
          <w:rFonts w:ascii="Poppins" w:hAnsi="Poppins" w:cs="Poppins"/>
          <w:noProof/>
          <w:color w:val="FFC000"/>
          <w:sz w:val="32"/>
          <w:szCs w:val="32"/>
        </w:rPr>
      </w:pPr>
      <w:r>
        <w:rPr>
          <w:rFonts w:ascii="Poppins" w:hAnsi="Poppins" w:cs="Poppins"/>
          <w:noProof/>
          <w:color w:val="FFC000"/>
          <w:sz w:val="32"/>
          <w:szCs w:val="32"/>
        </w:rPr>
        <w:lastRenderedPageBreak/>
        <w:t>C</w:t>
      </w:r>
      <w:r>
        <w:rPr>
          <w:rFonts w:ascii="Poppins" w:hAnsi="Poppins" w:cs="Poppins"/>
          <w:noProof/>
          <w:color w:val="FFC000"/>
          <w:sz w:val="32"/>
          <w:szCs w:val="32"/>
        </w:rPr>
        <w:t>o</w:t>
      </w:r>
      <w:r>
        <w:rPr>
          <w:rFonts w:ascii="Poppins" w:hAnsi="Poppins" w:cs="Poppins"/>
          <w:noProof/>
          <w:color w:val="FFC000"/>
          <w:sz w:val="32"/>
          <w:szCs w:val="32"/>
        </w:rPr>
        <w:t>n</w:t>
      </w:r>
      <w:r>
        <w:rPr>
          <w:rFonts w:ascii="Poppins" w:hAnsi="Poppins" w:cs="Poppins"/>
          <w:noProof/>
          <w:color w:val="FFC000"/>
          <w:sz w:val="32"/>
          <w:szCs w:val="32"/>
        </w:rPr>
        <w:t>figuración</w:t>
      </w:r>
      <w:r>
        <w:rPr>
          <w:rFonts w:ascii="Poppins" w:hAnsi="Poppins" w:cs="Poppins"/>
          <w:noProof/>
          <w:color w:val="FFC000"/>
          <w:sz w:val="32"/>
          <w:szCs w:val="32"/>
        </w:rPr>
        <w:t xml:space="preserve"> de la red virtual privada</w:t>
      </w:r>
      <w:r w:rsidRPr="00036F3C">
        <w:rPr>
          <w:rFonts w:ascii="Poppins" w:hAnsi="Poppins" w:cs="Poppins"/>
          <w:noProof/>
          <w:color w:val="FFC000"/>
          <w:sz w:val="32"/>
          <w:szCs w:val="32"/>
        </w:rPr>
        <w:t>:</w:t>
      </w:r>
    </w:p>
    <w:p w14:paraId="6A2CF82A" w14:textId="5A3943C4" w:rsidR="003818A5" w:rsidRDefault="003818A5" w:rsidP="00D622CC">
      <w:pPr>
        <w:jc w:val="both"/>
      </w:pPr>
    </w:p>
    <w:p w14:paraId="3A221B5C" w14:textId="6A17FF07" w:rsidR="003818A5" w:rsidRDefault="003818A5" w:rsidP="003818A5">
      <w:pPr>
        <w:ind w:left="720"/>
        <w:jc w:val="both"/>
        <w:rPr>
          <w:rFonts w:ascii="Nirmala UI" w:hAnsi="Nirmala UI" w:cs="Nirmala UI"/>
          <w:b w:val="0"/>
          <w:bCs/>
          <w:color w:val="auto"/>
          <w:sz w:val="24"/>
          <w:szCs w:val="20"/>
        </w:rPr>
      </w:pPr>
      <w:r>
        <w:rPr>
          <w:rFonts w:ascii="Nirmala UI" w:hAnsi="Nirmala UI" w:cs="Nirmala UI"/>
          <w:b w:val="0"/>
          <w:bCs/>
          <w:color w:val="auto"/>
          <w:sz w:val="24"/>
          <w:szCs w:val="20"/>
        </w:rPr>
        <w:t>Lo primero que hare</w:t>
      </w:r>
      <w:r w:rsidR="00D622CC">
        <w:rPr>
          <w:rFonts w:ascii="Nirmala UI" w:hAnsi="Nirmala UI" w:cs="Nirmala UI"/>
          <w:b w:val="0"/>
          <w:bCs/>
          <w:color w:val="auto"/>
          <w:sz w:val="24"/>
          <w:szCs w:val="20"/>
        </w:rPr>
        <w:t xml:space="preserve">mos será establecerle un </w:t>
      </w:r>
      <w:r w:rsidR="00D622CC" w:rsidRPr="0051120B">
        <w:rPr>
          <w:rFonts w:ascii="Nirmala UI" w:hAnsi="Nirmala UI" w:cs="Nirmala UI"/>
          <w:color w:val="auto"/>
          <w:sz w:val="24"/>
          <w:szCs w:val="20"/>
        </w:rPr>
        <w:t>nombre a la VPN</w:t>
      </w:r>
      <w:r w:rsidR="00D622CC">
        <w:rPr>
          <w:rFonts w:ascii="Nirmala UI" w:hAnsi="Nirmala UI" w:cs="Nirmala UI"/>
          <w:b w:val="0"/>
          <w:bCs/>
          <w:color w:val="auto"/>
          <w:sz w:val="24"/>
          <w:szCs w:val="20"/>
        </w:rPr>
        <w:t>:</w:t>
      </w:r>
    </w:p>
    <w:p w14:paraId="359F973F" w14:textId="467A0E59" w:rsidR="0020661E" w:rsidRDefault="0020661E" w:rsidP="003818A5">
      <w:pPr>
        <w:ind w:left="720"/>
        <w:jc w:val="both"/>
        <w:rPr>
          <w:rFonts w:ascii="Nirmala UI" w:hAnsi="Nirmala UI" w:cs="Nirmala UI"/>
          <w:b w:val="0"/>
          <w:bCs/>
          <w:color w:val="auto"/>
          <w:sz w:val="24"/>
          <w:szCs w:val="20"/>
        </w:rPr>
      </w:pPr>
    </w:p>
    <w:p w14:paraId="53854A97" w14:textId="46756D6C" w:rsidR="0020661E" w:rsidRPr="00216AD5" w:rsidRDefault="0020661E" w:rsidP="003818A5">
      <w:pPr>
        <w:ind w:left="720"/>
        <w:jc w:val="both"/>
        <w:rPr>
          <w:rFonts w:ascii="Nirmala UI" w:hAnsi="Nirmala UI" w:cs="Nirmala UI"/>
          <w:b w:val="0"/>
          <w:bCs/>
          <w:color w:val="auto"/>
          <w:sz w:val="24"/>
          <w:szCs w:val="20"/>
        </w:rPr>
      </w:pPr>
      <w:r w:rsidRPr="0020661E">
        <w:rPr>
          <w:rFonts w:ascii="Nirmala UI" w:hAnsi="Nirmala UI" w:cs="Nirmala UI"/>
          <w:b w:val="0"/>
          <w:bCs/>
          <w:color w:val="auto"/>
          <w:sz w:val="24"/>
          <w:szCs w:val="20"/>
        </w:rPr>
        <w:drawing>
          <wp:inline distT="0" distB="0" distL="0" distR="0" wp14:anchorId="21F3A778" wp14:editId="2AF8DE36">
            <wp:extent cx="5543550" cy="2732636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49401" cy="273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C0873" w14:textId="71421D6E" w:rsidR="00AF0198" w:rsidRDefault="00AF0198" w:rsidP="00AF0198">
      <w:pPr>
        <w:jc w:val="both"/>
        <w:rPr>
          <w:rFonts w:ascii="Nirmala UI" w:hAnsi="Nirmala UI" w:cs="Nirmala UI"/>
          <w:bCs/>
        </w:rPr>
      </w:pPr>
    </w:p>
    <w:p w14:paraId="29CE08A0" w14:textId="5B43E0E1" w:rsidR="00AF0198" w:rsidRDefault="00AF0198" w:rsidP="00AF0198">
      <w:pPr>
        <w:jc w:val="both"/>
        <w:rPr>
          <w:rFonts w:ascii="Nirmala UI" w:hAnsi="Nirmala UI" w:cs="Nirmala UI"/>
          <w:bCs/>
        </w:rPr>
      </w:pPr>
    </w:p>
    <w:p w14:paraId="67DA8E8B" w14:textId="2A9462D5" w:rsidR="00B93A00" w:rsidRDefault="00B93A00" w:rsidP="00B93A00">
      <w:pPr>
        <w:ind w:left="720"/>
        <w:jc w:val="both"/>
        <w:rPr>
          <w:rFonts w:ascii="Nirmala UI" w:hAnsi="Nirmala UI" w:cs="Nirmala UI"/>
          <w:b w:val="0"/>
          <w:bCs/>
          <w:color w:val="auto"/>
          <w:sz w:val="24"/>
          <w:szCs w:val="20"/>
        </w:rPr>
      </w:pPr>
      <w:r>
        <w:rPr>
          <w:rFonts w:ascii="Nirmala UI" w:hAnsi="Nirmala UI" w:cs="Nirmala UI"/>
          <w:b w:val="0"/>
          <w:bCs/>
          <w:color w:val="auto"/>
          <w:sz w:val="24"/>
          <w:szCs w:val="20"/>
        </w:rPr>
        <w:t xml:space="preserve">Tendremos un apartado en el que escogeremos si </w:t>
      </w:r>
      <w:r w:rsidRPr="0051120B">
        <w:rPr>
          <w:rFonts w:ascii="Nirmala UI" w:hAnsi="Nirmala UI" w:cs="Nirmala UI"/>
          <w:color w:val="auto"/>
          <w:sz w:val="24"/>
          <w:szCs w:val="20"/>
        </w:rPr>
        <w:t>cualquiera se puede conectar a la</w:t>
      </w:r>
      <w:r>
        <w:rPr>
          <w:rFonts w:ascii="Nirmala UI" w:hAnsi="Nirmala UI" w:cs="Nirmala UI"/>
          <w:b w:val="0"/>
          <w:bCs/>
          <w:color w:val="auto"/>
          <w:sz w:val="24"/>
          <w:szCs w:val="20"/>
        </w:rPr>
        <w:t xml:space="preserve"> </w:t>
      </w:r>
      <w:r w:rsidRPr="0051120B">
        <w:rPr>
          <w:rFonts w:ascii="Nirmala UI" w:hAnsi="Nirmala UI" w:cs="Nirmala UI"/>
          <w:color w:val="auto"/>
          <w:sz w:val="24"/>
          <w:szCs w:val="20"/>
        </w:rPr>
        <w:t>VPN</w:t>
      </w:r>
      <w:r>
        <w:rPr>
          <w:rFonts w:ascii="Nirmala UI" w:hAnsi="Nirmala UI" w:cs="Nirmala UI"/>
          <w:b w:val="0"/>
          <w:bCs/>
          <w:color w:val="auto"/>
          <w:sz w:val="24"/>
          <w:szCs w:val="20"/>
        </w:rPr>
        <w:t xml:space="preserve"> sin que el administrador lo autorice</w:t>
      </w:r>
      <w:r w:rsidR="00BB1B61">
        <w:rPr>
          <w:rFonts w:ascii="Nirmala UI" w:hAnsi="Nirmala UI" w:cs="Nirmala UI"/>
          <w:b w:val="0"/>
          <w:bCs/>
          <w:color w:val="auto"/>
          <w:sz w:val="24"/>
          <w:szCs w:val="20"/>
        </w:rPr>
        <w:t xml:space="preserve"> o si que</w:t>
      </w:r>
      <w:r w:rsidR="00B924BC">
        <w:rPr>
          <w:rFonts w:ascii="Nirmala UI" w:hAnsi="Nirmala UI" w:cs="Nirmala UI"/>
          <w:b w:val="0"/>
          <w:bCs/>
          <w:color w:val="auto"/>
          <w:sz w:val="24"/>
          <w:szCs w:val="20"/>
        </w:rPr>
        <w:t>remos que</w:t>
      </w:r>
      <w:r w:rsidR="00BB1B61">
        <w:rPr>
          <w:rFonts w:ascii="Nirmala UI" w:hAnsi="Nirmala UI" w:cs="Nirmala UI"/>
          <w:b w:val="0"/>
          <w:bCs/>
          <w:color w:val="auto"/>
          <w:sz w:val="24"/>
          <w:szCs w:val="20"/>
        </w:rPr>
        <w:t xml:space="preserve"> cualquiera que se conecte, debe ser </w:t>
      </w:r>
      <w:r w:rsidR="00BB1B61" w:rsidRPr="00B924BC">
        <w:rPr>
          <w:rFonts w:ascii="Nirmala UI" w:hAnsi="Nirmala UI" w:cs="Nirmala UI"/>
          <w:color w:val="auto"/>
          <w:sz w:val="24"/>
          <w:szCs w:val="20"/>
        </w:rPr>
        <w:t>autorizado por el administrador</w:t>
      </w:r>
      <w:r w:rsidR="00BB1B61">
        <w:rPr>
          <w:rFonts w:ascii="Nirmala UI" w:hAnsi="Nirmala UI" w:cs="Nirmala UI"/>
          <w:b w:val="0"/>
          <w:bCs/>
          <w:color w:val="auto"/>
          <w:sz w:val="24"/>
          <w:szCs w:val="20"/>
        </w:rPr>
        <w:t>:</w:t>
      </w:r>
    </w:p>
    <w:p w14:paraId="5617050F" w14:textId="04EDC418" w:rsidR="00AA311B" w:rsidRDefault="00BB4423" w:rsidP="00AF0198">
      <w:pPr>
        <w:jc w:val="both"/>
        <w:rPr>
          <w:rFonts w:ascii="Nirmala UI" w:hAnsi="Nirmala UI" w:cs="Nirmala UI"/>
          <w:bCs/>
        </w:rPr>
      </w:pPr>
      <w:r w:rsidRPr="00BB4423">
        <w:rPr>
          <w:rFonts w:ascii="Nirmala UI" w:hAnsi="Nirmala UI" w:cs="Nirmala UI"/>
          <w:bCs/>
        </w:rPr>
        <w:drawing>
          <wp:anchor distT="0" distB="0" distL="114300" distR="114300" simplePos="0" relativeHeight="251904000" behindDoc="0" locked="0" layoutInCell="1" allowOverlap="1" wp14:anchorId="4ADF456B" wp14:editId="3088843E">
            <wp:simplePos x="0" y="0"/>
            <wp:positionH relativeFrom="margin">
              <wp:align>center</wp:align>
            </wp:positionH>
            <wp:positionV relativeFrom="paragraph">
              <wp:posOffset>372110</wp:posOffset>
            </wp:positionV>
            <wp:extent cx="5380990" cy="1499963"/>
            <wp:effectExtent l="0" t="0" r="0" b="5080"/>
            <wp:wrapTopAndBottom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0990" cy="14999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2209A5" w14:textId="046DD76B" w:rsidR="00AA311B" w:rsidRDefault="00AA311B" w:rsidP="00AF0198">
      <w:pPr>
        <w:jc w:val="both"/>
        <w:rPr>
          <w:rFonts w:ascii="Nirmala UI" w:hAnsi="Nirmala UI" w:cs="Nirmala UI"/>
          <w:bCs/>
        </w:rPr>
      </w:pPr>
    </w:p>
    <w:p w14:paraId="3C1CD077" w14:textId="204DB788" w:rsidR="00AA311B" w:rsidRDefault="00AA311B" w:rsidP="00AF0198">
      <w:pPr>
        <w:jc w:val="both"/>
        <w:rPr>
          <w:rFonts w:ascii="Nirmala UI" w:hAnsi="Nirmala UI" w:cs="Nirmala UI"/>
          <w:bCs/>
        </w:rPr>
      </w:pPr>
    </w:p>
    <w:p w14:paraId="608691CF" w14:textId="3AD47202" w:rsidR="00BB4423" w:rsidRDefault="00BB4423" w:rsidP="00AF0198">
      <w:pPr>
        <w:jc w:val="both"/>
        <w:rPr>
          <w:rFonts w:ascii="Nirmala UI" w:hAnsi="Nirmala UI" w:cs="Nirmala UI"/>
          <w:bCs/>
        </w:rPr>
      </w:pPr>
    </w:p>
    <w:p w14:paraId="032691EB" w14:textId="35C01116" w:rsidR="00BB4423" w:rsidRDefault="00BB4423" w:rsidP="00AF0198">
      <w:pPr>
        <w:jc w:val="both"/>
        <w:rPr>
          <w:rFonts w:ascii="Nirmala UI" w:hAnsi="Nirmala UI" w:cs="Nirmala UI"/>
          <w:bCs/>
        </w:rPr>
      </w:pPr>
    </w:p>
    <w:p w14:paraId="245C4905" w14:textId="0369F7FF" w:rsidR="00BB4423" w:rsidRDefault="00BB4423" w:rsidP="00AF0198">
      <w:pPr>
        <w:jc w:val="both"/>
        <w:rPr>
          <w:rFonts w:ascii="Nirmala UI" w:hAnsi="Nirmala UI" w:cs="Nirmala UI"/>
          <w:bCs/>
        </w:rPr>
      </w:pPr>
    </w:p>
    <w:p w14:paraId="135BA770" w14:textId="3E333733" w:rsidR="00BB4423" w:rsidRDefault="00BB4423" w:rsidP="00AF0198">
      <w:pPr>
        <w:jc w:val="both"/>
        <w:rPr>
          <w:rFonts w:ascii="Nirmala UI" w:hAnsi="Nirmala UI" w:cs="Nirmala UI"/>
          <w:bCs/>
        </w:rPr>
      </w:pPr>
    </w:p>
    <w:p w14:paraId="4DD96C41" w14:textId="291AD374" w:rsidR="00BB4423" w:rsidRDefault="00BB4423" w:rsidP="00AF0198">
      <w:pPr>
        <w:jc w:val="both"/>
        <w:rPr>
          <w:rFonts w:ascii="Nirmala UI" w:hAnsi="Nirmala UI" w:cs="Nirmala UI"/>
          <w:bCs/>
        </w:rPr>
      </w:pPr>
    </w:p>
    <w:p w14:paraId="052EDAD1" w14:textId="718D36F3" w:rsidR="00BB4423" w:rsidRDefault="00BB4423" w:rsidP="00AF0198">
      <w:pPr>
        <w:jc w:val="both"/>
        <w:rPr>
          <w:rFonts w:ascii="Nirmala UI" w:hAnsi="Nirmala UI" w:cs="Nirmala UI"/>
          <w:bCs/>
        </w:rPr>
      </w:pPr>
    </w:p>
    <w:p w14:paraId="02CE9C68" w14:textId="518F2596" w:rsidR="00BB4423" w:rsidRDefault="00BB4423" w:rsidP="00BB4423">
      <w:pPr>
        <w:ind w:left="720"/>
        <w:jc w:val="both"/>
        <w:rPr>
          <w:rFonts w:ascii="Nirmala UI" w:hAnsi="Nirmala UI" w:cs="Nirmala UI"/>
          <w:b w:val="0"/>
          <w:bCs/>
          <w:color w:val="auto"/>
          <w:sz w:val="24"/>
          <w:szCs w:val="20"/>
        </w:rPr>
      </w:pPr>
      <w:r>
        <w:rPr>
          <w:rFonts w:ascii="Nirmala UI" w:hAnsi="Nirmala UI" w:cs="Nirmala UI"/>
          <w:b w:val="0"/>
          <w:bCs/>
          <w:color w:val="auto"/>
          <w:sz w:val="24"/>
          <w:szCs w:val="20"/>
        </w:rPr>
        <w:lastRenderedPageBreak/>
        <w:t xml:space="preserve">Más abajo podremos observar el </w:t>
      </w:r>
      <w:r w:rsidRPr="00B924BC">
        <w:rPr>
          <w:rFonts w:ascii="Nirmala UI" w:hAnsi="Nirmala UI" w:cs="Nirmala UI"/>
          <w:color w:val="auto"/>
          <w:sz w:val="24"/>
          <w:szCs w:val="20"/>
        </w:rPr>
        <w:t>rango</w:t>
      </w:r>
      <w:r w:rsidR="006C7467" w:rsidRPr="00B924BC">
        <w:rPr>
          <w:rFonts w:ascii="Nirmala UI" w:hAnsi="Nirmala UI" w:cs="Nirmala UI"/>
          <w:color w:val="auto"/>
          <w:sz w:val="24"/>
          <w:szCs w:val="20"/>
        </w:rPr>
        <w:t xml:space="preserve"> de red</w:t>
      </w:r>
      <w:r w:rsidR="006C7467">
        <w:rPr>
          <w:rFonts w:ascii="Nirmala UI" w:hAnsi="Nirmala UI" w:cs="Nirmala UI"/>
          <w:b w:val="0"/>
          <w:bCs/>
          <w:color w:val="auto"/>
          <w:sz w:val="24"/>
          <w:szCs w:val="20"/>
        </w:rPr>
        <w:t xml:space="preserve"> que se la ha asignado a nuestra </w:t>
      </w:r>
      <w:r w:rsidR="006C7467" w:rsidRPr="00B924BC">
        <w:rPr>
          <w:rFonts w:ascii="Nirmala UI" w:hAnsi="Nirmala UI" w:cs="Nirmala UI"/>
          <w:color w:val="auto"/>
          <w:sz w:val="24"/>
          <w:szCs w:val="20"/>
        </w:rPr>
        <w:t>VPN</w:t>
      </w:r>
      <w:r w:rsidR="006C7467">
        <w:rPr>
          <w:rFonts w:ascii="Nirmala UI" w:hAnsi="Nirmala UI" w:cs="Nirmala UI"/>
          <w:b w:val="0"/>
          <w:bCs/>
          <w:color w:val="auto"/>
          <w:sz w:val="24"/>
          <w:szCs w:val="20"/>
        </w:rPr>
        <w:t>, el cual podremos modificar:</w:t>
      </w:r>
    </w:p>
    <w:p w14:paraId="7BA1D357" w14:textId="0A35A75F" w:rsidR="004A4E73" w:rsidRDefault="004A4E73" w:rsidP="00BB4423">
      <w:pPr>
        <w:ind w:left="720"/>
        <w:jc w:val="both"/>
        <w:rPr>
          <w:rFonts w:ascii="Nirmala UI" w:hAnsi="Nirmala UI" w:cs="Nirmala UI"/>
          <w:b w:val="0"/>
          <w:bCs/>
          <w:color w:val="auto"/>
          <w:sz w:val="24"/>
          <w:szCs w:val="20"/>
        </w:rPr>
      </w:pPr>
    </w:p>
    <w:p w14:paraId="4762973E" w14:textId="48A3D3A5" w:rsidR="004A4E73" w:rsidRDefault="004A4E73" w:rsidP="00BB4423">
      <w:pPr>
        <w:ind w:left="720"/>
        <w:jc w:val="both"/>
        <w:rPr>
          <w:rFonts w:ascii="Nirmala UI" w:hAnsi="Nirmala UI" w:cs="Nirmala UI"/>
          <w:b w:val="0"/>
          <w:bCs/>
          <w:color w:val="auto"/>
          <w:sz w:val="24"/>
          <w:szCs w:val="20"/>
        </w:rPr>
      </w:pPr>
      <w:r w:rsidRPr="004A4E73">
        <w:rPr>
          <w:rFonts w:ascii="Nirmala UI" w:hAnsi="Nirmala UI" w:cs="Nirmala UI"/>
          <w:b w:val="0"/>
          <w:bCs/>
          <w:color w:val="auto"/>
          <w:sz w:val="24"/>
          <w:szCs w:val="20"/>
        </w:rPr>
        <w:drawing>
          <wp:inline distT="0" distB="0" distL="0" distR="0" wp14:anchorId="4FFB4A84" wp14:editId="25BF256C">
            <wp:extent cx="5819775" cy="3440593"/>
            <wp:effectExtent l="0" t="0" r="0" b="762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26455" cy="3444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1FCDD" w14:textId="77777777" w:rsidR="00BB4423" w:rsidRDefault="00BB4423" w:rsidP="00AF0198">
      <w:pPr>
        <w:jc w:val="both"/>
        <w:rPr>
          <w:rFonts w:ascii="Nirmala UI" w:hAnsi="Nirmala UI" w:cs="Nirmala UI"/>
          <w:bCs/>
        </w:rPr>
      </w:pPr>
    </w:p>
    <w:p w14:paraId="2B5007DC" w14:textId="384A4A8E" w:rsidR="00AA311B" w:rsidRDefault="00AA311B" w:rsidP="00AF0198">
      <w:pPr>
        <w:jc w:val="both"/>
        <w:rPr>
          <w:rFonts w:ascii="Nirmala UI" w:hAnsi="Nirmala UI" w:cs="Nirmala UI"/>
          <w:bCs/>
        </w:rPr>
      </w:pPr>
    </w:p>
    <w:p w14:paraId="7BF56E00" w14:textId="4C381F3C" w:rsidR="003F4926" w:rsidRDefault="003F4926" w:rsidP="003F4926">
      <w:pPr>
        <w:ind w:left="720"/>
        <w:jc w:val="both"/>
        <w:rPr>
          <w:rFonts w:ascii="Nirmala UI" w:hAnsi="Nirmala UI" w:cs="Nirmala UI"/>
          <w:b w:val="0"/>
          <w:bCs/>
          <w:color w:val="auto"/>
          <w:sz w:val="24"/>
          <w:szCs w:val="20"/>
        </w:rPr>
      </w:pPr>
      <w:r>
        <w:rPr>
          <w:rFonts w:ascii="Nirmala UI" w:hAnsi="Nirmala UI" w:cs="Nirmala UI"/>
          <w:b w:val="0"/>
          <w:bCs/>
          <w:color w:val="auto"/>
          <w:sz w:val="24"/>
          <w:szCs w:val="20"/>
        </w:rPr>
        <w:t xml:space="preserve">Con esto no tenemos ningún tipo más de configuraciones relevantes o que vayamos a utilizar, serían solo estas. Ahora lo único que habría que hacer sería descargar el </w:t>
      </w:r>
      <w:r w:rsidRPr="00515EAA">
        <w:rPr>
          <w:rFonts w:ascii="Nirmala UI" w:hAnsi="Nirmala UI" w:cs="Nirmala UI"/>
          <w:color w:val="auto"/>
          <w:sz w:val="24"/>
          <w:szCs w:val="20"/>
        </w:rPr>
        <w:t>cliente</w:t>
      </w:r>
      <w:r>
        <w:rPr>
          <w:rFonts w:ascii="Nirmala UI" w:hAnsi="Nirmala UI" w:cs="Nirmala UI"/>
          <w:b w:val="0"/>
          <w:bCs/>
          <w:color w:val="auto"/>
          <w:sz w:val="24"/>
          <w:szCs w:val="20"/>
        </w:rPr>
        <w:t xml:space="preserve"> </w:t>
      </w:r>
      <w:r w:rsidRPr="00515EAA">
        <w:rPr>
          <w:rFonts w:ascii="Nirmala UI" w:hAnsi="Nirmala UI" w:cs="Nirmala UI"/>
          <w:color w:val="auto"/>
          <w:sz w:val="24"/>
          <w:szCs w:val="20"/>
        </w:rPr>
        <w:t>ZeroTier</w:t>
      </w:r>
      <w:r>
        <w:rPr>
          <w:rFonts w:ascii="Nirmala UI" w:hAnsi="Nirmala UI" w:cs="Nirmala UI"/>
          <w:b w:val="0"/>
          <w:bCs/>
          <w:color w:val="auto"/>
          <w:sz w:val="24"/>
          <w:szCs w:val="20"/>
        </w:rPr>
        <w:t xml:space="preserve"> en cada uno de los equipos que se vayan a conectar.</w:t>
      </w:r>
    </w:p>
    <w:p w14:paraId="20132E0B" w14:textId="1ADA2F65" w:rsidR="003F4926" w:rsidRDefault="003F4926" w:rsidP="003F4926">
      <w:pPr>
        <w:ind w:left="720"/>
        <w:jc w:val="both"/>
        <w:rPr>
          <w:rFonts w:ascii="Nirmala UI" w:hAnsi="Nirmala UI" w:cs="Nirmala UI"/>
          <w:b w:val="0"/>
          <w:bCs/>
          <w:color w:val="auto"/>
          <w:sz w:val="24"/>
          <w:szCs w:val="20"/>
        </w:rPr>
      </w:pPr>
    </w:p>
    <w:p w14:paraId="3F58EF89" w14:textId="77777777" w:rsidR="003F4926" w:rsidRDefault="003F4926" w:rsidP="003F4926">
      <w:pPr>
        <w:ind w:left="720"/>
        <w:jc w:val="both"/>
        <w:rPr>
          <w:rFonts w:ascii="Nirmala UI" w:hAnsi="Nirmala UI" w:cs="Nirmala UI"/>
          <w:b w:val="0"/>
          <w:bCs/>
          <w:color w:val="auto"/>
          <w:sz w:val="24"/>
          <w:szCs w:val="20"/>
        </w:rPr>
      </w:pPr>
    </w:p>
    <w:p w14:paraId="151AF5F1" w14:textId="4659D58C" w:rsidR="00AA311B" w:rsidRDefault="00AA311B" w:rsidP="00AF0198">
      <w:pPr>
        <w:jc w:val="both"/>
        <w:rPr>
          <w:rFonts w:ascii="Nirmala UI" w:hAnsi="Nirmala UI" w:cs="Nirmala UI"/>
          <w:bCs/>
        </w:rPr>
      </w:pPr>
    </w:p>
    <w:p w14:paraId="7F624222" w14:textId="7790103A" w:rsidR="00AA311B" w:rsidRDefault="00AA311B" w:rsidP="00AF0198">
      <w:pPr>
        <w:jc w:val="both"/>
        <w:rPr>
          <w:rFonts w:ascii="Nirmala UI" w:hAnsi="Nirmala UI" w:cs="Nirmala UI"/>
          <w:bCs/>
        </w:rPr>
      </w:pPr>
    </w:p>
    <w:p w14:paraId="6CCB8744" w14:textId="571121D4" w:rsidR="00AA311B" w:rsidRDefault="00AA311B" w:rsidP="00AF0198">
      <w:pPr>
        <w:jc w:val="both"/>
        <w:rPr>
          <w:rFonts w:ascii="Nirmala UI" w:hAnsi="Nirmala UI" w:cs="Nirmala UI"/>
          <w:bCs/>
        </w:rPr>
      </w:pPr>
    </w:p>
    <w:p w14:paraId="33120A76" w14:textId="5E129F13" w:rsidR="00AA311B" w:rsidRDefault="00AA311B" w:rsidP="00AF0198">
      <w:pPr>
        <w:jc w:val="both"/>
        <w:rPr>
          <w:rFonts w:ascii="Nirmala UI" w:hAnsi="Nirmala UI" w:cs="Nirmala UI"/>
          <w:bCs/>
        </w:rPr>
      </w:pPr>
    </w:p>
    <w:p w14:paraId="0B6D91FE" w14:textId="05867AF1" w:rsidR="00204B2D" w:rsidRDefault="00204B2D" w:rsidP="00AF0198">
      <w:pPr>
        <w:jc w:val="both"/>
        <w:rPr>
          <w:rFonts w:ascii="Nirmala UI" w:hAnsi="Nirmala UI" w:cs="Nirmala UI"/>
          <w:bCs/>
        </w:rPr>
      </w:pPr>
    </w:p>
    <w:p w14:paraId="132735D6" w14:textId="624914C1" w:rsidR="00204B2D" w:rsidRDefault="00204B2D" w:rsidP="00AF0198">
      <w:pPr>
        <w:jc w:val="both"/>
        <w:rPr>
          <w:rFonts w:ascii="Nirmala UI" w:hAnsi="Nirmala UI" w:cs="Nirmala UI"/>
          <w:bCs/>
        </w:rPr>
      </w:pPr>
    </w:p>
    <w:p w14:paraId="28AE0AEE" w14:textId="37E605A2" w:rsidR="00204B2D" w:rsidRDefault="00204B2D" w:rsidP="00AF0198">
      <w:pPr>
        <w:jc w:val="both"/>
        <w:rPr>
          <w:rFonts w:ascii="Nirmala UI" w:hAnsi="Nirmala UI" w:cs="Nirmala UI"/>
          <w:bCs/>
        </w:rPr>
      </w:pPr>
    </w:p>
    <w:p w14:paraId="0E72E209" w14:textId="68562000" w:rsidR="00204B2D" w:rsidRDefault="00204B2D" w:rsidP="00AF0198">
      <w:pPr>
        <w:jc w:val="both"/>
        <w:rPr>
          <w:rFonts w:ascii="Nirmala UI" w:hAnsi="Nirmala UI" w:cs="Nirmala UI"/>
          <w:bCs/>
        </w:rPr>
      </w:pPr>
    </w:p>
    <w:p w14:paraId="4B168AB3" w14:textId="3AD3C1AE" w:rsidR="00204B2D" w:rsidRDefault="00204B2D" w:rsidP="00AF0198">
      <w:pPr>
        <w:jc w:val="both"/>
        <w:rPr>
          <w:rFonts w:ascii="Nirmala UI" w:hAnsi="Nirmala UI" w:cs="Nirmala UI"/>
          <w:bCs/>
        </w:rPr>
      </w:pPr>
    </w:p>
    <w:p w14:paraId="68BA0314" w14:textId="4315126C" w:rsidR="00204B2D" w:rsidRDefault="00204B2D" w:rsidP="00AF0198">
      <w:pPr>
        <w:jc w:val="both"/>
        <w:rPr>
          <w:rFonts w:ascii="Nirmala UI" w:hAnsi="Nirmala UI" w:cs="Nirmala UI"/>
          <w:bCs/>
        </w:rPr>
      </w:pPr>
    </w:p>
    <w:p w14:paraId="1A709240" w14:textId="6BA772FF" w:rsidR="00204B2D" w:rsidRDefault="00204B2D" w:rsidP="00AF0198">
      <w:pPr>
        <w:jc w:val="both"/>
        <w:rPr>
          <w:rFonts w:ascii="Nirmala UI" w:hAnsi="Nirmala UI" w:cs="Nirmala UI"/>
          <w:bCs/>
        </w:rPr>
      </w:pPr>
    </w:p>
    <w:p w14:paraId="11F380FF" w14:textId="45A880E4" w:rsidR="00204B2D" w:rsidRDefault="00204B2D" w:rsidP="00AF0198">
      <w:pPr>
        <w:jc w:val="both"/>
        <w:rPr>
          <w:rFonts w:ascii="Nirmala UI" w:hAnsi="Nirmala UI" w:cs="Nirmala UI"/>
          <w:bCs/>
        </w:rPr>
      </w:pPr>
    </w:p>
    <w:p w14:paraId="0DA80569" w14:textId="6C8F997D" w:rsidR="00204B2D" w:rsidRDefault="00C57D58" w:rsidP="00204B2D">
      <w:pPr>
        <w:pStyle w:val="Ttulo3"/>
        <w:numPr>
          <w:ilvl w:val="0"/>
          <w:numId w:val="3"/>
        </w:numPr>
        <w:rPr>
          <w:rFonts w:ascii="Poppins" w:hAnsi="Poppins" w:cs="Poppins"/>
          <w:noProof/>
          <w:color w:val="FFC000"/>
          <w:sz w:val="32"/>
          <w:szCs w:val="32"/>
        </w:rPr>
      </w:pPr>
      <w:r>
        <w:rPr>
          <w:rFonts w:ascii="Poppins" w:hAnsi="Poppins" w:cs="Poppins"/>
          <w:noProof/>
          <w:color w:val="FFC000"/>
          <w:sz w:val="32"/>
          <w:szCs w:val="32"/>
        </w:rPr>
        <w:lastRenderedPageBreak/>
        <w:t>Instalación del cliente ZeroTier</w:t>
      </w:r>
      <w:r w:rsidR="00204B2D" w:rsidRPr="00036F3C">
        <w:rPr>
          <w:rFonts w:ascii="Poppins" w:hAnsi="Poppins" w:cs="Poppins"/>
          <w:noProof/>
          <w:color w:val="FFC000"/>
          <w:sz w:val="32"/>
          <w:szCs w:val="32"/>
        </w:rPr>
        <w:t>:</w:t>
      </w:r>
    </w:p>
    <w:p w14:paraId="12C80CE2" w14:textId="77777777" w:rsidR="005B464C" w:rsidRDefault="005B464C" w:rsidP="005B464C">
      <w:pPr>
        <w:pStyle w:val="Prrafodelista"/>
        <w:ind w:left="720"/>
        <w:jc w:val="both"/>
        <w:rPr>
          <w:rFonts w:ascii="Nirmala UI" w:hAnsi="Nirmala UI" w:cs="Nirmala UI"/>
          <w:bCs/>
          <w:szCs w:val="20"/>
        </w:rPr>
      </w:pPr>
    </w:p>
    <w:p w14:paraId="5DCD4DD2" w14:textId="3643A254" w:rsidR="005B464C" w:rsidRPr="005B464C" w:rsidRDefault="005B464C" w:rsidP="005B464C">
      <w:pPr>
        <w:pStyle w:val="Prrafodelista"/>
        <w:ind w:left="720"/>
        <w:jc w:val="both"/>
        <w:rPr>
          <w:rFonts w:ascii="Nirmala UI" w:hAnsi="Nirmala UI" w:cs="Nirmala UI"/>
          <w:bCs/>
          <w:szCs w:val="20"/>
        </w:rPr>
      </w:pPr>
      <w:r>
        <w:rPr>
          <w:rFonts w:ascii="Nirmala UI" w:hAnsi="Nirmala UI" w:cs="Nirmala UI"/>
          <w:bCs/>
          <w:szCs w:val="20"/>
        </w:rPr>
        <w:t xml:space="preserve">Para descargar el cliente de </w:t>
      </w:r>
      <w:r w:rsidRPr="00515EAA">
        <w:rPr>
          <w:rFonts w:ascii="Nirmala UI" w:hAnsi="Nirmala UI" w:cs="Nirmala UI"/>
          <w:b/>
          <w:szCs w:val="20"/>
        </w:rPr>
        <w:t>ZeroTier</w:t>
      </w:r>
      <w:r>
        <w:rPr>
          <w:rFonts w:ascii="Nirmala UI" w:hAnsi="Nirmala UI" w:cs="Nirmala UI"/>
          <w:bCs/>
          <w:szCs w:val="20"/>
        </w:rPr>
        <w:t xml:space="preserve">, nos iremos de nuevo a la página principal y esta vez le daremos al botón </w:t>
      </w:r>
      <w:r w:rsidRPr="00515EAA">
        <w:rPr>
          <w:rFonts w:ascii="Nirmala UI" w:hAnsi="Nirmala UI" w:cs="Nirmala UI"/>
          <w:b/>
          <w:szCs w:val="20"/>
        </w:rPr>
        <w:t>Download</w:t>
      </w:r>
      <w:r w:rsidR="003621A7">
        <w:rPr>
          <w:rFonts w:ascii="Nirmala UI" w:hAnsi="Nirmala UI" w:cs="Nirmala UI"/>
          <w:bCs/>
          <w:szCs w:val="20"/>
        </w:rPr>
        <w:t>:</w:t>
      </w:r>
    </w:p>
    <w:p w14:paraId="5C003C9B" w14:textId="1FAE163B" w:rsidR="005B464C" w:rsidRDefault="00885580" w:rsidP="005B464C">
      <w:r w:rsidRPr="005B464C">
        <w:rPr>
          <w:rFonts w:ascii="Nirmala UI" w:hAnsi="Nirmala UI" w:cs="Nirmala UI"/>
          <w:bCs/>
        </w:rPr>
        <w:drawing>
          <wp:anchor distT="0" distB="0" distL="114300" distR="114300" simplePos="0" relativeHeight="251905024" behindDoc="0" locked="0" layoutInCell="1" allowOverlap="1" wp14:anchorId="795ECA04" wp14:editId="74978ADB">
            <wp:simplePos x="0" y="0"/>
            <wp:positionH relativeFrom="margin">
              <wp:align>center</wp:align>
            </wp:positionH>
            <wp:positionV relativeFrom="paragraph">
              <wp:posOffset>380365</wp:posOffset>
            </wp:positionV>
            <wp:extent cx="4351397" cy="823031"/>
            <wp:effectExtent l="0" t="0" r="0" b="0"/>
            <wp:wrapTopAndBottom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1397" cy="8230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4A5057" w14:textId="49525973" w:rsidR="005B464C" w:rsidRPr="005B464C" w:rsidRDefault="005B464C" w:rsidP="005B464C"/>
    <w:bookmarkEnd w:id="2"/>
    <w:p w14:paraId="130FB560" w14:textId="659C5604" w:rsidR="00152B40" w:rsidRDefault="00885580" w:rsidP="00885580">
      <w:pPr>
        <w:pStyle w:val="Prrafodelista"/>
        <w:ind w:left="720"/>
        <w:jc w:val="both"/>
        <w:rPr>
          <w:rFonts w:ascii="Nirmala UI" w:hAnsi="Nirmala UI" w:cs="Nirmala UI"/>
          <w:bCs/>
        </w:rPr>
      </w:pPr>
      <w:r>
        <w:rPr>
          <w:rFonts w:ascii="Nirmala UI" w:hAnsi="Nirmala UI" w:cs="Nirmala UI"/>
          <w:bCs/>
          <w:szCs w:val="20"/>
        </w:rPr>
        <w:t xml:space="preserve">El </w:t>
      </w:r>
      <w:r w:rsidRPr="00515EAA">
        <w:rPr>
          <w:rFonts w:ascii="Nirmala UI" w:hAnsi="Nirmala UI" w:cs="Nirmala UI"/>
          <w:b/>
          <w:szCs w:val="20"/>
        </w:rPr>
        <w:t>cliente ZeroTier</w:t>
      </w:r>
      <w:r>
        <w:rPr>
          <w:rFonts w:ascii="Nirmala UI" w:hAnsi="Nirmala UI" w:cs="Nirmala UI"/>
          <w:bCs/>
          <w:szCs w:val="20"/>
        </w:rPr>
        <w:t xml:space="preserve"> </w:t>
      </w:r>
      <w:r w:rsidR="002A4930">
        <w:rPr>
          <w:rFonts w:ascii="Nirmala UI" w:hAnsi="Nirmala UI" w:cs="Nirmala UI"/>
          <w:bCs/>
          <w:szCs w:val="20"/>
        </w:rPr>
        <w:t>está</w:t>
      </w:r>
      <w:r>
        <w:rPr>
          <w:rFonts w:ascii="Nirmala UI" w:hAnsi="Nirmala UI" w:cs="Nirmala UI"/>
          <w:bCs/>
          <w:szCs w:val="20"/>
        </w:rPr>
        <w:t xml:space="preserve"> disponible para todo tipo de plataformas, pero nosotros lo probaremos con </w:t>
      </w:r>
      <w:r w:rsidRPr="00515EAA">
        <w:rPr>
          <w:rFonts w:ascii="Nirmala UI" w:hAnsi="Nirmala UI" w:cs="Nirmala UI"/>
          <w:b/>
          <w:szCs w:val="20"/>
        </w:rPr>
        <w:t>Windows</w:t>
      </w:r>
      <w:r>
        <w:rPr>
          <w:rFonts w:ascii="Nirmala UI" w:hAnsi="Nirmala UI" w:cs="Nirmala UI"/>
          <w:bCs/>
          <w:szCs w:val="20"/>
        </w:rPr>
        <w:t>, una vez pulsemos sobre el icono de nuestro sistema, el ejecutable se nos descargará automáticamente.</w:t>
      </w:r>
    </w:p>
    <w:p w14:paraId="4F04AE52" w14:textId="01A0646C" w:rsidR="003F6AE0" w:rsidRDefault="003F6AE0" w:rsidP="003F6AE0">
      <w:pPr>
        <w:rPr>
          <w:rFonts w:ascii="Nirmala UI" w:hAnsi="Nirmala UI" w:cs="Nirmala UI"/>
          <w:bCs/>
        </w:rPr>
      </w:pPr>
    </w:p>
    <w:p w14:paraId="0139348B" w14:textId="7C8940FF" w:rsidR="003F6AE0" w:rsidRDefault="003F6AE0" w:rsidP="003F6AE0">
      <w:pPr>
        <w:tabs>
          <w:tab w:val="left" w:pos="975"/>
        </w:tabs>
        <w:rPr>
          <w:rFonts w:ascii="Nirmala UI" w:hAnsi="Nirmala UI" w:cs="Nirmala UI"/>
        </w:rPr>
      </w:pPr>
      <w:r>
        <w:rPr>
          <w:rFonts w:ascii="Nirmala UI" w:hAnsi="Nirmala UI" w:cs="Nirmala UI"/>
        </w:rPr>
        <w:tab/>
      </w:r>
      <w:r w:rsidRPr="003F6AE0">
        <w:rPr>
          <w:rFonts w:ascii="Nirmala UI" w:hAnsi="Nirmala UI" w:cs="Nirmala UI"/>
        </w:rPr>
        <w:drawing>
          <wp:inline distT="0" distB="0" distL="0" distR="0" wp14:anchorId="2EBB8457" wp14:editId="6AD0C469">
            <wp:extent cx="5136325" cy="2027096"/>
            <wp:effectExtent l="0" t="0" r="762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36325" cy="2027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F6B3A" w14:textId="71115BD2" w:rsidR="00DC1F3C" w:rsidRDefault="00DC1F3C" w:rsidP="00DC1F3C">
      <w:pPr>
        <w:rPr>
          <w:rFonts w:ascii="Nirmala UI" w:hAnsi="Nirmala UI" w:cs="Nirmala UI"/>
        </w:rPr>
      </w:pPr>
    </w:p>
    <w:p w14:paraId="2CF4B4A4" w14:textId="5BCC941F" w:rsidR="004029E3" w:rsidRDefault="002A4930" w:rsidP="004029E3">
      <w:pPr>
        <w:pStyle w:val="Prrafodelista"/>
        <w:ind w:left="720"/>
        <w:jc w:val="both"/>
        <w:rPr>
          <w:rFonts w:ascii="Nirmala UI" w:hAnsi="Nirmala UI" w:cs="Nirmala UI"/>
          <w:bCs/>
          <w:szCs w:val="20"/>
        </w:rPr>
      </w:pPr>
      <w:r>
        <w:rPr>
          <w:rFonts w:ascii="Nirmala UI" w:hAnsi="Nirmala UI" w:cs="Nirmala UI"/>
          <w:bCs/>
          <w:szCs w:val="20"/>
        </w:rPr>
        <w:t>Nada más ejecutar el instalador este se instalará automáticamente, como mucho tendremos que aceptar los permisos de administrador.</w:t>
      </w:r>
    </w:p>
    <w:p w14:paraId="525B5622" w14:textId="77777777" w:rsidR="002A4930" w:rsidRDefault="002A4930" w:rsidP="004029E3">
      <w:pPr>
        <w:pStyle w:val="Prrafodelista"/>
        <w:ind w:left="720"/>
        <w:jc w:val="both"/>
        <w:rPr>
          <w:rFonts w:ascii="Nirmala UI" w:hAnsi="Nirmala UI" w:cs="Nirmala UI"/>
          <w:bCs/>
        </w:rPr>
      </w:pPr>
    </w:p>
    <w:p w14:paraId="41FC79A1" w14:textId="4C967CB6" w:rsidR="00DC1F3C" w:rsidRDefault="00DC1F3C" w:rsidP="00DC1F3C">
      <w:pPr>
        <w:ind w:firstLine="720"/>
        <w:rPr>
          <w:rFonts w:ascii="Nirmala UI" w:hAnsi="Nirmala UI" w:cs="Nirmala UI"/>
        </w:rPr>
      </w:pPr>
    </w:p>
    <w:p w14:paraId="443B4296" w14:textId="3076409F" w:rsidR="003621A7" w:rsidRDefault="003621A7" w:rsidP="00DC1F3C">
      <w:pPr>
        <w:ind w:firstLine="720"/>
        <w:rPr>
          <w:rFonts w:ascii="Nirmala UI" w:hAnsi="Nirmala UI" w:cs="Nirmala UI"/>
        </w:rPr>
      </w:pPr>
    </w:p>
    <w:p w14:paraId="4399DC38" w14:textId="00A21CA0" w:rsidR="003621A7" w:rsidRDefault="003621A7" w:rsidP="00DC1F3C">
      <w:pPr>
        <w:ind w:firstLine="720"/>
        <w:rPr>
          <w:rFonts w:ascii="Nirmala UI" w:hAnsi="Nirmala UI" w:cs="Nirmala UI"/>
        </w:rPr>
      </w:pPr>
    </w:p>
    <w:p w14:paraId="6630D627" w14:textId="7A948090" w:rsidR="003621A7" w:rsidRDefault="003621A7" w:rsidP="00DC1F3C">
      <w:pPr>
        <w:ind w:firstLine="720"/>
        <w:rPr>
          <w:rFonts w:ascii="Nirmala UI" w:hAnsi="Nirmala UI" w:cs="Nirmala UI"/>
        </w:rPr>
      </w:pPr>
    </w:p>
    <w:p w14:paraId="2E151D48" w14:textId="7B112E7E" w:rsidR="003621A7" w:rsidRDefault="003621A7" w:rsidP="00DC1F3C">
      <w:pPr>
        <w:ind w:firstLine="720"/>
        <w:rPr>
          <w:rFonts w:ascii="Nirmala UI" w:hAnsi="Nirmala UI" w:cs="Nirmala UI"/>
        </w:rPr>
      </w:pPr>
    </w:p>
    <w:p w14:paraId="5D3181B8" w14:textId="4F4A6A0D" w:rsidR="003621A7" w:rsidRDefault="003621A7" w:rsidP="00DC1F3C">
      <w:pPr>
        <w:ind w:firstLine="720"/>
        <w:rPr>
          <w:rFonts w:ascii="Nirmala UI" w:hAnsi="Nirmala UI" w:cs="Nirmala UI"/>
        </w:rPr>
      </w:pPr>
    </w:p>
    <w:p w14:paraId="74D35860" w14:textId="6AF24B0A" w:rsidR="003621A7" w:rsidRDefault="003621A7" w:rsidP="00DC1F3C">
      <w:pPr>
        <w:ind w:firstLine="720"/>
        <w:rPr>
          <w:rFonts w:ascii="Nirmala UI" w:hAnsi="Nirmala UI" w:cs="Nirmala UI"/>
        </w:rPr>
      </w:pPr>
    </w:p>
    <w:p w14:paraId="48EC9A01" w14:textId="68BA99FF" w:rsidR="003621A7" w:rsidRDefault="003621A7" w:rsidP="00DC1F3C">
      <w:pPr>
        <w:ind w:firstLine="720"/>
        <w:rPr>
          <w:rFonts w:ascii="Nirmala UI" w:hAnsi="Nirmala UI" w:cs="Nirmala UI"/>
        </w:rPr>
      </w:pPr>
    </w:p>
    <w:p w14:paraId="59B2AA7F" w14:textId="77777777" w:rsidR="003621A7" w:rsidRDefault="003621A7" w:rsidP="00DC1F3C">
      <w:pPr>
        <w:ind w:firstLine="720"/>
        <w:rPr>
          <w:rFonts w:ascii="Nirmala UI" w:hAnsi="Nirmala UI" w:cs="Nirmala UI"/>
        </w:rPr>
      </w:pPr>
    </w:p>
    <w:p w14:paraId="08AB3CA7" w14:textId="2F13789E" w:rsidR="002A4930" w:rsidRDefault="002A4930" w:rsidP="002A4930">
      <w:pPr>
        <w:pStyle w:val="Ttulo3"/>
        <w:numPr>
          <w:ilvl w:val="0"/>
          <w:numId w:val="3"/>
        </w:numPr>
        <w:rPr>
          <w:rFonts w:ascii="Poppins" w:hAnsi="Poppins" w:cs="Poppins"/>
          <w:noProof/>
          <w:color w:val="FFC000"/>
          <w:sz w:val="32"/>
          <w:szCs w:val="32"/>
        </w:rPr>
      </w:pPr>
      <w:r>
        <w:rPr>
          <w:rFonts w:ascii="Poppins" w:hAnsi="Poppins" w:cs="Poppins"/>
          <w:noProof/>
          <w:color w:val="FFC000"/>
          <w:sz w:val="32"/>
          <w:szCs w:val="32"/>
        </w:rPr>
        <w:lastRenderedPageBreak/>
        <w:t>Autenticación del cliente y funcionamiento</w:t>
      </w:r>
      <w:r w:rsidRPr="00036F3C">
        <w:rPr>
          <w:rFonts w:ascii="Poppins" w:hAnsi="Poppins" w:cs="Poppins"/>
          <w:noProof/>
          <w:color w:val="FFC000"/>
          <w:sz w:val="32"/>
          <w:szCs w:val="32"/>
        </w:rPr>
        <w:t>:</w:t>
      </w:r>
    </w:p>
    <w:p w14:paraId="19071739" w14:textId="4012A6AC" w:rsidR="002A4930" w:rsidRDefault="002A4930" w:rsidP="002A4930"/>
    <w:p w14:paraId="2078C492" w14:textId="62E95412" w:rsidR="003621A7" w:rsidRDefault="003621A7" w:rsidP="003621A7">
      <w:pPr>
        <w:pStyle w:val="Prrafodelista"/>
        <w:ind w:left="720"/>
        <w:jc w:val="both"/>
        <w:rPr>
          <w:rFonts w:ascii="Nirmala UI" w:hAnsi="Nirmala UI" w:cs="Nirmala UI"/>
          <w:bCs/>
          <w:szCs w:val="20"/>
        </w:rPr>
      </w:pPr>
      <w:r>
        <w:rPr>
          <w:rFonts w:ascii="Nirmala UI" w:hAnsi="Nirmala UI" w:cs="Nirmala UI"/>
          <w:bCs/>
          <w:szCs w:val="20"/>
        </w:rPr>
        <w:t xml:space="preserve">Cuando se termine de instalar </w:t>
      </w:r>
      <w:r w:rsidRPr="00515EAA">
        <w:rPr>
          <w:rFonts w:ascii="Nirmala UI" w:hAnsi="Nirmala UI" w:cs="Nirmala UI"/>
          <w:b/>
          <w:szCs w:val="20"/>
        </w:rPr>
        <w:t>ZeroTier</w:t>
      </w:r>
      <w:r>
        <w:rPr>
          <w:rFonts w:ascii="Nirmala UI" w:hAnsi="Nirmala UI" w:cs="Nirmala UI"/>
          <w:bCs/>
          <w:szCs w:val="20"/>
        </w:rPr>
        <w:t xml:space="preserve">, lo buscaremos desde el </w:t>
      </w:r>
      <w:r w:rsidRPr="00515EAA">
        <w:rPr>
          <w:rFonts w:ascii="Nirmala UI" w:hAnsi="Nirmala UI" w:cs="Nirmala UI"/>
          <w:b/>
          <w:szCs w:val="20"/>
        </w:rPr>
        <w:t xml:space="preserve">menú de inicio de Windows </w:t>
      </w:r>
      <w:r>
        <w:rPr>
          <w:rFonts w:ascii="Nirmala UI" w:hAnsi="Nirmala UI" w:cs="Nirmala UI"/>
          <w:bCs/>
          <w:szCs w:val="20"/>
        </w:rPr>
        <w:t>y los ejecutaremos</w:t>
      </w:r>
      <w:r w:rsidR="00147891">
        <w:rPr>
          <w:rFonts w:ascii="Nirmala UI" w:hAnsi="Nirmala UI" w:cs="Nirmala UI"/>
          <w:bCs/>
          <w:szCs w:val="20"/>
        </w:rPr>
        <w:t>:</w:t>
      </w:r>
    </w:p>
    <w:p w14:paraId="1D27A7FD" w14:textId="762E2672" w:rsidR="00147891" w:rsidRDefault="00EB2CEA" w:rsidP="003621A7">
      <w:pPr>
        <w:pStyle w:val="Prrafodelista"/>
        <w:ind w:left="720"/>
        <w:jc w:val="both"/>
        <w:rPr>
          <w:rFonts w:ascii="Nirmala UI" w:hAnsi="Nirmala UI" w:cs="Nirmala UI"/>
          <w:bCs/>
          <w:szCs w:val="20"/>
        </w:rPr>
      </w:pPr>
      <w:r w:rsidRPr="00147891">
        <w:rPr>
          <w:rFonts w:ascii="Nirmala UI" w:hAnsi="Nirmala UI" w:cs="Nirmala UI"/>
          <w:bCs/>
          <w:szCs w:val="20"/>
        </w:rPr>
        <w:drawing>
          <wp:anchor distT="0" distB="0" distL="114300" distR="114300" simplePos="0" relativeHeight="251907072" behindDoc="0" locked="0" layoutInCell="1" allowOverlap="1" wp14:anchorId="3175077A" wp14:editId="6385C7E4">
            <wp:simplePos x="0" y="0"/>
            <wp:positionH relativeFrom="margin">
              <wp:align>center</wp:align>
            </wp:positionH>
            <wp:positionV relativeFrom="paragraph">
              <wp:posOffset>381000</wp:posOffset>
            </wp:positionV>
            <wp:extent cx="4381500" cy="2554927"/>
            <wp:effectExtent l="0" t="0" r="0" b="0"/>
            <wp:wrapTopAndBottom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25549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790CCB" w14:textId="055A59A8" w:rsidR="00147891" w:rsidRPr="005B464C" w:rsidRDefault="00147891" w:rsidP="003621A7">
      <w:pPr>
        <w:pStyle w:val="Prrafodelista"/>
        <w:ind w:left="720"/>
        <w:jc w:val="both"/>
        <w:rPr>
          <w:rFonts w:ascii="Nirmala UI" w:hAnsi="Nirmala UI" w:cs="Nirmala UI"/>
          <w:bCs/>
          <w:szCs w:val="20"/>
        </w:rPr>
      </w:pPr>
    </w:p>
    <w:p w14:paraId="2690DA78" w14:textId="77777777" w:rsidR="002A4930" w:rsidRPr="002A4930" w:rsidRDefault="002A4930" w:rsidP="002A4930"/>
    <w:p w14:paraId="79CA35F6" w14:textId="3D19B254" w:rsidR="00EB2CEA" w:rsidRDefault="00EB2CEA" w:rsidP="00311887">
      <w:pPr>
        <w:pStyle w:val="Prrafodelista"/>
        <w:ind w:left="720"/>
        <w:jc w:val="both"/>
        <w:rPr>
          <w:rFonts w:ascii="Nirmala UI" w:hAnsi="Nirmala UI" w:cs="Nirmala UI"/>
          <w:bCs/>
          <w:szCs w:val="20"/>
        </w:rPr>
      </w:pPr>
      <w:r w:rsidRPr="00EB2CEA">
        <w:rPr>
          <w:rFonts w:ascii="Nirmala UI" w:hAnsi="Nirmala UI" w:cs="Nirmala UI"/>
          <w:bCs/>
          <w:szCs w:val="20"/>
        </w:rPr>
        <w:drawing>
          <wp:anchor distT="0" distB="0" distL="114300" distR="114300" simplePos="0" relativeHeight="251906048" behindDoc="0" locked="0" layoutInCell="1" allowOverlap="1" wp14:anchorId="67179728" wp14:editId="58E0F713">
            <wp:simplePos x="0" y="0"/>
            <wp:positionH relativeFrom="margin">
              <wp:posOffset>4053840</wp:posOffset>
            </wp:positionH>
            <wp:positionV relativeFrom="paragraph">
              <wp:posOffset>12700</wp:posOffset>
            </wp:positionV>
            <wp:extent cx="2319020" cy="1362075"/>
            <wp:effectExtent l="0" t="0" r="5080" b="9525"/>
            <wp:wrapSquare wrapText="bothSides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902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174486" w14:textId="74945AB0" w:rsidR="00311887" w:rsidRDefault="00566D90" w:rsidP="00311887">
      <w:pPr>
        <w:pStyle w:val="Prrafodelista"/>
        <w:ind w:left="720"/>
        <w:jc w:val="both"/>
        <w:rPr>
          <w:rFonts w:ascii="Nirmala UI" w:hAnsi="Nirmala UI" w:cs="Nirmala UI"/>
          <w:bCs/>
          <w:szCs w:val="20"/>
        </w:rPr>
      </w:pPr>
      <w:r>
        <w:rPr>
          <w:rFonts w:ascii="Nirmala UI" w:hAnsi="Nirmala UI" w:cs="Nirmala UI"/>
          <w:bCs/>
          <w:noProof/>
          <w:szCs w:val="20"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7A681608" wp14:editId="6F56135E">
                <wp:simplePos x="0" y="0"/>
                <wp:positionH relativeFrom="column">
                  <wp:posOffset>4610100</wp:posOffset>
                </wp:positionH>
                <wp:positionV relativeFrom="paragraph">
                  <wp:posOffset>301625</wp:posOffset>
                </wp:positionV>
                <wp:extent cx="1097280" cy="0"/>
                <wp:effectExtent l="0" t="0" r="0" b="0"/>
                <wp:wrapNone/>
                <wp:docPr id="52" name="Conector rect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728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5DDA87" id="Conector recto 52" o:spid="_x0000_s1026" style="position:absolute;z-index:251915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3pt,23.75pt" to="449.4pt,2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" strokecolor="red" strokeweight="1pt"/>
            </w:pict>
          </mc:Fallback>
        </mc:AlternateContent>
      </w:r>
      <w:r w:rsidR="00846430">
        <w:rPr>
          <w:rFonts w:ascii="Nirmala UI" w:hAnsi="Nirmala UI" w:cs="Nirmala UI"/>
          <w:bCs/>
          <w:szCs w:val="20"/>
        </w:rPr>
        <w:t xml:space="preserve">Después, el icono nos aparecerá en la </w:t>
      </w:r>
      <w:r w:rsidR="00846430" w:rsidRPr="00515EAA">
        <w:rPr>
          <w:rFonts w:ascii="Nirmala UI" w:hAnsi="Nirmala UI" w:cs="Nirmala UI"/>
          <w:b/>
          <w:szCs w:val="20"/>
        </w:rPr>
        <w:t>barra de tareas</w:t>
      </w:r>
      <w:r w:rsidR="00846430">
        <w:rPr>
          <w:rFonts w:ascii="Nirmala UI" w:hAnsi="Nirmala UI" w:cs="Nirmala UI"/>
          <w:bCs/>
          <w:szCs w:val="20"/>
        </w:rPr>
        <w:t xml:space="preserve">, hacemos </w:t>
      </w:r>
      <w:r w:rsidR="00846430" w:rsidRPr="00515EAA">
        <w:rPr>
          <w:rFonts w:ascii="Nirmala UI" w:hAnsi="Nirmala UI" w:cs="Nirmala UI"/>
          <w:b/>
          <w:szCs w:val="20"/>
        </w:rPr>
        <w:t>click</w:t>
      </w:r>
      <w:r w:rsidR="00846430">
        <w:rPr>
          <w:rFonts w:ascii="Nirmala UI" w:hAnsi="Nirmala UI" w:cs="Nirmala UI"/>
          <w:bCs/>
          <w:szCs w:val="20"/>
        </w:rPr>
        <w:t xml:space="preserve"> sobre él</w:t>
      </w:r>
      <w:r w:rsidR="00D614E0">
        <w:rPr>
          <w:rFonts w:ascii="Nirmala UI" w:hAnsi="Nirmala UI" w:cs="Nirmala UI"/>
          <w:bCs/>
          <w:szCs w:val="20"/>
        </w:rPr>
        <w:t xml:space="preserve"> y le daremos a </w:t>
      </w:r>
      <w:r w:rsidR="00D614E0" w:rsidRPr="00515EAA">
        <w:rPr>
          <w:rFonts w:ascii="Nirmala UI" w:hAnsi="Nirmala UI" w:cs="Nirmala UI"/>
          <w:b/>
          <w:szCs w:val="20"/>
        </w:rPr>
        <w:t>Control Panel</w:t>
      </w:r>
      <w:r w:rsidR="00D614E0">
        <w:rPr>
          <w:rFonts w:ascii="Nirmala UI" w:hAnsi="Nirmala UI" w:cs="Nirmala UI"/>
          <w:bCs/>
          <w:szCs w:val="20"/>
        </w:rPr>
        <w:t>:</w:t>
      </w:r>
    </w:p>
    <w:p w14:paraId="2C7B21CC" w14:textId="19E1F423" w:rsidR="00D614E0" w:rsidRDefault="00D614E0" w:rsidP="00311887">
      <w:pPr>
        <w:pStyle w:val="Prrafodelista"/>
        <w:ind w:left="720"/>
        <w:jc w:val="both"/>
        <w:rPr>
          <w:rFonts w:ascii="Nirmala UI" w:hAnsi="Nirmala UI" w:cs="Nirmala UI"/>
          <w:bCs/>
          <w:szCs w:val="20"/>
        </w:rPr>
      </w:pPr>
    </w:p>
    <w:p w14:paraId="5CAF9D4C" w14:textId="22877B29" w:rsidR="00D614E0" w:rsidRDefault="00D614E0" w:rsidP="00311887">
      <w:pPr>
        <w:pStyle w:val="Prrafodelista"/>
        <w:ind w:left="720"/>
        <w:jc w:val="both"/>
        <w:rPr>
          <w:rFonts w:ascii="Nirmala UI" w:hAnsi="Nirmala UI" w:cs="Nirmala UI"/>
          <w:bCs/>
          <w:szCs w:val="20"/>
        </w:rPr>
      </w:pPr>
    </w:p>
    <w:p w14:paraId="0A876E9D" w14:textId="2497877C" w:rsidR="002A4930" w:rsidRDefault="002A4930" w:rsidP="00DC1F3C">
      <w:pPr>
        <w:ind w:firstLine="720"/>
        <w:rPr>
          <w:rFonts w:ascii="Nirmala UI" w:hAnsi="Nirmala UI" w:cs="Nirmala UI"/>
        </w:rPr>
      </w:pPr>
    </w:p>
    <w:p w14:paraId="643553AC" w14:textId="6CD7CD17" w:rsidR="00EB2CEA" w:rsidRDefault="00EB2CEA" w:rsidP="00DC1F3C">
      <w:pPr>
        <w:ind w:firstLine="720"/>
        <w:rPr>
          <w:rFonts w:ascii="Nirmala UI" w:hAnsi="Nirmala UI" w:cs="Nirmala UI"/>
        </w:rPr>
      </w:pPr>
    </w:p>
    <w:p w14:paraId="16379FC4" w14:textId="120E9EFD" w:rsidR="00EB2CEA" w:rsidRDefault="00044560" w:rsidP="00EB2CEA">
      <w:pPr>
        <w:pStyle w:val="Prrafodelista"/>
        <w:ind w:left="720"/>
        <w:jc w:val="both"/>
        <w:rPr>
          <w:rFonts w:ascii="Nirmala UI" w:hAnsi="Nirmala UI" w:cs="Nirmala UI"/>
          <w:bCs/>
          <w:szCs w:val="20"/>
        </w:rPr>
      </w:pPr>
      <w:r w:rsidRPr="00044560">
        <w:rPr>
          <w:rFonts w:ascii="Nirmala UI" w:hAnsi="Nirmala UI" w:cs="Nirmala UI"/>
          <w:bCs/>
          <w:szCs w:val="20"/>
        </w:rPr>
        <w:drawing>
          <wp:anchor distT="0" distB="0" distL="114300" distR="114300" simplePos="0" relativeHeight="251908096" behindDoc="0" locked="0" layoutInCell="1" allowOverlap="1" wp14:anchorId="44CB4B2E" wp14:editId="55F6131F">
            <wp:simplePos x="0" y="0"/>
            <wp:positionH relativeFrom="margin">
              <wp:align>center</wp:align>
            </wp:positionH>
            <wp:positionV relativeFrom="paragraph">
              <wp:posOffset>600075</wp:posOffset>
            </wp:positionV>
            <wp:extent cx="4429125" cy="2034540"/>
            <wp:effectExtent l="0" t="0" r="9525" b="3810"/>
            <wp:wrapTopAndBottom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2034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B2CEA">
        <w:rPr>
          <w:rFonts w:ascii="Nirmala UI" w:hAnsi="Nirmala UI" w:cs="Nirmala UI"/>
          <w:bCs/>
          <w:szCs w:val="20"/>
        </w:rPr>
        <w:t>Nos aparecerá la siguiente pantalla, en la que abajo del todo, tendremos que intro</w:t>
      </w:r>
      <w:r>
        <w:rPr>
          <w:rFonts w:ascii="Nirmala UI" w:hAnsi="Nirmala UI" w:cs="Nirmala UI"/>
          <w:bCs/>
          <w:szCs w:val="20"/>
        </w:rPr>
        <w:t xml:space="preserve">ducir el </w:t>
      </w:r>
      <w:r w:rsidRPr="00515EAA">
        <w:rPr>
          <w:rFonts w:ascii="Nirmala UI" w:hAnsi="Nirmala UI" w:cs="Nirmala UI"/>
          <w:b/>
          <w:szCs w:val="20"/>
        </w:rPr>
        <w:t>ID de la red</w:t>
      </w:r>
      <w:r>
        <w:rPr>
          <w:rFonts w:ascii="Nirmala UI" w:hAnsi="Nirmala UI" w:cs="Nirmala UI"/>
          <w:bCs/>
          <w:szCs w:val="20"/>
        </w:rPr>
        <w:t xml:space="preserve"> que hemos creado anteriormente:</w:t>
      </w:r>
    </w:p>
    <w:p w14:paraId="74DBAF8E" w14:textId="3AD499B1" w:rsidR="00044560" w:rsidRDefault="00044560" w:rsidP="00EB2CEA">
      <w:pPr>
        <w:pStyle w:val="Prrafodelista"/>
        <w:ind w:left="720"/>
        <w:jc w:val="both"/>
        <w:rPr>
          <w:rFonts w:ascii="Nirmala UI" w:hAnsi="Nirmala UI" w:cs="Nirmala UI"/>
          <w:bCs/>
          <w:szCs w:val="20"/>
        </w:rPr>
      </w:pPr>
    </w:p>
    <w:p w14:paraId="176FB748" w14:textId="63BFC0CD" w:rsidR="00426D7E" w:rsidRDefault="00426D7E" w:rsidP="00426D7E">
      <w:pPr>
        <w:pStyle w:val="Prrafodelista"/>
        <w:ind w:left="720"/>
        <w:jc w:val="both"/>
        <w:rPr>
          <w:rFonts w:ascii="Nirmala UI" w:hAnsi="Nirmala UI" w:cs="Nirmala UI"/>
          <w:bCs/>
          <w:szCs w:val="20"/>
        </w:rPr>
      </w:pPr>
      <w:r>
        <w:rPr>
          <w:rFonts w:ascii="Nirmala UI" w:hAnsi="Nirmala UI" w:cs="Nirmala UI"/>
          <w:bCs/>
          <w:szCs w:val="20"/>
        </w:rPr>
        <w:lastRenderedPageBreak/>
        <w:t xml:space="preserve">El </w:t>
      </w:r>
      <w:r w:rsidRPr="00E10DDC">
        <w:rPr>
          <w:rFonts w:ascii="Nirmala UI" w:hAnsi="Nirmala UI" w:cs="Nirmala UI"/>
          <w:b/>
          <w:szCs w:val="20"/>
        </w:rPr>
        <w:t>ID</w:t>
      </w:r>
      <w:r>
        <w:rPr>
          <w:rFonts w:ascii="Nirmala UI" w:hAnsi="Nirmala UI" w:cs="Nirmala UI"/>
          <w:bCs/>
          <w:szCs w:val="20"/>
        </w:rPr>
        <w:t xml:space="preserve"> lo podremos encontrar al iniciar sesión en </w:t>
      </w:r>
      <w:r w:rsidRPr="00515EAA">
        <w:rPr>
          <w:rFonts w:ascii="Nirmala UI" w:hAnsi="Nirmala UI" w:cs="Nirmala UI"/>
          <w:b/>
          <w:szCs w:val="20"/>
        </w:rPr>
        <w:t>ZeroTier</w:t>
      </w:r>
      <w:r>
        <w:rPr>
          <w:rFonts w:ascii="Nirmala UI" w:hAnsi="Nirmala UI" w:cs="Nirmala UI"/>
          <w:bCs/>
          <w:szCs w:val="20"/>
        </w:rPr>
        <w:t>, se encontrará junto al nombre de nuestr</w:t>
      </w:r>
      <w:r w:rsidR="00E111DB">
        <w:rPr>
          <w:rFonts w:ascii="Nirmala UI" w:hAnsi="Nirmala UI" w:cs="Nirmala UI"/>
          <w:bCs/>
          <w:szCs w:val="20"/>
        </w:rPr>
        <w:t>a</w:t>
      </w:r>
      <w:r>
        <w:rPr>
          <w:rFonts w:ascii="Nirmala UI" w:hAnsi="Nirmala UI" w:cs="Nirmala UI"/>
          <w:bCs/>
          <w:szCs w:val="20"/>
        </w:rPr>
        <w:t xml:space="preserve"> red:</w:t>
      </w:r>
    </w:p>
    <w:p w14:paraId="68A3B64D" w14:textId="746F464D" w:rsidR="00426D7E" w:rsidRDefault="00E10DDC" w:rsidP="00426D7E">
      <w:pPr>
        <w:pStyle w:val="Prrafodelista"/>
        <w:ind w:left="720"/>
        <w:jc w:val="both"/>
        <w:rPr>
          <w:rFonts w:ascii="Nirmala UI" w:hAnsi="Nirmala UI" w:cs="Nirmala UI"/>
          <w:bCs/>
          <w:szCs w:val="20"/>
        </w:rPr>
      </w:pPr>
      <w:r>
        <w:rPr>
          <w:rFonts w:ascii="Nirmala UI" w:hAnsi="Nirmala UI" w:cs="Nirmala UI"/>
          <w:bCs/>
          <w:noProof/>
          <w:szCs w:val="20"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6BE8DAF3" wp14:editId="403828A6">
                <wp:simplePos x="0" y="0"/>
                <wp:positionH relativeFrom="column">
                  <wp:posOffset>693420</wp:posOffset>
                </wp:positionH>
                <wp:positionV relativeFrom="paragraph">
                  <wp:posOffset>1268730</wp:posOffset>
                </wp:positionV>
                <wp:extent cx="899160" cy="0"/>
                <wp:effectExtent l="0" t="0" r="0" b="0"/>
                <wp:wrapNone/>
                <wp:docPr id="49" name="Conector rect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916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E86480" id="Conector recto 49" o:spid="_x0000_s1026" style="position:absolute;z-index:251914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.6pt,99.9pt" to="125.4pt,9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" strokecolor="red" strokeweight="1pt"/>
            </w:pict>
          </mc:Fallback>
        </mc:AlternateContent>
      </w:r>
    </w:p>
    <w:p w14:paraId="62B2EDF2" w14:textId="7C233CE4" w:rsidR="00426D7E" w:rsidRDefault="00E111DB" w:rsidP="00426D7E">
      <w:pPr>
        <w:pStyle w:val="Prrafodelista"/>
        <w:ind w:left="720"/>
        <w:jc w:val="both"/>
        <w:rPr>
          <w:rFonts w:ascii="Nirmala UI" w:hAnsi="Nirmala UI" w:cs="Nirmala UI"/>
          <w:bCs/>
          <w:szCs w:val="20"/>
        </w:rPr>
      </w:pPr>
      <w:r w:rsidRPr="00E111DB">
        <w:rPr>
          <w:rFonts w:ascii="Nirmala UI" w:hAnsi="Nirmala UI" w:cs="Nirmala UI"/>
          <w:bCs/>
          <w:szCs w:val="20"/>
        </w:rPr>
        <w:drawing>
          <wp:anchor distT="0" distB="0" distL="114300" distR="114300" simplePos="0" relativeHeight="251909120" behindDoc="0" locked="0" layoutInCell="1" allowOverlap="1" wp14:anchorId="21D15016" wp14:editId="12B9A44F">
            <wp:simplePos x="0" y="0"/>
            <wp:positionH relativeFrom="margin">
              <wp:align>center</wp:align>
            </wp:positionH>
            <wp:positionV relativeFrom="paragraph">
              <wp:posOffset>197485</wp:posOffset>
            </wp:positionV>
            <wp:extent cx="5429250" cy="1038343"/>
            <wp:effectExtent l="0" t="0" r="0" b="9525"/>
            <wp:wrapTopAndBottom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10383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851865" w14:textId="7DFEFAD8" w:rsidR="00044560" w:rsidRDefault="00044560" w:rsidP="00EB2CEA">
      <w:pPr>
        <w:pStyle w:val="Prrafodelista"/>
        <w:ind w:left="720"/>
        <w:jc w:val="both"/>
        <w:rPr>
          <w:rFonts w:ascii="Nirmala UI" w:hAnsi="Nirmala UI" w:cs="Nirmala UI"/>
          <w:bCs/>
          <w:szCs w:val="20"/>
        </w:rPr>
      </w:pPr>
    </w:p>
    <w:p w14:paraId="74DA874E" w14:textId="3861888B" w:rsidR="008B13F6" w:rsidRDefault="0042741F" w:rsidP="008B13F6">
      <w:pPr>
        <w:pStyle w:val="Prrafodelista"/>
        <w:ind w:left="720"/>
        <w:jc w:val="both"/>
        <w:rPr>
          <w:rFonts w:ascii="Nirmala UI" w:hAnsi="Nirmala UI" w:cs="Nirmala UI"/>
          <w:bCs/>
          <w:szCs w:val="20"/>
        </w:rPr>
      </w:pPr>
      <w:r w:rsidRPr="008B13F6">
        <w:rPr>
          <w:rFonts w:ascii="Nirmala UI" w:hAnsi="Nirmala UI" w:cs="Nirmala UI"/>
        </w:rPr>
        <w:drawing>
          <wp:anchor distT="0" distB="0" distL="114300" distR="114300" simplePos="0" relativeHeight="251910144" behindDoc="0" locked="0" layoutInCell="1" allowOverlap="1" wp14:anchorId="4FA5C4AE" wp14:editId="10C018A9">
            <wp:simplePos x="0" y="0"/>
            <wp:positionH relativeFrom="margin">
              <wp:align>right</wp:align>
            </wp:positionH>
            <wp:positionV relativeFrom="paragraph">
              <wp:posOffset>52070</wp:posOffset>
            </wp:positionV>
            <wp:extent cx="2181225" cy="387985"/>
            <wp:effectExtent l="0" t="0" r="9525" b="0"/>
            <wp:wrapSquare wrapText="bothSides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387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B13F6">
        <w:rPr>
          <w:rFonts w:ascii="Nirmala UI" w:hAnsi="Nirmala UI" w:cs="Nirmala UI"/>
          <w:bCs/>
          <w:szCs w:val="20"/>
        </w:rPr>
        <w:t xml:space="preserve">Ahora de nuevo en el cliente, </w:t>
      </w:r>
      <w:r>
        <w:rPr>
          <w:rFonts w:ascii="Nirmala UI" w:hAnsi="Nirmala UI" w:cs="Nirmala UI"/>
          <w:bCs/>
          <w:szCs w:val="20"/>
        </w:rPr>
        <w:t xml:space="preserve">pegaremos el código en el apartado mencionado anteriormente y le daremos a </w:t>
      </w:r>
      <w:r w:rsidRPr="00E10DDC">
        <w:rPr>
          <w:rFonts w:ascii="Nirmala UI" w:hAnsi="Nirmala UI" w:cs="Nirmala UI"/>
          <w:b/>
          <w:szCs w:val="20"/>
        </w:rPr>
        <w:t>Join Network</w:t>
      </w:r>
      <w:r>
        <w:rPr>
          <w:rFonts w:ascii="Nirmala UI" w:hAnsi="Nirmala UI" w:cs="Nirmala UI"/>
          <w:bCs/>
          <w:szCs w:val="20"/>
        </w:rPr>
        <w:t>:</w:t>
      </w:r>
    </w:p>
    <w:p w14:paraId="2DE3E2DE" w14:textId="6A22F269" w:rsidR="00EB2CEA" w:rsidRDefault="00EB2CEA" w:rsidP="00DC1F3C">
      <w:pPr>
        <w:ind w:firstLine="720"/>
        <w:rPr>
          <w:rFonts w:ascii="Nirmala UI" w:hAnsi="Nirmala UI" w:cs="Nirmala UI"/>
        </w:rPr>
      </w:pPr>
    </w:p>
    <w:p w14:paraId="1F3816FF" w14:textId="21DCFC9B" w:rsidR="005E24DB" w:rsidRDefault="005E24DB" w:rsidP="005E24DB">
      <w:pPr>
        <w:pStyle w:val="Prrafodelista"/>
        <w:ind w:left="720"/>
        <w:jc w:val="both"/>
        <w:rPr>
          <w:rFonts w:ascii="Nirmala UI" w:hAnsi="Nirmala UI" w:cs="Nirmala UI"/>
          <w:bCs/>
          <w:szCs w:val="20"/>
        </w:rPr>
      </w:pPr>
      <w:r>
        <w:rPr>
          <w:rFonts w:ascii="Nirmala UI" w:hAnsi="Nirmala UI" w:cs="Nirmala UI"/>
          <w:bCs/>
          <w:szCs w:val="20"/>
        </w:rPr>
        <w:t xml:space="preserve">Nos aparecerá como que no </w:t>
      </w:r>
      <w:r w:rsidR="00E10DDC">
        <w:rPr>
          <w:rFonts w:ascii="Nirmala UI" w:hAnsi="Nirmala UI" w:cs="Nirmala UI"/>
          <w:bCs/>
          <w:szCs w:val="20"/>
        </w:rPr>
        <w:t>tenemos</w:t>
      </w:r>
      <w:r w:rsidR="00D118B2">
        <w:rPr>
          <w:rFonts w:ascii="Nirmala UI" w:hAnsi="Nirmala UI" w:cs="Nirmala UI"/>
          <w:bCs/>
          <w:szCs w:val="20"/>
        </w:rPr>
        <w:t xml:space="preserve"> acceso:</w:t>
      </w:r>
    </w:p>
    <w:p w14:paraId="6BE4CEDE" w14:textId="705F75B6" w:rsidR="005E24DB" w:rsidRDefault="00D118B2" w:rsidP="00DC1F3C">
      <w:pPr>
        <w:ind w:firstLine="720"/>
        <w:rPr>
          <w:rFonts w:ascii="Nirmala UI" w:hAnsi="Nirmala UI" w:cs="Nirmala UI"/>
        </w:rPr>
      </w:pPr>
      <w:r w:rsidRPr="00D118B2">
        <w:rPr>
          <w:rFonts w:ascii="Nirmala UI" w:hAnsi="Nirmala UI" w:cs="Nirmala UI"/>
        </w:rPr>
        <w:drawing>
          <wp:anchor distT="0" distB="0" distL="114300" distR="114300" simplePos="0" relativeHeight="251911168" behindDoc="0" locked="0" layoutInCell="1" allowOverlap="1" wp14:anchorId="702EE672" wp14:editId="1933BCAF">
            <wp:simplePos x="0" y="0"/>
            <wp:positionH relativeFrom="margin">
              <wp:align>center</wp:align>
            </wp:positionH>
            <wp:positionV relativeFrom="paragraph">
              <wp:posOffset>312420</wp:posOffset>
            </wp:positionV>
            <wp:extent cx="2941575" cy="3093988"/>
            <wp:effectExtent l="0" t="0" r="0" b="0"/>
            <wp:wrapTopAndBottom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1575" cy="30939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D46701" w14:textId="0131558B" w:rsidR="0042741F" w:rsidRDefault="0042741F" w:rsidP="00DC1F3C">
      <w:pPr>
        <w:ind w:firstLine="720"/>
        <w:rPr>
          <w:rFonts w:ascii="Nirmala UI" w:hAnsi="Nirmala UI" w:cs="Nirmala UI"/>
        </w:rPr>
      </w:pPr>
    </w:p>
    <w:p w14:paraId="367F6EC9" w14:textId="03282B7B" w:rsidR="0042741F" w:rsidRDefault="00D118B2" w:rsidP="0042741F">
      <w:pPr>
        <w:pStyle w:val="Prrafodelista"/>
        <w:ind w:left="720"/>
        <w:jc w:val="both"/>
        <w:rPr>
          <w:rFonts w:ascii="Nirmala UI" w:hAnsi="Nirmala UI" w:cs="Nirmala UI"/>
          <w:bCs/>
          <w:szCs w:val="20"/>
        </w:rPr>
      </w:pPr>
      <w:proofErr w:type="gramStart"/>
      <w:r>
        <w:rPr>
          <w:rFonts w:ascii="Nirmala UI" w:hAnsi="Nirmala UI" w:cs="Nirmala UI"/>
          <w:bCs/>
          <w:szCs w:val="20"/>
        </w:rPr>
        <w:t>Para eso, lo</w:t>
      </w:r>
      <w:r w:rsidR="002E1F44">
        <w:rPr>
          <w:rFonts w:ascii="Nirmala UI" w:hAnsi="Nirmala UI" w:cs="Nirmala UI"/>
          <w:bCs/>
          <w:szCs w:val="20"/>
        </w:rPr>
        <w:t xml:space="preserve"> autoriz</w:t>
      </w:r>
      <w:r>
        <w:rPr>
          <w:rFonts w:ascii="Nirmala UI" w:hAnsi="Nirmala UI" w:cs="Nirmala UI"/>
          <w:bCs/>
          <w:szCs w:val="20"/>
        </w:rPr>
        <w:t>aremos</w:t>
      </w:r>
      <w:r w:rsidR="002E1F44">
        <w:rPr>
          <w:rFonts w:ascii="Nirmala UI" w:hAnsi="Nirmala UI" w:cs="Nirmala UI"/>
          <w:bCs/>
          <w:szCs w:val="20"/>
        </w:rPr>
        <w:t xml:space="preserve"> desde la página de </w:t>
      </w:r>
      <w:r w:rsidR="002E1F44" w:rsidRPr="00E10DDC">
        <w:rPr>
          <w:rFonts w:ascii="Nirmala UI" w:hAnsi="Nirmala UI" w:cs="Nirmala UI"/>
          <w:b/>
          <w:szCs w:val="20"/>
        </w:rPr>
        <w:t>ZeroTier</w:t>
      </w:r>
      <w:r w:rsidR="002E1F44">
        <w:rPr>
          <w:rFonts w:ascii="Nirmala UI" w:hAnsi="Nirmala UI" w:cs="Nirmala UI"/>
          <w:bCs/>
          <w:szCs w:val="20"/>
        </w:rPr>
        <w:t xml:space="preserve">, nos iremos a nuestra red y en el apartado de </w:t>
      </w:r>
      <w:r w:rsidR="002E1F44" w:rsidRPr="00E10DDC">
        <w:rPr>
          <w:rFonts w:ascii="Nirmala UI" w:hAnsi="Nirmala UI" w:cs="Nirmala UI"/>
          <w:b/>
          <w:szCs w:val="20"/>
        </w:rPr>
        <w:t>Members</w:t>
      </w:r>
      <w:r w:rsidR="002E1F44">
        <w:rPr>
          <w:rFonts w:ascii="Nirmala UI" w:hAnsi="Nirmala UI" w:cs="Nirmala UI"/>
          <w:bCs/>
          <w:szCs w:val="20"/>
        </w:rPr>
        <w:t xml:space="preserve"> nos aparecerá un dispositivo, le cebemos de dar al </w:t>
      </w:r>
      <w:r w:rsidR="002E1F44" w:rsidRPr="00E10DDC">
        <w:rPr>
          <w:rFonts w:ascii="Nirmala UI" w:hAnsi="Nirmala UI" w:cs="Nirmala UI"/>
          <w:b/>
          <w:szCs w:val="20"/>
        </w:rPr>
        <w:t>checkbox</w:t>
      </w:r>
      <w:r w:rsidR="002E1F44">
        <w:rPr>
          <w:rFonts w:ascii="Nirmala UI" w:hAnsi="Nirmala UI" w:cs="Nirmala UI"/>
          <w:bCs/>
          <w:szCs w:val="20"/>
        </w:rPr>
        <w:t xml:space="preserve"> de </w:t>
      </w:r>
      <w:r>
        <w:rPr>
          <w:rFonts w:ascii="Nirmala UI" w:hAnsi="Nirmala UI" w:cs="Nirmala UI"/>
          <w:bCs/>
          <w:szCs w:val="20"/>
        </w:rPr>
        <w:t>“</w:t>
      </w:r>
      <w:r w:rsidR="002E1F44" w:rsidRPr="00E10DDC">
        <w:rPr>
          <w:rFonts w:ascii="Nirmala UI" w:hAnsi="Nirmala UI" w:cs="Nirmala UI"/>
          <w:b/>
          <w:szCs w:val="20"/>
        </w:rPr>
        <w:t>Auth?</w:t>
      </w:r>
      <w:proofErr w:type="gramEnd"/>
      <w:r>
        <w:rPr>
          <w:rFonts w:ascii="Nirmala UI" w:hAnsi="Nirmala UI" w:cs="Nirmala UI"/>
          <w:bCs/>
          <w:szCs w:val="20"/>
        </w:rPr>
        <w:t>”</w:t>
      </w:r>
      <w:r w:rsidR="00DA724D">
        <w:rPr>
          <w:rFonts w:ascii="Nirmala UI" w:hAnsi="Nirmala UI" w:cs="Nirmala UI"/>
          <w:bCs/>
          <w:szCs w:val="20"/>
        </w:rPr>
        <w:t>:</w:t>
      </w:r>
    </w:p>
    <w:p w14:paraId="27BFCA83" w14:textId="2FC8B217" w:rsidR="008B13F6" w:rsidRDefault="008B13F6" w:rsidP="00DC1F3C">
      <w:pPr>
        <w:ind w:firstLine="720"/>
        <w:rPr>
          <w:rFonts w:ascii="Nirmala UI" w:hAnsi="Nirmala UI" w:cs="Nirmala UI"/>
        </w:rPr>
      </w:pPr>
    </w:p>
    <w:p w14:paraId="4164DF31" w14:textId="3A34013A" w:rsidR="002E1F44" w:rsidRDefault="002E1F44" w:rsidP="00DC1F3C">
      <w:pPr>
        <w:ind w:firstLine="720"/>
        <w:rPr>
          <w:rFonts w:ascii="Nirmala UI" w:hAnsi="Nirmala UI" w:cs="Nirmala UI"/>
        </w:rPr>
      </w:pPr>
      <w:r w:rsidRPr="002E1F44">
        <w:rPr>
          <w:rFonts w:ascii="Nirmala UI" w:hAnsi="Nirmala UI" w:cs="Nirmala UI"/>
        </w:rPr>
        <w:drawing>
          <wp:inline distT="0" distB="0" distL="0" distR="0" wp14:anchorId="2C3E35F0" wp14:editId="3D43CCED">
            <wp:extent cx="5848350" cy="1102758"/>
            <wp:effectExtent l="0" t="0" r="0" b="254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860934" cy="1105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C032D" w14:textId="3532D11E" w:rsidR="00122BCE" w:rsidRDefault="00122BCE" w:rsidP="00122BCE">
      <w:pPr>
        <w:pStyle w:val="Prrafodelista"/>
        <w:ind w:left="720"/>
        <w:jc w:val="both"/>
        <w:rPr>
          <w:rFonts w:ascii="Nirmala UI" w:hAnsi="Nirmala UI" w:cs="Nirmala UI"/>
          <w:bCs/>
          <w:szCs w:val="20"/>
        </w:rPr>
      </w:pPr>
      <w:r>
        <w:rPr>
          <w:rFonts w:ascii="Nirmala UI" w:hAnsi="Nirmala UI" w:cs="Nirmala UI"/>
          <w:bCs/>
          <w:szCs w:val="20"/>
        </w:rPr>
        <w:lastRenderedPageBreak/>
        <w:t>Ahora si nos aparecerá como</w:t>
      </w:r>
      <w:r w:rsidR="00D7452C">
        <w:rPr>
          <w:rFonts w:ascii="Nirmala UI" w:hAnsi="Nirmala UI" w:cs="Nirmala UI"/>
          <w:bCs/>
          <w:szCs w:val="20"/>
        </w:rPr>
        <w:t xml:space="preserve"> que está </w:t>
      </w:r>
      <w:r w:rsidR="00D7452C" w:rsidRPr="00E10DDC">
        <w:rPr>
          <w:rFonts w:ascii="Nirmala UI" w:hAnsi="Nirmala UI" w:cs="Nirmala UI"/>
          <w:b/>
          <w:szCs w:val="20"/>
        </w:rPr>
        <w:t>conectado correctamente</w:t>
      </w:r>
      <w:r w:rsidR="00D7452C">
        <w:rPr>
          <w:rFonts w:ascii="Nirmala UI" w:hAnsi="Nirmala UI" w:cs="Nirmala UI"/>
          <w:bCs/>
          <w:szCs w:val="20"/>
        </w:rPr>
        <w:t>:</w:t>
      </w:r>
    </w:p>
    <w:p w14:paraId="781FD732" w14:textId="456C5ED1" w:rsidR="00122BCE" w:rsidRDefault="00122BCE" w:rsidP="00DC1F3C">
      <w:pPr>
        <w:ind w:firstLine="720"/>
        <w:rPr>
          <w:rFonts w:ascii="Nirmala UI" w:hAnsi="Nirmala UI" w:cs="Nirmala UI"/>
        </w:rPr>
      </w:pPr>
    </w:p>
    <w:p w14:paraId="39996A46" w14:textId="79BD70D9" w:rsidR="00122BCE" w:rsidRDefault="00D7452C" w:rsidP="00DC1F3C">
      <w:pPr>
        <w:ind w:firstLine="720"/>
        <w:rPr>
          <w:rFonts w:ascii="Nirmala UI" w:hAnsi="Nirmala UI" w:cs="Nirmala UI"/>
        </w:rPr>
      </w:pPr>
      <w:r w:rsidRPr="00122BCE">
        <w:rPr>
          <w:rFonts w:ascii="Nirmala UI" w:hAnsi="Nirmala UI" w:cs="Nirmala UI"/>
        </w:rPr>
        <w:drawing>
          <wp:anchor distT="0" distB="0" distL="114300" distR="114300" simplePos="0" relativeHeight="251912192" behindDoc="0" locked="0" layoutInCell="1" allowOverlap="1" wp14:anchorId="1D01BB34" wp14:editId="739F1C28">
            <wp:simplePos x="0" y="0"/>
            <wp:positionH relativeFrom="margin">
              <wp:align>center</wp:align>
            </wp:positionH>
            <wp:positionV relativeFrom="paragraph">
              <wp:posOffset>226060</wp:posOffset>
            </wp:positionV>
            <wp:extent cx="3078747" cy="2956816"/>
            <wp:effectExtent l="0" t="0" r="7620" b="0"/>
            <wp:wrapTopAndBottom/>
            <wp:docPr id="47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8747" cy="29568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65622F" w14:textId="4BCD1DFF" w:rsidR="00D7452C" w:rsidRDefault="00D7452C" w:rsidP="00D7452C">
      <w:pPr>
        <w:pStyle w:val="Prrafodelista"/>
        <w:ind w:left="720"/>
        <w:jc w:val="both"/>
        <w:rPr>
          <w:rFonts w:ascii="Nirmala UI" w:hAnsi="Nirmala UI" w:cs="Nirmala UI"/>
          <w:bCs/>
          <w:szCs w:val="20"/>
        </w:rPr>
      </w:pPr>
      <w:r>
        <w:rPr>
          <w:rFonts w:ascii="Nirmala UI" w:hAnsi="Nirmala UI" w:cs="Nirmala UI"/>
          <w:bCs/>
          <w:szCs w:val="20"/>
        </w:rPr>
        <w:t xml:space="preserve">Por último, si revisamos las </w:t>
      </w:r>
      <w:r w:rsidRPr="00E10DDC">
        <w:rPr>
          <w:rFonts w:ascii="Nirmala UI" w:hAnsi="Nirmala UI" w:cs="Nirmala UI"/>
          <w:b/>
          <w:szCs w:val="20"/>
        </w:rPr>
        <w:t>interfaces de red</w:t>
      </w:r>
      <w:r>
        <w:rPr>
          <w:rFonts w:ascii="Nirmala UI" w:hAnsi="Nirmala UI" w:cs="Nirmala UI"/>
          <w:bCs/>
          <w:szCs w:val="20"/>
        </w:rPr>
        <w:t xml:space="preserve">, nos daremos cuenta de que tendremos la interfaz de </w:t>
      </w:r>
      <w:r w:rsidRPr="00E10DDC">
        <w:rPr>
          <w:rFonts w:ascii="Nirmala UI" w:hAnsi="Nirmala UI" w:cs="Nirmala UI"/>
          <w:b/>
          <w:szCs w:val="20"/>
        </w:rPr>
        <w:t>ZeroTier</w:t>
      </w:r>
      <w:r>
        <w:rPr>
          <w:rFonts w:ascii="Nirmala UI" w:hAnsi="Nirmala UI" w:cs="Nirmala UI"/>
          <w:bCs/>
          <w:szCs w:val="20"/>
        </w:rPr>
        <w:t xml:space="preserve"> activa y con una </w:t>
      </w:r>
      <w:r w:rsidRPr="00E10DDC">
        <w:rPr>
          <w:rFonts w:ascii="Nirmala UI" w:hAnsi="Nirmala UI" w:cs="Nirmala UI"/>
          <w:b/>
          <w:szCs w:val="20"/>
        </w:rPr>
        <w:t>IP diferente del rango de nuestra red</w:t>
      </w:r>
      <w:r>
        <w:rPr>
          <w:rFonts w:ascii="Nirmala UI" w:hAnsi="Nirmala UI" w:cs="Nirmala UI"/>
          <w:bCs/>
          <w:szCs w:val="20"/>
        </w:rPr>
        <w:t>:</w:t>
      </w:r>
    </w:p>
    <w:p w14:paraId="1704A983" w14:textId="3BFCB6CD" w:rsidR="00D7452C" w:rsidRDefault="00D7452C" w:rsidP="00D7452C">
      <w:pPr>
        <w:pStyle w:val="Prrafodelista"/>
        <w:ind w:left="720"/>
        <w:jc w:val="both"/>
        <w:rPr>
          <w:rFonts w:ascii="Nirmala UI" w:hAnsi="Nirmala UI" w:cs="Nirmala UI"/>
          <w:bCs/>
          <w:szCs w:val="20"/>
        </w:rPr>
      </w:pPr>
    </w:p>
    <w:p w14:paraId="60A2A443" w14:textId="68FD9EA0" w:rsidR="00D7452C" w:rsidRDefault="0051120B" w:rsidP="00D7452C">
      <w:pPr>
        <w:pStyle w:val="Prrafodelista"/>
        <w:ind w:left="720"/>
        <w:jc w:val="both"/>
        <w:rPr>
          <w:rFonts w:ascii="Nirmala UI" w:hAnsi="Nirmala UI" w:cs="Nirmala UI"/>
          <w:bCs/>
          <w:szCs w:val="20"/>
        </w:rPr>
      </w:pPr>
      <w:r w:rsidRPr="0051120B">
        <w:rPr>
          <w:rFonts w:ascii="Nirmala UI" w:hAnsi="Nirmala UI" w:cs="Nirmala UI"/>
          <w:bCs/>
          <w:szCs w:val="20"/>
        </w:rPr>
        <w:drawing>
          <wp:anchor distT="0" distB="0" distL="114300" distR="114300" simplePos="0" relativeHeight="251913216" behindDoc="0" locked="0" layoutInCell="1" allowOverlap="1" wp14:anchorId="3DCF65C6" wp14:editId="33E54B41">
            <wp:simplePos x="0" y="0"/>
            <wp:positionH relativeFrom="margin">
              <wp:align>center</wp:align>
            </wp:positionH>
            <wp:positionV relativeFrom="paragraph">
              <wp:posOffset>249555</wp:posOffset>
            </wp:positionV>
            <wp:extent cx="4412362" cy="1287892"/>
            <wp:effectExtent l="0" t="0" r="7620" b="7620"/>
            <wp:wrapTopAndBottom/>
            <wp:docPr id="48" name="Imagen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2362" cy="12878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7D1164" w14:textId="22783CB3" w:rsidR="00122BCE" w:rsidRPr="00DC1F3C" w:rsidRDefault="00122BCE" w:rsidP="00DC1F3C">
      <w:pPr>
        <w:ind w:firstLine="720"/>
        <w:rPr>
          <w:rFonts w:ascii="Nirmala UI" w:hAnsi="Nirmala UI" w:cs="Nirmala UI"/>
        </w:rPr>
      </w:pPr>
    </w:p>
    <w:sectPr w:rsidR="00122BCE" w:rsidRPr="00DC1F3C" w:rsidSect="00CC4D15">
      <w:headerReference w:type="default" r:id="rId28"/>
      <w:footerReference w:type="default" r:id="rId29"/>
      <w:pgSz w:w="11906" w:h="16838" w:code="9"/>
      <w:pgMar w:top="720" w:right="936" w:bottom="720" w:left="936" w:header="0" w:footer="0" w:gutter="0"/>
      <w:pgNumType w:start="1"/>
      <w:cols w:space="720"/>
      <w:titlePg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6463CF" w14:textId="77777777" w:rsidR="00520E91" w:rsidRDefault="00520E91">
      <w:r>
        <w:separator/>
      </w:r>
    </w:p>
    <w:p w14:paraId="5555F475" w14:textId="77777777" w:rsidR="00520E91" w:rsidRDefault="00520E91"/>
  </w:endnote>
  <w:endnote w:type="continuationSeparator" w:id="0">
    <w:p w14:paraId="7C63CC34" w14:textId="77777777" w:rsidR="00520E91" w:rsidRDefault="00520E91">
      <w:r>
        <w:continuationSeparator/>
      </w:r>
    </w:p>
    <w:p w14:paraId="1B9DD603" w14:textId="77777777" w:rsidR="00520E91" w:rsidRDefault="00520E91"/>
  </w:endnote>
  <w:endnote w:type="continuationNotice" w:id="1">
    <w:p w14:paraId="44A04784" w14:textId="77777777" w:rsidR="00520E91" w:rsidRDefault="00520E91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oppins">
    <w:altName w:val="Poppins"/>
    <w:charset w:val="00"/>
    <w:family w:val="auto"/>
    <w:pitch w:val="variable"/>
    <w:sig w:usb0="00008007" w:usb1="00000000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250" w:type="pct"/>
      <w:tblInd w:w="9553" w:type="dxa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502"/>
    </w:tblGrid>
    <w:tr w:rsidR="00CA74F5" w14:paraId="61C61965" w14:textId="77777777" w:rsidTr="00CA74F5">
      <w:trPr>
        <w:trHeight w:val="25"/>
      </w:trPr>
      <w:tc>
        <w:tcPr>
          <w:tcW w:w="502" w:type="dxa"/>
          <w:shd w:val="clear" w:color="auto" w:fill="auto"/>
          <w:vAlign w:val="center"/>
        </w:tcPr>
        <w:p w14:paraId="526758CA" w14:textId="008DE827" w:rsidR="00CA74F5" w:rsidRDefault="00CA74F5">
          <w:pPr>
            <w:pStyle w:val="Piedepgina"/>
            <w:jc w:val="center"/>
            <w:rPr>
              <w:color w:val="FFFFFF" w:themeColor="background1"/>
            </w:rPr>
          </w:pPr>
          <w:r w:rsidRPr="00030CA5">
            <w:rPr>
              <w:color w:val="171717" w:themeColor="background2" w:themeShade="1A"/>
            </w:rPr>
            <w:fldChar w:fldCharType="begin"/>
          </w:r>
          <w:r w:rsidRPr="00030CA5">
            <w:rPr>
              <w:color w:val="171717" w:themeColor="background2" w:themeShade="1A"/>
            </w:rPr>
            <w:instrText>PAGE   \* MERGEFORMAT</w:instrText>
          </w:r>
          <w:r w:rsidRPr="00030CA5">
            <w:rPr>
              <w:color w:val="171717" w:themeColor="background2" w:themeShade="1A"/>
            </w:rPr>
            <w:fldChar w:fldCharType="separate"/>
          </w:r>
          <w:r w:rsidRPr="00030CA5">
            <w:rPr>
              <w:color w:val="171717" w:themeColor="background2" w:themeShade="1A"/>
            </w:rPr>
            <w:t>2</w:t>
          </w:r>
          <w:r w:rsidRPr="00030CA5">
            <w:rPr>
              <w:color w:val="171717" w:themeColor="background2" w:themeShade="1A"/>
            </w:rPr>
            <w:fldChar w:fldCharType="end"/>
          </w:r>
        </w:p>
      </w:tc>
    </w:tr>
  </w:tbl>
  <w:p w14:paraId="3DE41E06" w14:textId="5F0FE061" w:rsidR="00DF027C" w:rsidRDefault="007B68B7">
    <w:pPr>
      <w:pStyle w:val="Piedepgina"/>
      <w:rPr>
        <w:noProof/>
      </w:rPr>
    </w:pPr>
    <w:r w:rsidRPr="007B68B7">
      <w:rPr>
        <w:noProof/>
        <w:color w:val="0070C0"/>
      </w:rPr>
      <mc:AlternateContent>
        <mc:Choice Requires="wps">
          <w:drawing>
            <wp:anchor distT="0" distB="0" distL="114300" distR="114300" simplePos="0" relativeHeight="251646464" behindDoc="1" locked="0" layoutInCell="1" allowOverlap="1" wp14:anchorId="35E798B5" wp14:editId="073865B5">
              <wp:simplePos x="0" y="0"/>
              <wp:positionH relativeFrom="column">
                <wp:posOffset>6068907</wp:posOffset>
              </wp:positionH>
              <wp:positionV relativeFrom="paragraph">
                <wp:posOffset>-388408</wp:posOffset>
              </wp:positionV>
              <wp:extent cx="316441" cy="371475"/>
              <wp:effectExtent l="152400" t="114300" r="160020" b="200025"/>
              <wp:wrapNone/>
              <wp:docPr id="35" name="Rectángulo: esquinas redondeadas 3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16441" cy="371475"/>
                      </a:xfrm>
                      <a:prstGeom prst="roundRect">
                        <a:avLst/>
                      </a:prstGeom>
                      <a:solidFill>
                        <a:srgbClr val="FFC000"/>
                      </a:solidFill>
                      <a:ln>
                        <a:noFill/>
                      </a:ln>
                      <a:effectLst>
                        <a:outerShdw blurRad="152400" dist="38100" dir="5400000" rotWithShape="0">
                          <a:schemeClr val="tx2">
                            <a:alpha val="40000"/>
                          </a:schemeClr>
                        </a:outerShdw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oundrect w14:anchorId="1BEDDEFE" id="Rectángulo: esquinas redondeadas 35" o:spid="_x0000_s1026" style="position:absolute;margin-left:477.85pt;margin-top:-30.6pt;width:24.9pt;height:29.25pt;z-index:-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" fillcolor="#ffc000" stroked="f" strokeweight="2pt">
              <v:shadow on="t" color="#082a75 [3215]" opacity="26214f" origin=",.5" offset="0,3pt"/>
            </v:roundrect>
          </w:pict>
        </mc:Fallback>
      </mc:AlternateContent>
    </w:r>
    <w:r w:rsidR="00394BB1" w:rsidRPr="00394BB1">
      <w:rPr>
        <w:noProof/>
        <w:color w:val="FFFFFF" w:themeColor="background1"/>
      </w:rPr>
      <mc:AlternateContent>
        <mc:Choice Requires="wps">
          <w:drawing>
            <wp:anchor distT="45720" distB="45720" distL="114300" distR="114300" simplePos="0" relativeHeight="251647488" behindDoc="0" locked="0" layoutInCell="1" allowOverlap="1" wp14:anchorId="44F0F631" wp14:editId="0848EBE0">
              <wp:simplePos x="0" y="0"/>
              <wp:positionH relativeFrom="column">
                <wp:posOffset>3700780</wp:posOffset>
              </wp:positionH>
              <wp:positionV relativeFrom="paragraph">
                <wp:posOffset>-346075</wp:posOffset>
              </wp:positionV>
              <wp:extent cx="2333625" cy="1404620"/>
              <wp:effectExtent l="0" t="0" r="0" b="4445"/>
              <wp:wrapNone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33625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B006C0F" w14:textId="14291D44" w:rsidR="00394BB1" w:rsidRPr="00030CA5" w:rsidRDefault="00394BB1">
                          <w:pPr>
                            <w:rPr>
                              <w:rFonts w:ascii="Poppins" w:hAnsi="Poppins" w:cs="Poppins"/>
                              <w:color w:val="171717" w:themeColor="background2" w:themeShade="1A"/>
                              <w:sz w:val="20"/>
                              <w:szCs w:val="16"/>
                            </w:rPr>
                          </w:pPr>
                          <w:r w:rsidRPr="00030CA5">
                            <w:rPr>
                              <w:rFonts w:ascii="Poppins" w:hAnsi="Poppins" w:cs="Poppins"/>
                              <w:color w:val="171717" w:themeColor="background2" w:themeShade="1A"/>
                              <w:sz w:val="20"/>
                              <w:szCs w:val="16"/>
                            </w:rPr>
                            <w:t>JUAN CARLOS NAVIDAD GARCÍA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4F0F631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8" type="#_x0000_t202" style="position:absolute;margin-left:291.4pt;margin-top:-27.25pt;width:183.75pt;height:110.6pt;z-index:251647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" filled="f" stroked="f">
              <v:textbox style="mso-fit-shape-to-text:t">
                <w:txbxContent>
                  <w:p w14:paraId="5B006C0F" w14:textId="14291D44" w:rsidR="00394BB1" w:rsidRPr="00030CA5" w:rsidRDefault="00394BB1">
                    <w:pPr>
                      <w:rPr>
                        <w:rFonts w:ascii="Poppins" w:hAnsi="Poppins" w:cs="Poppins"/>
                        <w:color w:val="171717" w:themeColor="background2" w:themeShade="1A"/>
                        <w:sz w:val="20"/>
                        <w:szCs w:val="16"/>
                      </w:rPr>
                    </w:pPr>
                    <w:r w:rsidRPr="00030CA5">
                      <w:rPr>
                        <w:rFonts w:ascii="Poppins" w:hAnsi="Poppins" w:cs="Poppins"/>
                        <w:color w:val="171717" w:themeColor="background2" w:themeShade="1A"/>
                        <w:sz w:val="20"/>
                        <w:szCs w:val="16"/>
                      </w:rPr>
                      <w:t>JUAN CARLOS NAVIDAD GARCÍA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D4888A" w14:textId="77777777" w:rsidR="00520E91" w:rsidRDefault="00520E91">
      <w:r>
        <w:separator/>
      </w:r>
    </w:p>
    <w:p w14:paraId="4586B77A" w14:textId="77777777" w:rsidR="00520E91" w:rsidRDefault="00520E91"/>
  </w:footnote>
  <w:footnote w:type="continuationSeparator" w:id="0">
    <w:p w14:paraId="2854EAD2" w14:textId="77777777" w:rsidR="00520E91" w:rsidRDefault="00520E91">
      <w:r>
        <w:continuationSeparator/>
      </w:r>
    </w:p>
    <w:p w14:paraId="5CC13A93" w14:textId="77777777" w:rsidR="00520E91" w:rsidRDefault="00520E91"/>
  </w:footnote>
  <w:footnote w:type="continuationNotice" w:id="1">
    <w:p w14:paraId="6A8FEB11" w14:textId="77777777" w:rsidR="00520E91" w:rsidRDefault="00520E91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35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10035"/>
    </w:tblGrid>
    <w:tr w:rsidR="00D077E9" w14:paraId="364583D7" w14:textId="77777777" w:rsidTr="007B68B7">
      <w:trPr>
        <w:trHeight w:val="978"/>
      </w:trPr>
      <w:tc>
        <w:tcPr>
          <w:tcW w:w="10035" w:type="dxa"/>
          <w:tcBorders>
            <w:top w:val="nil"/>
            <w:left w:val="nil"/>
            <w:bottom w:val="single" w:sz="24" w:space="0" w:color="FFC000"/>
            <w:right w:val="nil"/>
          </w:tcBorders>
        </w:tcPr>
        <w:p w14:paraId="6FD300A8" w14:textId="77777777" w:rsidR="00D077E9" w:rsidRPr="00030CA5" w:rsidRDefault="00D077E9" w:rsidP="00370673">
          <w:pPr>
            <w:pStyle w:val="Encabezado"/>
            <w:spacing w:before="60"/>
            <w:rPr>
              <w:rFonts w:ascii="Poppins" w:hAnsi="Poppins" w:cs="Poppins"/>
              <w:noProof/>
              <w:color w:val="171717" w:themeColor="background2" w:themeShade="1A"/>
              <w:sz w:val="20"/>
              <w:szCs w:val="16"/>
            </w:rPr>
          </w:pPr>
        </w:p>
        <w:p w14:paraId="0D5FFBA4" w14:textId="4FF45A10" w:rsidR="00370673" w:rsidRPr="00030CA5" w:rsidRDefault="00030CA5" w:rsidP="00370673">
          <w:pPr>
            <w:spacing w:before="60"/>
            <w:rPr>
              <w:rFonts w:ascii="Poppins" w:hAnsi="Poppins" w:cs="Poppins"/>
              <w:color w:val="171717" w:themeColor="background2" w:themeShade="1A"/>
              <w:sz w:val="20"/>
              <w:szCs w:val="16"/>
            </w:rPr>
          </w:pPr>
          <w:r w:rsidRPr="00030CA5">
            <w:rPr>
              <w:rFonts w:ascii="Poppins" w:hAnsi="Poppins" w:cs="Poppins"/>
              <w:color w:val="171717" w:themeColor="background2" w:themeShade="1A"/>
              <w:sz w:val="20"/>
              <w:szCs w:val="16"/>
            </w:rPr>
            <w:t>CREACIÓN DE UNA VPN CON ZEROTIER</w:t>
          </w:r>
          <w:r w:rsidRPr="00030CA5">
            <w:rPr>
              <w:rFonts w:ascii="Poppins" w:hAnsi="Poppins" w:cs="Poppins"/>
              <w:color w:val="171717" w:themeColor="background2" w:themeShade="1A"/>
              <w:sz w:val="20"/>
              <w:szCs w:val="16"/>
            </w:rPr>
            <w:t xml:space="preserve">                                                                                </w:t>
          </w:r>
          <w:r w:rsidR="009A107D" w:rsidRPr="00030CA5">
            <w:rPr>
              <w:rFonts w:ascii="Poppins" w:hAnsi="Poppins" w:cs="Poppins"/>
              <w:color w:val="171717" w:themeColor="background2" w:themeShade="1A"/>
              <w:sz w:val="20"/>
              <w:szCs w:val="16"/>
            </w:rPr>
            <w:t>SE</w:t>
          </w:r>
          <w:r w:rsidRPr="00030CA5">
            <w:rPr>
              <w:rFonts w:ascii="Poppins" w:hAnsi="Poppins" w:cs="Poppins"/>
              <w:color w:val="171717" w:themeColor="background2" w:themeShade="1A"/>
              <w:sz w:val="20"/>
              <w:szCs w:val="16"/>
            </w:rPr>
            <w:t>GURIDAD INFORMÁTICA</w:t>
          </w:r>
        </w:p>
      </w:tc>
    </w:tr>
  </w:tbl>
  <w:p w14:paraId="23DFB0F7" w14:textId="77777777" w:rsidR="00D077E9" w:rsidRDefault="00D077E9" w:rsidP="00D077E9">
    <w:pPr>
      <w:pStyle w:val="Encabezado"/>
      <w:rPr>
        <w:noProof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FC3524"/>
    <w:multiLevelType w:val="hybridMultilevel"/>
    <w:tmpl w:val="9AF40996"/>
    <w:lvl w:ilvl="0" w:tplc="AB8EF910">
      <w:numFmt w:val="bullet"/>
      <w:lvlText w:val="-"/>
      <w:lvlJc w:val="left"/>
      <w:pPr>
        <w:ind w:left="1080" w:hanging="360"/>
      </w:pPr>
      <w:rPr>
        <w:rFonts w:ascii="Nirmala UI" w:eastAsia="Times New Roman" w:hAnsi="Nirmala UI" w:cs="Nirmala U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A0A1DD6"/>
    <w:multiLevelType w:val="hybridMultilevel"/>
    <w:tmpl w:val="576E6B02"/>
    <w:lvl w:ilvl="0" w:tplc="921003C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CCF57C5"/>
    <w:multiLevelType w:val="hybridMultilevel"/>
    <w:tmpl w:val="C73CF8E2"/>
    <w:lvl w:ilvl="0" w:tplc="8B5EFD96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color w:val="0070C0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CFC15C2"/>
    <w:multiLevelType w:val="hybridMultilevel"/>
    <w:tmpl w:val="2F2028FC"/>
    <w:lvl w:ilvl="0" w:tplc="D24E806A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734949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20A343C7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25793A98"/>
    <w:multiLevelType w:val="hybridMultilevel"/>
    <w:tmpl w:val="3DA2C5EA"/>
    <w:lvl w:ilvl="0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28503F77"/>
    <w:multiLevelType w:val="hybridMultilevel"/>
    <w:tmpl w:val="7EF4CB3C"/>
    <w:lvl w:ilvl="0" w:tplc="3A0096D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734949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DA70A8D"/>
    <w:multiLevelType w:val="hybridMultilevel"/>
    <w:tmpl w:val="635E77B0"/>
    <w:lvl w:ilvl="0" w:tplc="DDB066D4">
      <w:numFmt w:val="bullet"/>
      <w:lvlText w:val="-"/>
      <w:lvlJc w:val="left"/>
      <w:pPr>
        <w:ind w:left="1800" w:hanging="360"/>
      </w:pPr>
      <w:rPr>
        <w:rFonts w:ascii="Nirmala UI" w:eastAsia="Times New Roman" w:hAnsi="Nirmala UI" w:cs="Nirmala UI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2F260766"/>
    <w:multiLevelType w:val="hybridMultilevel"/>
    <w:tmpl w:val="A5567468"/>
    <w:lvl w:ilvl="0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FA80B6D"/>
    <w:multiLevelType w:val="hybridMultilevel"/>
    <w:tmpl w:val="D4E631AC"/>
    <w:lvl w:ilvl="0" w:tplc="EFBE0AC0">
      <w:numFmt w:val="bullet"/>
      <w:lvlText w:val="-"/>
      <w:lvlJc w:val="left"/>
      <w:pPr>
        <w:ind w:left="1440" w:hanging="360"/>
      </w:pPr>
      <w:rPr>
        <w:rFonts w:ascii="Nirmala UI" w:eastAsia="Times New Roman" w:hAnsi="Nirmala UI" w:cs="Nirmala UI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4BF4FC1"/>
    <w:multiLevelType w:val="hybridMultilevel"/>
    <w:tmpl w:val="B4BC077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10532D"/>
    <w:multiLevelType w:val="multilevel"/>
    <w:tmpl w:val="965CAC5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2" w15:restartNumberingAfterBreak="0">
    <w:nsid w:val="499B7A9B"/>
    <w:multiLevelType w:val="hybridMultilevel"/>
    <w:tmpl w:val="93827AAA"/>
    <w:lvl w:ilvl="0" w:tplc="4DDA048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734949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4ADF0C2D"/>
    <w:multiLevelType w:val="hybridMultilevel"/>
    <w:tmpl w:val="6CEC241E"/>
    <w:lvl w:ilvl="0" w:tplc="3A0096DE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b/>
        <w:bCs/>
        <w:color w:val="734949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4D880CC8"/>
    <w:multiLevelType w:val="hybridMultilevel"/>
    <w:tmpl w:val="CEE6F622"/>
    <w:lvl w:ilvl="0" w:tplc="DDBAC25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4E1C4CB1"/>
    <w:multiLevelType w:val="hybridMultilevel"/>
    <w:tmpl w:val="BCC66E1A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24B5E0B"/>
    <w:multiLevelType w:val="hybridMultilevel"/>
    <w:tmpl w:val="5AFAB2A8"/>
    <w:lvl w:ilvl="0" w:tplc="C99261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46E4FEF"/>
    <w:multiLevelType w:val="hybridMultilevel"/>
    <w:tmpl w:val="4932869E"/>
    <w:lvl w:ilvl="0" w:tplc="D71875A2">
      <w:numFmt w:val="bullet"/>
      <w:lvlText w:val="-"/>
      <w:lvlJc w:val="left"/>
      <w:pPr>
        <w:ind w:left="1800" w:hanging="360"/>
      </w:pPr>
      <w:rPr>
        <w:rFonts w:ascii="Nirmala UI" w:eastAsia="Times New Roman" w:hAnsi="Nirmala UI" w:cs="Nirmala UI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6BC52F85"/>
    <w:multiLevelType w:val="hybridMultilevel"/>
    <w:tmpl w:val="7EE6A87E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E1208DA"/>
    <w:multiLevelType w:val="hybridMultilevel"/>
    <w:tmpl w:val="90C8ED28"/>
    <w:lvl w:ilvl="0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740D5716"/>
    <w:multiLevelType w:val="hybridMultilevel"/>
    <w:tmpl w:val="9F646E2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7FF5637"/>
    <w:multiLevelType w:val="hybridMultilevel"/>
    <w:tmpl w:val="4730685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AB65C73"/>
    <w:multiLevelType w:val="multilevel"/>
    <w:tmpl w:val="0C0A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23" w15:restartNumberingAfterBreak="0">
    <w:nsid w:val="7F454A22"/>
    <w:multiLevelType w:val="multilevel"/>
    <w:tmpl w:val="983A545A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0"/>
  </w:num>
  <w:num w:numId="2">
    <w:abstractNumId w:val="16"/>
  </w:num>
  <w:num w:numId="3">
    <w:abstractNumId w:val="11"/>
  </w:num>
  <w:num w:numId="4">
    <w:abstractNumId w:val="21"/>
  </w:num>
  <w:num w:numId="5">
    <w:abstractNumId w:val="12"/>
  </w:num>
  <w:num w:numId="6">
    <w:abstractNumId w:val="20"/>
  </w:num>
  <w:num w:numId="7">
    <w:abstractNumId w:val="4"/>
  </w:num>
  <w:num w:numId="8">
    <w:abstractNumId w:val="23"/>
  </w:num>
  <w:num w:numId="9">
    <w:abstractNumId w:val="22"/>
  </w:num>
  <w:num w:numId="10">
    <w:abstractNumId w:val="1"/>
  </w:num>
  <w:num w:numId="11">
    <w:abstractNumId w:val="14"/>
  </w:num>
  <w:num w:numId="12">
    <w:abstractNumId w:val="5"/>
  </w:num>
  <w:num w:numId="13">
    <w:abstractNumId w:val="3"/>
  </w:num>
  <w:num w:numId="14">
    <w:abstractNumId w:val="18"/>
  </w:num>
  <w:num w:numId="15">
    <w:abstractNumId w:val="7"/>
  </w:num>
  <w:num w:numId="16">
    <w:abstractNumId w:val="19"/>
  </w:num>
  <w:num w:numId="17">
    <w:abstractNumId w:val="9"/>
  </w:num>
  <w:num w:numId="18">
    <w:abstractNumId w:val="8"/>
  </w:num>
  <w:num w:numId="19">
    <w:abstractNumId w:val="0"/>
  </w:num>
  <w:num w:numId="20">
    <w:abstractNumId w:val="6"/>
  </w:num>
  <w:num w:numId="21">
    <w:abstractNumId w:val="15"/>
  </w:num>
  <w:num w:numId="22">
    <w:abstractNumId w:val="13"/>
  </w:num>
  <w:num w:numId="23">
    <w:abstractNumId w:val="2"/>
  </w:num>
  <w:num w:numId="2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grammar="clean"/>
  <w:attachedTemplate r:id="rId1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49">
      <o:colormru v:ext="edit" colors="#fcfcfe,white,#ecf4fe,#f2f2f2,#fdf1f1,#fffbef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673"/>
    <w:rsid w:val="00005841"/>
    <w:rsid w:val="00007049"/>
    <w:rsid w:val="000112D7"/>
    <w:rsid w:val="000153FC"/>
    <w:rsid w:val="00021168"/>
    <w:rsid w:val="00023807"/>
    <w:rsid w:val="00023B8E"/>
    <w:rsid w:val="0002482E"/>
    <w:rsid w:val="000271D6"/>
    <w:rsid w:val="00030CA5"/>
    <w:rsid w:val="00031BC7"/>
    <w:rsid w:val="000350D1"/>
    <w:rsid w:val="00036F3C"/>
    <w:rsid w:val="00041375"/>
    <w:rsid w:val="000424AF"/>
    <w:rsid w:val="00044560"/>
    <w:rsid w:val="00044D7F"/>
    <w:rsid w:val="00046544"/>
    <w:rsid w:val="00046816"/>
    <w:rsid w:val="00050324"/>
    <w:rsid w:val="00050A42"/>
    <w:rsid w:val="000512A1"/>
    <w:rsid w:val="000537A6"/>
    <w:rsid w:val="00053E14"/>
    <w:rsid w:val="00062D19"/>
    <w:rsid w:val="00064EFF"/>
    <w:rsid w:val="00067046"/>
    <w:rsid w:val="0006720B"/>
    <w:rsid w:val="000747A0"/>
    <w:rsid w:val="0007650E"/>
    <w:rsid w:val="00081708"/>
    <w:rsid w:val="00082817"/>
    <w:rsid w:val="000838FE"/>
    <w:rsid w:val="00083C2F"/>
    <w:rsid w:val="0008595B"/>
    <w:rsid w:val="000909A5"/>
    <w:rsid w:val="00092E70"/>
    <w:rsid w:val="00092EB6"/>
    <w:rsid w:val="0009797E"/>
    <w:rsid w:val="000A0150"/>
    <w:rsid w:val="000A01E3"/>
    <w:rsid w:val="000A0E35"/>
    <w:rsid w:val="000A1D0C"/>
    <w:rsid w:val="000A66C0"/>
    <w:rsid w:val="000A75AD"/>
    <w:rsid w:val="000B1809"/>
    <w:rsid w:val="000B5653"/>
    <w:rsid w:val="000C73C5"/>
    <w:rsid w:val="000D4C7C"/>
    <w:rsid w:val="000D5D37"/>
    <w:rsid w:val="000D790E"/>
    <w:rsid w:val="000E053D"/>
    <w:rsid w:val="000E1174"/>
    <w:rsid w:val="000E3EC4"/>
    <w:rsid w:val="000E48AC"/>
    <w:rsid w:val="000E63C9"/>
    <w:rsid w:val="000F0398"/>
    <w:rsid w:val="000F1E9E"/>
    <w:rsid w:val="00102742"/>
    <w:rsid w:val="00102C82"/>
    <w:rsid w:val="00107BFB"/>
    <w:rsid w:val="00114ECE"/>
    <w:rsid w:val="00115456"/>
    <w:rsid w:val="00115B20"/>
    <w:rsid w:val="00115CB0"/>
    <w:rsid w:val="00115E11"/>
    <w:rsid w:val="00117AEB"/>
    <w:rsid w:val="00120F12"/>
    <w:rsid w:val="00122BCE"/>
    <w:rsid w:val="00130E9D"/>
    <w:rsid w:val="001323B1"/>
    <w:rsid w:val="00132C1F"/>
    <w:rsid w:val="00133CD2"/>
    <w:rsid w:val="00133F4F"/>
    <w:rsid w:val="00137A37"/>
    <w:rsid w:val="00147891"/>
    <w:rsid w:val="00150A6D"/>
    <w:rsid w:val="00151A51"/>
    <w:rsid w:val="00151EF2"/>
    <w:rsid w:val="00152B40"/>
    <w:rsid w:val="00154D08"/>
    <w:rsid w:val="0015603B"/>
    <w:rsid w:val="00160883"/>
    <w:rsid w:val="001706CD"/>
    <w:rsid w:val="0017149F"/>
    <w:rsid w:val="00174678"/>
    <w:rsid w:val="00181990"/>
    <w:rsid w:val="00181EA9"/>
    <w:rsid w:val="00183C54"/>
    <w:rsid w:val="00185B35"/>
    <w:rsid w:val="00186B0A"/>
    <w:rsid w:val="001927A8"/>
    <w:rsid w:val="0019326A"/>
    <w:rsid w:val="001963FC"/>
    <w:rsid w:val="00197549"/>
    <w:rsid w:val="001A0081"/>
    <w:rsid w:val="001A33C5"/>
    <w:rsid w:val="001B27AE"/>
    <w:rsid w:val="001B38E3"/>
    <w:rsid w:val="001B4393"/>
    <w:rsid w:val="001B705D"/>
    <w:rsid w:val="001C131E"/>
    <w:rsid w:val="001C2CF2"/>
    <w:rsid w:val="001D0F6A"/>
    <w:rsid w:val="001D16C1"/>
    <w:rsid w:val="001D45FD"/>
    <w:rsid w:val="001D565D"/>
    <w:rsid w:val="001F2BC8"/>
    <w:rsid w:val="001F5F6B"/>
    <w:rsid w:val="00200150"/>
    <w:rsid w:val="0020257A"/>
    <w:rsid w:val="00202BFA"/>
    <w:rsid w:val="00204B2D"/>
    <w:rsid w:val="0020661E"/>
    <w:rsid w:val="00207299"/>
    <w:rsid w:val="002110EE"/>
    <w:rsid w:val="0021562A"/>
    <w:rsid w:val="00216AD5"/>
    <w:rsid w:val="00217148"/>
    <w:rsid w:val="00221D5B"/>
    <w:rsid w:val="00222334"/>
    <w:rsid w:val="00222375"/>
    <w:rsid w:val="00224617"/>
    <w:rsid w:val="00226053"/>
    <w:rsid w:val="0022707D"/>
    <w:rsid w:val="002275BA"/>
    <w:rsid w:val="002350DD"/>
    <w:rsid w:val="00237CDF"/>
    <w:rsid w:val="00240EAC"/>
    <w:rsid w:val="0024224E"/>
    <w:rsid w:val="0024267D"/>
    <w:rsid w:val="00242C53"/>
    <w:rsid w:val="00243EBC"/>
    <w:rsid w:val="00246A35"/>
    <w:rsid w:val="00253C85"/>
    <w:rsid w:val="002602DB"/>
    <w:rsid w:val="0026059D"/>
    <w:rsid w:val="002621C3"/>
    <w:rsid w:val="0027232F"/>
    <w:rsid w:val="00274F13"/>
    <w:rsid w:val="00277C86"/>
    <w:rsid w:val="00277E3C"/>
    <w:rsid w:val="002817D3"/>
    <w:rsid w:val="00284348"/>
    <w:rsid w:val="00284945"/>
    <w:rsid w:val="00285491"/>
    <w:rsid w:val="002860AE"/>
    <w:rsid w:val="00290D75"/>
    <w:rsid w:val="002922F3"/>
    <w:rsid w:val="0029253E"/>
    <w:rsid w:val="00292718"/>
    <w:rsid w:val="00295BAD"/>
    <w:rsid w:val="0029602B"/>
    <w:rsid w:val="002972B5"/>
    <w:rsid w:val="00297AF8"/>
    <w:rsid w:val="002A0C9B"/>
    <w:rsid w:val="002A1580"/>
    <w:rsid w:val="002A36FC"/>
    <w:rsid w:val="002A4930"/>
    <w:rsid w:val="002A4D68"/>
    <w:rsid w:val="002A770F"/>
    <w:rsid w:val="002B11B9"/>
    <w:rsid w:val="002B3C21"/>
    <w:rsid w:val="002B4523"/>
    <w:rsid w:val="002C2944"/>
    <w:rsid w:val="002C6A00"/>
    <w:rsid w:val="002D08A9"/>
    <w:rsid w:val="002D1ACE"/>
    <w:rsid w:val="002D4714"/>
    <w:rsid w:val="002E0066"/>
    <w:rsid w:val="002E1F44"/>
    <w:rsid w:val="002E2057"/>
    <w:rsid w:val="002E2229"/>
    <w:rsid w:val="002E3A85"/>
    <w:rsid w:val="002E45B3"/>
    <w:rsid w:val="002E4EFE"/>
    <w:rsid w:val="002E7470"/>
    <w:rsid w:val="002F1A6D"/>
    <w:rsid w:val="002F51F5"/>
    <w:rsid w:val="002F75CD"/>
    <w:rsid w:val="00301B0B"/>
    <w:rsid w:val="003036C5"/>
    <w:rsid w:val="00305A97"/>
    <w:rsid w:val="00306E31"/>
    <w:rsid w:val="00307AF8"/>
    <w:rsid w:val="003110C3"/>
    <w:rsid w:val="00311519"/>
    <w:rsid w:val="00311887"/>
    <w:rsid w:val="00312137"/>
    <w:rsid w:val="00312CC0"/>
    <w:rsid w:val="00313292"/>
    <w:rsid w:val="0031607A"/>
    <w:rsid w:val="00322DB2"/>
    <w:rsid w:val="00323553"/>
    <w:rsid w:val="00324158"/>
    <w:rsid w:val="00324D87"/>
    <w:rsid w:val="00325757"/>
    <w:rsid w:val="003261A0"/>
    <w:rsid w:val="00326AEC"/>
    <w:rsid w:val="00330359"/>
    <w:rsid w:val="00334060"/>
    <w:rsid w:val="003352A9"/>
    <w:rsid w:val="0033762F"/>
    <w:rsid w:val="0034489F"/>
    <w:rsid w:val="003463B9"/>
    <w:rsid w:val="00352E28"/>
    <w:rsid w:val="00353149"/>
    <w:rsid w:val="00353310"/>
    <w:rsid w:val="00353FD5"/>
    <w:rsid w:val="00360494"/>
    <w:rsid w:val="0036129D"/>
    <w:rsid w:val="00361699"/>
    <w:rsid w:val="00362063"/>
    <w:rsid w:val="003621A7"/>
    <w:rsid w:val="0036249A"/>
    <w:rsid w:val="00366C7E"/>
    <w:rsid w:val="00370673"/>
    <w:rsid w:val="003710ED"/>
    <w:rsid w:val="00371685"/>
    <w:rsid w:val="00374968"/>
    <w:rsid w:val="003818A5"/>
    <w:rsid w:val="0038206A"/>
    <w:rsid w:val="00384EA3"/>
    <w:rsid w:val="0039009A"/>
    <w:rsid w:val="00390F30"/>
    <w:rsid w:val="003915B4"/>
    <w:rsid w:val="0039253E"/>
    <w:rsid w:val="00392E1F"/>
    <w:rsid w:val="0039356B"/>
    <w:rsid w:val="0039366A"/>
    <w:rsid w:val="00394BB1"/>
    <w:rsid w:val="003A37EF"/>
    <w:rsid w:val="003A39A1"/>
    <w:rsid w:val="003A50BA"/>
    <w:rsid w:val="003A53A2"/>
    <w:rsid w:val="003A6B24"/>
    <w:rsid w:val="003A75E4"/>
    <w:rsid w:val="003B0AD2"/>
    <w:rsid w:val="003B35FA"/>
    <w:rsid w:val="003B4AE0"/>
    <w:rsid w:val="003B51B5"/>
    <w:rsid w:val="003B64C0"/>
    <w:rsid w:val="003B69AA"/>
    <w:rsid w:val="003C08A8"/>
    <w:rsid w:val="003C1798"/>
    <w:rsid w:val="003C2191"/>
    <w:rsid w:val="003C545B"/>
    <w:rsid w:val="003C6730"/>
    <w:rsid w:val="003C6D6A"/>
    <w:rsid w:val="003D3863"/>
    <w:rsid w:val="003F4299"/>
    <w:rsid w:val="003F4926"/>
    <w:rsid w:val="003F6AE0"/>
    <w:rsid w:val="00402352"/>
    <w:rsid w:val="004029E3"/>
    <w:rsid w:val="004076FC"/>
    <w:rsid w:val="004110DE"/>
    <w:rsid w:val="004115E0"/>
    <w:rsid w:val="00411823"/>
    <w:rsid w:val="0041392C"/>
    <w:rsid w:val="00415685"/>
    <w:rsid w:val="00417334"/>
    <w:rsid w:val="0041768A"/>
    <w:rsid w:val="0042374E"/>
    <w:rsid w:val="00423803"/>
    <w:rsid w:val="004244C3"/>
    <w:rsid w:val="00426D7E"/>
    <w:rsid w:val="0042741F"/>
    <w:rsid w:val="004350E4"/>
    <w:rsid w:val="0044085A"/>
    <w:rsid w:val="00442F7E"/>
    <w:rsid w:val="0044336A"/>
    <w:rsid w:val="004460CE"/>
    <w:rsid w:val="00446478"/>
    <w:rsid w:val="00447855"/>
    <w:rsid w:val="00454578"/>
    <w:rsid w:val="00454B63"/>
    <w:rsid w:val="00462287"/>
    <w:rsid w:val="004662BB"/>
    <w:rsid w:val="00466678"/>
    <w:rsid w:val="00466F3C"/>
    <w:rsid w:val="0046765A"/>
    <w:rsid w:val="00467F8A"/>
    <w:rsid w:val="00470A82"/>
    <w:rsid w:val="00470F46"/>
    <w:rsid w:val="0048110D"/>
    <w:rsid w:val="004835EC"/>
    <w:rsid w:val="00486252"/>
    <w:rsid w:val="004862CE"/>
    <w:rsid w:val="004870B6"/>
    <w:rsid w:val="004904F4"/>
    <w:rsid w:val="004A325F"/>
    <w:rsid w:val="004A37EE"/>
    <w:rsid w:val="004A493B"/>
    <w:rsid w:val="004A4E73"/>
    <w:rsid w:val="004A5142"/>
    <w:rsid w:val="004A6CE8"/>
    <w:rsid w:val="004A779D"/>
    <w:rsid w:val="004B00D6"/>
    <w:rsid w:val="004B13E3"/>
    <w:rsid w:val="004B21A5"/>
    <w:rsid w:val="004B5B56"/>
    <w:rsid w:val="004C2AA4"/>
    <w:rsid w:val="004C42F5"/>
    <w:rsid w:val="004C5DC2"/>
    <w:rsid w:val="004D144C"/>
    <w:rsid w:val="004D2193"/>
    <w:rsid w:val="004D3662"/>
    <w:rsid w:val="004D5300"/>
    <w:rsid w:val="004E172C"/>
    <w:rsid w:val="004E1985"/>
    <w:rsid w:val="004E19E8"/>
    <w:rsid w:val="004E19F4"/>
    <w:rsid w:val="004E32EC"/>
    <w:rsid w:val="004E5FEE"/>
    <w:rsid w:val="004E7489"/>
    <w:rsid w:val="004E78D5"/>
    <w:rsid w:val="004F1B5F"/>
    <w:rsid w:val="004F41D8"/>
    <w:rsid w:val="004F54F4"/>
    <w:rsid w:val="004F68AB"/>
    <w:rsid w:val="004F7ADC"/>
    <w:rsid w:val="005011E3"/>
    <w:rsid w:val="00501218"/>
    <w:rsid w:val="00501DC4"/>
    <w:rsid w:val="00503575"/>
    <w:rsid w:val="005037F0"/>
    <w:rsid w:val="0050443C"/>
    <w:rsid w:val="0051120B"/>
    <w:rsid w:val="00515EAA"/>
    <w:rsid w:val="00516A86"/>
    <w:rsid w:val="00520E91"/>
    <w:rsid w:val="0052204E"/>
    <w:rsid w:val="00522E48"/>
    <w:rsid w:val="005232CD"/>
    <w:rsid w:val="0052476E"/>
    <w:rsid w:val="005275F6"/>
    <w:rsid w:val="005308F9"/>
    <w:rsid w:val="0053372A"/>
    <w:rsid w:val="005341F2"/>
    <w:rsid w:val="00540903"/>
    <w:rsid w:val="00540FB1"/>
    <w:rsid w:val="00544872"/>
    <w:rsid w:val="00556441"/>
    <w:rsid w:val="005576EA"/>
    <w:rsid w:val="0056050A"/>
    <w:rsid w:val="0056050B"/>
    <w:rsid w:val="005639EB"/>
    <w:rsid w:val="00564734"/>
    <w:rsid w:val="005654DC"/>
    <w:rsid w:val="00566D90"/>
    <w:rsid w:val="005678D3"/>
    <w:rsid w:val="00570A79"/>
    <w:rsid w:val="00571DCF"/>
    <w:rsid w:val="00572102"/>
    <w:rsid w:val="00575A1B"/>
    <w:rsid w:val="0057729A"/>
    <w:rsid w:val="00581985"/>
    <w:rsid w:val="00593686"/>
    <w:rsid w:val="00595A18"/>
    <w:rsid w:val="00596E02"/>
    <w:rsid w:val="005A32F4"/>
    <w:rsid w:val="005A5A13"/>
    <w:rsid w:val="005A78EA"/>
    <w:rsid w:val="005B097C"/>
    <w:rsid w:val="005B147B"/>
    <w:rsid w:val="005B3821"/>
    <w:rsid w:val="005B464C"/>
    <w:rsid w:val="005C06AA"/>
    <w:rsid w:val="005C3B74"/>
    <w:rsid w:val="005C3D46"/>
    <w:rsid w:val="005C5107"/>
    <w:rsid w:val="005C61AA"/>
    <w:rsid w:val="005D1610"/>
    <w:rsid w:val="005D377A"/>
    <w:rsid w:val="005D4B57"/>
    <w:rsid w:val="005D5AE0"/>
    <w:rsid w:val="005E24DB"/>
    <w:rsid w:val="005E274E"/>
    <w:rsid w:val="005E3611"/>
    <w:rsid w:val="005F1BB0"/>
    <w:rsid w:val="005F34E9"/>
    <w:rsid w:val="005F55EA"/>
    <w:rsid w:val="005F604D"/>
    <w:rsid w:val="005F60A2"/>
    <w:rsid w:val="005F69DD"/>
    <w:rsid w:val="005F6EF9"/>
    <w:rsid w:val="005F7201"/>
    <w:rsid w:val="005F76C5"/>
    <w:rsid w:val="005F79B6"/>
    <w:rsid w:val="006013E8"/>
    <w:rsid w:val="0060191E"/>
    <w:rsid w:val="0061193B"/>
    <w:rsid w:val="00614CED"/>
    <w:rsid w:val="00616813"/>
    <w:rsid w:val="00623146"/>
    <w:rsid w:val="006241E4"/>
    <w:rsid w:val="006327B2"/>
    <w:rsid w:val="006343F8"/>
    <w:rsid w:val="0063551D"/>
    <w:rsid w:val="00637058"/>
    <w:rsid w:val="00643C07"/>
    <w:rsid w:val="006513FD"/>
    <w:rsid w:val="00652416"/>
    <w:rsid w:val="006536B7"/>
    <w:rsid w:val="00654CDF"/>
    <w:rsid w:val="0065652C"/>
    <w:rsid w:val="00656C4D"/>
    <w:rsid w:val="00661424"/>
    <w:rsid w:val="00664386"/>
    <w:rsid w:val="00676A2B"/>
    <w:rsid w:val="006812BF"/>
    <w:rsid w:val="0068161C"/>
    <w:rsid w:val="006829CB"/>
    <w:rsid w:val="0068455F"/>
    <w:rsid w:val="006943A4"/>
    <w:rsid w:val="0069529C"/>
    <w:rsid w:val="006A2FBF"/>
    <w:rsid w:val="006A4D7E"/>
    <w:rsid w:val="006A73C9"/>
    <w:rsid w:val="006B17AA"/>
    <w:rsid w:val="006B4CF4"/>
    <w:rsid w:val="006C5333"/>
    <w:rsid w:val="006C575B"/>
    <w:rsid w:val="006C7467"/>
    <w:rsid w:val="006D19A9"/>
    <w:rsid w:val="006D2B61"/>
    <w:rsid w:val="006D3181"/>
    <w:rsid w:val="006E0143"/>
    <w:rsid w:val="006E0922"/>
    <w:rsid w:val="006E5716"/>
    <w:rsid w:val="006F471F"/>
    <w:rsid w:val="006F5E58"/>
    <w:rsid w:val="006F67DC"/>
    <w:rsid w:val="00700A08"/>
    <w:rsid w:val="00701E3F"/>
    <w:rsid w:val="00702D1E"/>
    <w:rsid w:val="0070361A"/>
    <w:rsid w:val="00704249"/>
    <w:rsid w:val="007048D6"/>
    <w:rsid w:val="00704F0E"/>
    <w:rsid w:val="00710F10"/>
    <w:rsid w:val="00712647"/>
    <w:rsid w:val="00712757"/>
    <w:rsid w:val="00713810"/>
    <w:rsid w:val="0071587B"/>
    <w:rsid w:val="00716C2F"/>
    <w:rsid w:val="0072006B"/>
    <w:rsid w:val="0072034D"/>
    <w:rsid w:val="00721CDE"/>
    <w:rsid w:val="00722681"/>
    <w:rsid w:val="007226E4"/>
    <w:rsid w:val="00724DC6"/>
    <w:rsid w:val="00725004"/>
    <w:rsid w:val="0072688F"/>
    <w:rsid w:val="0072746E"/>
    <w:rsid w:val="007302B3"/>
    <w:rsid w:val="00730733"/>
    <w:rsid w:val="007309A6"/>
    <w:rsid w:val="00730E3A"/>
    <w:rsid w:val="007317DA"/>
    <w:rsid w:val="00732BDB"/>
    <w:rsid w:val="00732DBB"/>
    <w:rsid w:val="00732F45"/>
    <w:rsid w:val="00733858"/>
    <w:rsid w:val="00736AAF"/>
    <w:rsid w:val="00740689"/>
    <w:rsid w:val="0074094F"/>
    <w:rsid w:val="0074221E"/>
    <w:rsid w:val="007437BE"/>
    <w:rsid w:val="00744187"/>
    <w:rsid w:val="0074665C"/>
    <w:rsid w:val="00747695"/>
    <w:rsid w:val="0075005C"/>
    <w:rsid w:val="0075451F"/>
    <w:rsid w:val="007553A6"/>
    <w:rsid w:val="007579A9"/>
    <w:rsid w:val="0076327D"/>
    <w:rsid w:val="00765308"/>
    <w:rsid w:val="00765B2A"/>
    <w:rsid w:val="00765D69"/>
    <w:rsid w:val="00767546"/>
    <w:rsid w:val="00767766"/>
    <w:rsid w:val="007740B7"/>
    <w:rsid w:val="0077694F"/>
    <w:rsid w:val="0078008E"/>
    <w:rsid w:val="00782BA6"/>
    <w:rsid w:val="00783A34"/>
    <w:rsid w:val="00784B9B"/>
    <w:rsid w:val="007857C3"/>
    <w:rsid w:val="00787884"/>
    <w:rsid w:val="00791E18"/>
    <w:rsid w:val="007A1298"/>
    <w:rsid w:val="007A270A"/>
    <w:rsid w:val="007A7358"/>
    <w:rsid w:val="007B0C9D"/>
    <w:rsid w:val="007B441C"/>
    <w:rsid w:val="007B68B7"/>
    <w:rsid w:val="007C013A"/>
    <w:rsid w:val="007C3565"/>
    <w:rsid w:val="007C6B52"/>
    <w:rsid w:val="007C6DE0"/>
    <w:rsid w:val="007C7CCB"/>
    <w:rsid w:val="007D06BD"/>
    <w:rsid w:val="007D16C5"/>
    <w:rsid w:val="007D259E"/>
    <w:rsid w:val="007D3A90"/>
    <w:rsid w:val="007D3B74"/>
    <w:rsid w:val="007D6288"/>
    <w:rsid w:val="007D69C9"/>
    <w:rsid w:val="007D6C7D"/>
    <w:rsid w:val="007E0513"/>
    <w:rsid w:val="007E0657"/>
    <w:rsid w:val="007E07AF"/>
    <w:rsid w:val="007E2779"/>
    <w:rsid w:val="007E4FE5"/>
    <w:rsid w:val="007E5815"/>
    <w:rsid w:val="007E7CFD"/>
    <w:rsid w:val="007F3D64"/>
    <w:rsid w:val="00800D19"/>
    <w:rsid w:val="008105C2"/>
    <w:rsid w:val="008134E6"/>
    <w:rsid w:val="00814269"/>
    <w:rsid w:val="00814E3D"/>
    <w:rsid w:val="008222E2"/>
    <w:rsid w:val="008231BB"/>
    <w:rsid w:val="00823CE3"/>
    <w:rsid w:val="0082442C"/>
    <w:rsid w:val="008244DB"/>
    <w:rsid w:val="00825108"/>
    <w:rsid w:val="00827D92"/>
    <w:rsid w:val="008322B0"/>
    <w:rsid w:val="008325D9"/>
    <w:rsid w:val="00834505"/>
    <w:rsid w:val="00835B46"/>
    <w:rsid w:val="00835BBE"/>
    <w:rsid w:val="00835C80"/>
    <w:rsid w:val="008365A4"/>
    <w:rsid w:val="0083768C"/>
    <w:rsid w:val="008411BB"/>
    <w:rsid w:val="0084483A"/>
    <w:rsid w:val="00845CCF"/>
    <w:rsid w:val="00846430"/>
    <w:rsid w:val="0085307C"/>
    <w:rsid w:val="00853754"/>
    <w:rsid w:val="00856374"/>
    <w:rsid w:val="0085711A"/>
    <w:rsid w:val="00862FE4"/>
    <w:rsid w:val="0086389A"/>
    <w:rsid w:val="00863F39"/>
    <w:rsid w:val="00865A50"/>
    <w:rsid w:val="00873DA3"/>
    <w:rsid w:val="00873F8A"/>
    <w:rsid w:val="00874177"/>
    <w:rsid w:val="0087605E"/>
    <w:rsid w:val="0087632C"/>
    <w:rsid w:val="00877ACD"/>
    <w:rsid w:val="00883396"/>
    <w:rsid w:val="00885580"/>
    <w:rsid w:val="00887494"/>
    <w:rsid w:val="00890046"/>
    <w:rsid w:val="008941AE"/>
    <w:rsid w:val="00896DAC"/>
    <w:rsid w:val="00897A4A"/>
    <w:rsid w:val="008A1395"/>
    <w:rsid w:val="008A3AF3"/>
    <w:rsid w:val="008A45A3"/>
    <w:rsid w:val="008A6852"/>
    <w:rsid w:val="008B1239"/>
    <w:rsid w:val="008B13F6"/>
    <w:rsid w:val="008B1E5D"/>
    <w:rsid w:val="008B1FEE"/>
    <w:rsid w:val="008B3F0C"/>
    <w:rsid w:val="008C05EF"/>
    <w:rsid w:val="008C0B08"/>
    <w:rsid w:val="008C3788"/>
    <w:rsid w:val="008C39C3"/>
    <w:rsid w:val="008C5047"/>
    <w:rsid w:val="008C6437"/>
    <w:rsid w:val="008C6948"/>
    <w:rsid w:val="008D2422"/>
    <w:rsid w:val="008D29EA"/>
    <w:rsid w:val="008D337B"/>
    <w:rsid w:val="008E062D"/>
    <w:rsid w:val="008E1952"/>
    <w:rsid w:val="008E1FE0"/>
    <w:rsid w:val="008E41B9"/>
    <w:rsid w:val="008E637B"/>
    <w:rsid w:val="008F2F42"/>
    <w:rsid w:val="008F4E72"/>
    <w:rsid w:val="008F7AFB"/>
    <w:rsid w:val="00901770"/>
    <w:rsid w:val="009023EC"/>
    <w:rsid w:val="009029EA"/>
    <w:rsid w:val="00902FED"/>
    <w:rsid w:val="00903C32"/>
    <w:rsid w:val="00904E6A"/>
    <w:rsid w:val="00904ED5"/>
    <w:rsid w:val="009129D7"/>
    <w:rsid w:val="009139A3"/>
    <w:rsid w:val="00914126"/>
    <w:rsid w:val="00916B16"/>
    <w:rsid w:val="009173B9"/>
    <w:rsid w:val="00917956"/>
    <w:rsid w:val="00924637"/>
    <w:rsid w:val="00924755"/>
    <w:rsid w:val="00927FCC"/>
    <w:rsid w:val="0093335D"/>
    <w:rsid w:val="009353FD"/>
    <w:rsid w:val="009354FD"/>
    <w:rsid w:val="0093613E"/>
    <w:rsid w:val="00936D3D"/>
    <w:rsid w:val="00941411"/>
    <w:rsid w:val="00943026"/>
    <w:rsid w:val="00943AF3"/>
    <w:rsid w:val="009450C3"/>
    <w:rsid w:val="00945E57"/>
    <w:rsid w:val="00946BB3"/>
    <w:rsid w:val="009513D8"/>
    <w:rsid w:val="00951EBF"/>
    <w:rsid w:val="00955DE6"/>
    <w:rsid w:val="00962ACB"/>
    <w:rsid w:val="00966589"/>
    <w:rsid w:val="00966B81"/>
    <w:rsid w:val="00972B26"/>
    <w:rsid w:val="0097367A"/>
    <w:rsid w:val="00974E7B"/>
    <w:rsid w:val="00976497"/>
    <w:rsid w:val="009768AB"/>
    <w:rsid w:val="00976E74"/>
    <w:rsid w:val="00977F79"/>
    <w:rsid w:val="00981724"/>
    <w:rsid w:val="00985E2E"/>
    <w:rsid w:val="00990095"/>
    <w:rsid w:val="009922CE"/>
    <w:rsid w:val="00992CB8"/>
    <w:rsid w:val="0099752F"/>
    <w:rsid w:val="009A107D"/>
    <w:rsid w:val="009A387D"/>
    <w:rsid w:val="009A4027"/>
    <w:rsid w:val="009B40C7"/>
    <w:rsid w:val="009B5F53"/>
    <w:rsid w:val="009B7AFF"/>
    <w:rsid w:val="009C2943"/>
    <w:rsid w:val="009C507E"/>
    <w:rsid w:val="009C5944"/>
    <w:rsid w:val="009C7720"/>
    <w:rsid w:val="009D0D68"/>
    <w:rsid w:val="009D3165"/>
    <w:rsid w:val="009D6DCE"/>
    <w:rsid w:val="009E28EB"/>
    <w:rsid w:val="009E7689"/>
    <w:rsid w:val="009F025C"/>
    <w:rsid w:val="009F7C37"/>
    <w:rsid w:val="00A01BB1"/>
    <w:rsid w:val="00A02CC8"/>
    <w:rsid w:val="00A048AA"/>
    <w:rsid w:val="00A04CEE"/>
    <w:rsid w:val="00A1277D"/>
    <w:rsid w:val="00A14AF8"/>
    <w:rsid w:val="00A22292"/>
    <w:rsid w:val="00A23AFA"/>
    <w:rsid w:val="00A240B6"/>
    <w:rsid w:val="00A25560"/>
    <w:rsid w:val="00A27312"/>
    <w:rsid w:val="00A2779C"/>
    <w:rsid w:val="00A31B3E"/>
    <w:rsid w:val="00A33DB7"/>
    <w:rsid w:val="00A37114"/>
    <w:rsid w:val="00A43050"/>
    <w:rsid w:val="00A430D3"/>
    <w:rsid w:val="00A43304"/>
    <w:rsid w:val="00A43569"/>
    <w:rsid w:val="00A43694"/>
    <w:rsid w:val="00A436D7"/>
    <w:rsid w:val="00A4564E"/>
    <w:rsid w:val="00A45C61"/>
    <w:rsid w:val="00A532F3"/>
    <w:rsid w:val="00A53CCB"/>
    <w:rsid w:val="00A731D9"/>
    <w:rsid w:val="00A755FD"/>
    <w:rsid w:val="00A83D19"/>
    <w:rsid w:val="00A8489E"/>
    <w:rsid w:val="00A8623E"/>
    <w:rsid w:val="00A87F5C"/>
    <w:rsid w:val="00A900B3"/>
    <w:rsid w:val="00A9128B"/>
    <w:rsid w:val="00A95269"/>
    <w:rsid w:val="00AA0E07"/>
    <w:rsid w:val="00AA0E59"/>
    <w:rsid w:val="00AA0ED3"/>
    <w:rsid w:val="00AA2D90"/>
    <w:rsid w:val="00AA311B"/>
    <w:rsid w:val="00AA38B4"/>
    <w:rsid w:val="00AA5A39"/>
    <w:rsid w:val="00AA5C8C"/>
    <w:rsid w:val="00AB02A7"/>
    <w:rsid w:val="00AB04BB"/>
    <w:rsid w:val="00AB21C9"/>
    <w:rsid w:val="00AB564F"/>
    <w:rsid w:val="00AB6903"/>
    <w:rsid w:val="00AC2444"/>
    <w:rsid w:val="00AC29F3"/>
    <w:rsid w:val="00AC75FF"/>
    <w:rsid w:val="00AD51E8"/>
    <w:rsid w:val="00AD582B"/>
    <w:rsid w:val="00AD6F41"/>
    <w:rsid w:val="00AE448A"/>
    <w:rsid w:val="00AE707E"/>
    <w:rsid w:val="00AE74AB"/>
    <w:rsid w:val="00AF0198"/>
    <w:rsid w:val="00AF28C0"/>
    <w:rsid w:val="00AF2EB0"/>
    <w:rsid w:val="00AF5051"/>
    <w:rsid w:val="00AF7CB7"/>
    <w:rsid w:val="00B01C79"/>
    <w:rsid w:val="00B0250F"/>
    <w:rsid w:val="00B02D7B"/>
    <w:rsid w:val="00B04D20"/>
    <w:rsid w:val="00B10E18"/>
    <w:rsid w:val="00B11F2E"/>
    <w:rsid w:val="00B1456F"/>
    <w:rsid w:val="00B217D5"/>
    <w:rsid w:val="00B231E5"/>
    <w:rsid w:val="00B249DE"/>
    <w:rsid w:val="00B24BC4"/>
    <w:rsid w:val="00B26258"/>
    <w:rsid w:val="00B264F3"/>
    <w:rsid w:val="00B27E77"/>
    <w:rsid w:val="00B3056B"/>
    <w:rsid w:val="00B31441"/>
    <w:rsid w:val="00B31FD3"/>
    <w:rsid w:val="00B335F2"/>
    <w:rsid w:val="00B35386"/>
    <w:rsid w:val="00B40802"/>
    <w:rsid w:val="00B51735"/>
    <w:rsid w:val="00B51B64"/>
    <w:rsid w:val="00B531FF"/>
    <w:rsid w:val="00B56BA6"/>
    <w:rsid w:val="00B56BF1"/>
    <w:rsid w:val="00B57DC7"/>
    <w:rsid w:val="00B633A3"/>
    <w:rsid w:val="00B65107"/>
    <w:rsid w:val="00B658F1"/>
    <w:rsid w:val="00B66A5C"/>
    <w:rsid w:val="00B71168"/>
    <w:rsid w:val="00B71531"/>
    <w:rsid w:val="00B722A7"/>
    <w:rsid w:val="00B72433"/>
    <w:rsid w:val="00B7405B"/>
    <w:rsid w:val="00B7536B"/>
    <w:rsid w:val="00B769EB"/>
    <w:rsid w:val="00B76D74"/>
    <w:rsid w:val="00B77719"/>
    <w:rsid w:val="00B777E8"/>
    <w:rsid w:val="00B85FA7"/>
    <w:rsid w:val="00B9033F"/>
    <w:rsid w:val="00B924BC"/>
    <w:rsid w:val="00B93A00"/>
    <w:rsid w:val="00B977A5"/>
    <w:rsid w:val="00BA058D"/>
    <w:rsid w:val="00BA0936"/>
    <w:rsid w:val="00BB1B61"/>
    <w:rsid w:val="00BB4423"/>
    <w:rsid w:val="00BB50AD"/>
    <w:rsid w:val="00BC025F"/>
    <w:rsid w:val="00BC03EB"/>
    <w:rsid w:val="00BC3668"/>
    <w:rsid w:val="00BC6E90"/>
    <w:rsid w:val="00BC7330"/>
    <w:rsid w:val="00BD2179"/>
    <w:rsid w:val="00BD4F4D"/>
    <w:rsid w:val="00BE203A"/>
    <w:rsid w:val="00BE7F7E"/>
    <w:rsid w:val="00BF053B"/>
    <w:rsid w:val="00BF31C4"/>
    <w:rsid w:val="00C017C6"/>
    <w:rsid w:val="00C02B87"/>
    <w:rsid w:val="00C054EE"/>
    <w:rsid w:val="00C12441"/>
    <w:rsid w:val="00C12FA7"/>
    <w:rsid w:val="00C153DC"/>
    <w:rsid w:val="00C2291C"/>
    <w:rsid w:val="00C2560A"/>
    <w:rsid w:val="00C26247"/>
    <w:rsid w:val="00C329B6"/>
    <w:rsid w:val="00C34802"/>
    <w:rsid w:val="00C4086D"/>
    <w:rsid w:val="00C4247E"/>
    <w:rsid w:val="00C444A9"/>
    <w:rsid w:val="00C45435"/>
    <w:rsid w:val="00C4759D"/>
    <w:rsid w:val="00C5013D"/>
    <w:rsid w:val="00C57D58"/>
    <w:rsid w:val="00C607F7"/>
    <w:rsid w:val="00C6115A"/>
    <w:rsid w:val="00C62679"/>
    <w:rsid w:val="00C6536F"/>
    <w:rsid w:val="00C662BF"/>
    <w:rsid w:val="00C66FBC"/>
    <w:rsid w:val="00C66FEF"/>
    <w:rsid w:val="00C67638"/>
    <w:rsid w:val="00C6789A"/>
    <w:rsid w:val="00C71F20"/>
    <w:rsid w:val="00C76817"/>
    <w:rsid w:val="00C81B01"/>
    <w:rsid w:val="00C83866"/>
    <w:rsid w:val="00C863B6"/>
    <w:rsid w:val="00C86A4A"/>
    <w:rsid w:val="00C87228"/>
    <w:rsid w:val="00C87318"/>
    <w:rsid w:val="00C9240C"/>
    <w:rsid w:val="00C9599A"/>
    <w:rsid w:val="00C95F17"/>
    <w:rsid w:val="00CA1368"/>
    <w:rsid w:val="00CA1896"/>
    <w:rsid w:val="00CA2188"/>
    <w:rsid w:val="00CA3C1F"/>
    <w:rsid w:val="00CA60E8"/>
    <w:rsid w:val="00CA74F5"/>
    <w:rsid w:val="00CB2A30"/>
    <w:rsid w:val="00CB5B28"/>
    <w:rsid w:val="00CB617D"/>
    <w:rsid w:val="00CB7679"/>
    <w:rsid w:val="00CC27FA"/>
    <w:rsid w:val="00CC3E3F"/>
    <w:rsid w:val="00CC4D15"/>
    <w:rsid w:val="00CD00D1"/>
    <w:rsid w:val="00CD4BF2"/>
    <w:rsid w:val="00CD776A"/>
    <w:rsid w:val="00CE1A3F"/>
    <w:rsid w:val="00CE310D"/>
    <w:rsid w:val="00CF377B"/>
    <w:rsid w:val="00CF5371"/>
    <w:rsid w:val="00CF5F85"/>
    <w:rsid w:val="00CF6AF1"/>
    <w:rsid w:val="00CF7A9E"/>
    <w:rsid w:val="00D017A2"/>
    <w:rsid w:val="00D0323A"/>
    <w:rsid w:val="00D039AA"/>
    <w:rsid w:val="00D03B75"/>
    <w:rsid w:val="00D04BBD"/>
    <w:rsid w:val="00D0559F"/>
    <w:rsid w:val="00D064B5"/>
    <w:rsid w:val="00D077E9"/>
    <w:rsid w:val="00D118B2"/>
    <w:rsid w:val="00D14F6D"/>
    <w:rsid w:val="00D16F5E"/>
    <w:rsid w:val="00D21F21"/>
    <w:rsid w:val="00D2373B"/>
    <w:rsid w:val="00D2571D"/>
    <w:rsid w:val="00D3275E"/>
    <w:rsid w:val="00D3469E"/>
    <w:rsid w:val="00D369FD"/>
    <w:rsid w:val="00D36AF5"/>
    <w:rsid w:val="00D41411"/>
    <w:rsid w:val="00D41F05"/>
    <w:rsid w:val="00D42CB7"/>
    <w:rsid w:val="00D5166F"/>
    <w:rsid w:val="00D521DE"/>
    <w:rsid w:val="00D5413D"/>
    <w:rsid w:val="00D54C72"/>
    <w:rsid w:val="00D55C41"/>
    <w:rsid w:val="00D56A15"/>
    <w:rsid w:val="00D56E99"/>
    <w:rsid w:val="00D570A9"/>
    <w:rsid w:val="00D614E0"/>
    <w:rsid w:val="00D622CC"/>
    <w:rsid w:val="00D66DFA"/>
    <w:rsid w:val="00D70D02"/>
    <w:rsid w:val="00D72B3D"/>
    <w:rsid w:val="00D73968"/>
    <w:rsid w:val="00D74171"/>
    <w:rsid w:val="00D7452C"/>
    <w:rsid w:val="00D770C7"/>
    <w:rsid w:val="00D77145"/>
    <w:rsid w:val="00D81BB3"/>
    <w:rsid w:val="00D83937"/>
    <w:rsid w:val="00D83F36"/>
    <w:rsid w:val="00D84CCE"/>
    <w:rsid w:val="00D85361"/>
    <w:rsid w:val="00D85EE5"/>
    <w:rsid w:val="00D86945"/>
    <w:rsid w:val="00D90290"/>
    <w:rsid w:val="00D90D59"/>
    <w:rsid w:val="00D9280C"/>
    <w:rsid w:val="00D93FD4"/>
    <w:rsid w:val="00D947CC"/>
    <w:rsid w:val="00DA0B46"/>
    <w:rsid w:val="00DA1CA4"/>
    <w:rsid w:val="00DA3B13"/>
    <w:rsid w:val="00DA5F5A"/>
    <w:rsid w:val="00DA724D"/>
    <w:rsid w:val="00DA7BFC"/>
    <w:rsid w:val="00DB1DEC"/>
    <w:rsid w:val="00DB2EC4"/>
    <w:rsid w:val="00DB694C"/>
    <w:rsid w:val="00DB7F7F"/>
    <w:rsid w:val="00DC1F3C"/>
    <w:rsid w:val="00DC3419"/>
    <w:rsid w:val="00DC5C85"/>
    <w:rsid w:val="00DC621A"/>
    <w:rsid w:val="00DC64FA"/>
    <w:rsid w:val="00DC6662"/>
    <w:rsid w:val="00DC706A"/>
    <w:rsid w:val="00DD152F"/>
    <w:rsid w:val="00DD4B2D"/>
    <w:rsid w:val="00DD4CD9"/>
    <w:rsid w:val="00DE213F"/>
    <w:rsid w:val="00DE2C47"/>
    <w:rsid w:val="00DE3B7D"/>
    <w:rsid w:val="00DE3F47"/>
    <w:rsid w:val="00DE3F49"/>
    <w:rsid w:val="00DE7E8B"/>
    <w:rsid w:val="00DF027C"/>
    <w:rsid w:val="00DF448E"/>
    <w:rsid w:val="00DF6BC9"/>
    <w:rsid w:val="00E00A32"/>
    <w:rsid w:val="00E01E04"/>
    <w:rsid w:val="00E04243"/>
    <w:rsid w:val="00E1067A"/>
    <w:rsid w:val="00E10DDC"/>
    <w:rsid w:val="00E111DB"/>
    <w:rsid w:val="00E12CFF"/>
    <w:rsid w:val="00E1576F"/>
    <w:rsid w:val="00E16228"/>
    <w:rsid w:val="00E20791"/>
    <w:rsid w:val="00E21179"/>
    <w:rsid w:val="00E22ACD"/>
    <w:rsid w:val="00E24E4F"/>
    <w:rsid w:val="00E25F46"/>
    <w:rsid w:val="00E27B28"/>
    <w:rsid w:val="00E30260"/>
    <w:rsid w:val="00E319B3"/>
    <w:rsid w:val="00E32AB8"/>
    <w:rsid w:val="00E347FF"/>
    <w:rsid w:val="00E4002C"/>
    <w:rsid w:val="00E40690"/>
    <w:rsid w:val="00E4073B"/>
    <w:rsid w:val="00E41E00"/>
    <w:rsid w:val="00E42155"/>
    <w:rsid w:val="00E44D47"/>
    <w:rsid w:val="00E4538B"/>
    <w:rsid w:val="00E45C81"/>
    <w:rsid w:val="00E4754B"/>
    <w:rsid w:val="00E5176B"/>
    <w:rsid w:val="00E543AD"/>
    <w:rsid w:val="00E54A6A"/>
    <w:rsid w:val="00E54E66"/>
    <w:rsid w:val="00E55CC7"/>
    <w:rsid w:val="00E601A9"/>
    <w:rsid w:val="00E620B0"/>
    <w:rsid w:val="00E6493B"/>
    <w:rsid w:val="00E64E58"/>
    <w:rsid w:val="00E66F28"/>
    <w:rsid w:val="00E6799E"/>
    <w:rsid w:val="00E70127"/>
    <w:rsid w:val="00E70C20"/>
    <w:rsid w:val="00E720F0"/>
    <w:rsid w:val="00E72B19"/>
    <w:rsid w:val="00E74BF9"/>
    <w:rsid w:val="00E74C20"/>
    <w:rsid w:val="00E77285"/>
    <w:rsid w:val="00E802C2"/>
    <w:rsid w:val="00E81B40"/>
    <w:rsid w:val="00E97023"/>
    <w:rsid w:val="00EA1790"/>
    <w:rsid w:val="00EA2A48"/>
    <w:rsid w:val="00EA2F1B"/>
    <w:rsid w:val="00EA5071"/>
    <w:rsid w:val="00EA6995"/>
    <w:rsid w:val="00EA6D59"/>
    <w:rsid w:val="00EA79FF"/>
    <w:rsid w:val="00EB0AC0"/>
    <w:rsid w:val="00EB1341"/>
    <w:rsid w:val="00EB2CEA"/>
    <w:rsid w:val="00EC2060"/>
    <w:rsid w:val="00ED0E8B"/>
    <w:rsid w:val="00ED3DAA"/>
    <w:rsid w:val="00ED4284"/>
    <w:rsid w:val="00ED5899"/>
    <w:rsid w:val="00ED7C42"/>
    <w:rsid w:val="00EE3098"/>
    <w:rsid w:val="00EE37BC"/>
    <w:rsid w:val="00EE4B54"/>
    <w:rsid w:val="00EE545B"/>
    <w:rsid w:val="00EE667D"/>
    <w:rsid w:val="00EF2B21"/>
    <w:rsid w:val="00EF4379"/>
    <w:rsid w:val="00EF555B"/>
    <w:rsid w:val="00EF63B9"/>
    <w:rsid w:val="00EF7999"/>
    <w:rsid w:val="00F02511"/>
    <w:rsid w:val="00F027BB"/>
    <w:rsid w:val="00F11DCF"/>
    <w:rsid w:val="00F14539"/>
    <w:rsid w:val="00F162EA"/>
    <w:rsid w:val="00F21C46"/>
    <w:rsid w:val="00F22AB6"/>
    <w:rsid w:val="00F22D16"/>
    <w:rsid w:val="00F239B5"/>
    <w:rsid w:val="00F24D60"/>
    <w:rsid w:val="00F24F4E"/>
    <w:rsid w:val="00F315C6"/>
    <w:rsid w:val="00F322E8"/>
    <w:rsid w:val="00F4000E"/>
    <w:rsid w:val="00F419F5"/>
    <w:rsid w:val="00F44CBE"/>
    <w:rsid w:val="00F47F61"/>
    <w:rsid w:val="00F52D27"/>
    <w:rsid w:val="00F57525"/>
    <w:rsid w:val="00F5763F"/>
    <w:rsid w:val="00F70AB7"/>
    <w:rsid w:val="00F7107D"/>
    <w:rsid w:val="00F71710"/>
    <w:rsid w:val="00F72455"/>
    <w:rsid w:val="00F76A44"/>
    <w:rsid w:val="00F77955"/>
    <w:rsid w:val="00F8146F"/>
    <w:rsid w:val="00F829F7"/>
    <w:rsid w:val="00F83527"/>
    <w:rsid w:val="00F83FC6"/>
    <w:rsid w:val="00F8453A"/>
    <w:rsid w:val="00F850E3"/>
    <w:rsid w:val="00F90EB9"/>
    <w:rsid w:val="00FA6882"/>
    <w:rsid w:val="00FB54C1"/>
    <w:rsid w:val="00FC00CF"/>
    <w:rsid w:val="00FC30FA"/>
    <w:rsid w:val="00FC6014"/>
    <w:rsid w:val="00FC60AC"/>
    <w:rsid w:val="00FC6871"/>
    <w:rsid w:val="00FD24C7"/>
    <w:rsid w:val="00FD2BB0"/>
    <w:rsid w:val="00FD38DC"/>
    <w:rsid w:val="00FD3EC8"/>
    <w:rsid w:val="00FD583F"/>
    <w:rsid w:val="00FD6151"/>
    <w:rsid w:val="00FD72B9"/>
    <w:rsid w:val="00FD7488"/>
    <w:rsid w:val="00FE1EEF"/>
    <w:rsid w:val="00FE5957"/>
    <w:rsid w:val="00FE647C"/>
    <w:rsid w:val="00FE74FF"/>
    <w:rsid w:val="00FF16B4"/>
    <w:rsid w:val="00FF6FAC"/>
    <w:rsid w:val="00FF717F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fcfcfe,white,#ecf4fe,#f2f2f2,#fdf1f1,#fffbef"/>
    </o:shapedefaults>
    <o:shapelayout v:ext="edit">
      <o:idmap v:ext="edit" data="1"/>
    </o:shapelayout>
  </w:shapeDefaults>
  <w:decimalSymbol w:val=","/>
  <w:listSeparator w:val=";"/>
  <w14:docId w14:val="542CE0B1"/>
  <w15:docId w15:val="{45944233-26A2-4E4E-A0C3-F36D79598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Ttulo1">
    <w:name w:val="heading 1"/>
    <w:basedOn w:val="Normal"/>
    <w:link w:val="Ttulo1C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Ttulo2">
    <w:name w:val="heading 2"/>
    <w:basedOn w:val="Normal"/>
    <w:next w:val="Normal"/>
    <w:link w:val="Ttulo2C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paragraph" w:styleId="Ttulo3">
    <w:name w:val="heading 3"/>
    <w:basedOn w:val="Normal"/>
    <w:next w:val="Normal"/>
    <w:link w:val="Ttulo3Car"/>
    <w:uiPriority w:val="5"/>
    <w:unhideWhenUsed/>
    <w:qFormat/>
    <w:rsid w:val="0016088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12639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paragraph" w:styleId="Ttulo">
    <w:name w:val="Title"/>
    <w:basedOn w:val="Normal"/>
    <w:link w:val="TtuloC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tuloCar">
    <w:name w:val="Título Car"/>
    <w:basedOn w:val="Fuentedeprrafopredeter"/>
    <w:link w:val="Ttulo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ubttulo">
    <w:name w:val="Subtitle"/>
    <w:basedOn w:val="Normal"/>
    <w:link w:val="SubttuloC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tuloCar">
    <w:name w:val="Subtítulo Car"/>
    <w:basedOn w:val="Fuentedeprrafopredeter"/>
    <w:link w:val="Subttulo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Ttulo1Car">
    <w:name w:val="Título 1 Car"/>
    <w:basedOn w:val="Fuentedeprrafopredeter"/>
    <w:link w:val="Ttulo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5037F0"/>
  </w:style>
  <w:style w:type="character" w:customStyle="1" w:styleId="EncabezadoCar">
    <w:name w:val="Encabezado Car"/>
    <w:basedOn w:val="Fuentedeprrafopredeter"/>
    <w:link w:val="Encabezado"/>
    <w:uiPriority w:val="99"/>
    <w:rsid w:val="0093335D"/>
  </w:style>
  <w:style w:type="paragraph" w:styleId="Piedepgina">
    <w:name w:val="footer"/>
    <w:basedOn w:val="Normal"/>
    <w:link w:val="PiedepginaCar"/>
    <w:uiPriority w:val="99"/>
    <w:unhideWhenUsed/>
    <w:rsid w:val="005037F0"/>
  </w:style>
  <w:style w:type="character" w:customStyle="1" w:styleId="PiedepginaCar">
    <w:name w:val="Pie de página Car"/>
    <w:basedOn w:val="Fuentedeprrafopredeter"/>
    <w:link w:val="Piedepgina"/>
    <w:uiPriority w:val="99"/>
    <w:rsid w:val="005037F0"/>
    <w:rPr>
      <w:sz w:val="24"/>
      <w:szCs w:val="24"/>
    </w:rPr>
  </w:style>
  <w:style w:type="paragraph" w:customStyle="1" w:styleId="Nombre">
    <w:name w:val="Nombr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Ttulo2Car">
    <w:name w:val="Título 2 Car"/>
    <w:basedOn w:val="Fuentedeprrafopredeter"/>
    <w:link w:val="Ttulo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Tablaconcuadrcula">
    <w:name w:val="Table Grid"/>
    <w:basedOn w:val="Tabla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unhideWhenUsed/>
    <w:rsid w:val="00D86945"/>
    <w:rPr>
      <w:color w:val="808080"/>
    </w:rPr>
  </w:style>
  <w:style w:type="paragraph" w:customStyle="1" w:styleId="Contenido">
    <w:name w:val="Contenido"/>
    <w:basedOn w:val="Normal"/>
    <w:link w:val="Carcterdecontenido"/>
    <w:qFormat/>
    <w:rsid w:val="00DF027C"/>
    <w:rPr>
      <w:b w:val="0"/>
    </w:rPr>
  </w:style>
  <w:style w:type="paragraph" w:customStyle="1" w:styleId="Textodestacado">
    <w:name w:val="Texto destacado"/>
    <w:basedOn w:val="Normal"/>
    <w:link w:val="Carcterdetextodestacado"/>
    <w:qFormat/>
    <w:rsid w:val="00DF027C"/>
  </w:style>
  <w:style w:type="character" w:customStyle="1" w:styleId="Carcterdecontenido">
    <w:name w:val="Carácter de contenido"/>
    <w:basedOn w:val="Fuentedeprrafopredeter"/>
    <w:link w:val="Contenido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Carcterdetextodestacado">
    <w:name w:val="Carácter de texto destacado"/>
    <w:basedOn w:val="Fuentedeprrafopredeter"/>
    <w:link w:val="Textodestacado"/>
    <w:rsid w:val="00DF027C"/>
    <w:rPr>
      <w:rFonts w:eastAsiaTheme="minorEastAsia"/>
      <w:b/>
      <w:color w:val="082A75" w:themeColor="text2"/>
      <w:sz w:val="28"/>
      <w:szCs w:val="22"/>
    </w:rPr>
  </w:style>
  <w:style w:type="character" w:styleId="Hipervnculo">
    <w:name w:val="Hyperlink"/>
    <w:uiPriority w:val="99"/>
    <w:rsid w:val="007740B7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7740B7"/>
    <w:pPr>
      <w:suppressAutoHyphens/>
      <w:spacing w:line="240" w:lineRule="auto"/>
      <w:ind w:left="708"/>
    </w:pPr>
    <w:rPr>
      <w:rFonts w:ascii="Times New Roman" w:eastAsia="Times New Roman" w:hAnsi="Times New Roman" w:cs="Times New Roman"/>
      <w:b w:val="0"/>
      <w:color w:val="auto"/>
      <w:sz w:val="24"/>
      <w:szCs w:val="24"/>
      <w:lang w:eastAsia="zh-CN"/>
    </w:rPr>
  </w:style>
  <w:style w:type="character" w:styleId="Hipervnculovisitado">
    <w:name w:val="FollowedHyperlink"/>
    <w:basedOn w:val="Fuentedeprrafopredeter"/>
    <w:uiPriority w:val="99"/>
    <w:semiHidden/>
    <w:unhideWhenUsed/>
    <w:rsid w:val="007740B7"/>
    <w:rPr>
      <w:color w:val="3592CF" w:themeColor="followedHyperlink"/>
      <w:u w:val="single"/>
    </w:rPr>
  </w:style>
  <w:style w:type="character" w:customStyle="1" w:styleId="Ttulo3Car">
    <w:name w:val="Título 3 Car"/>
    <w:basedOn w:val="Fuentedeprrafopredeter"/>
    <w:link w:val="Ttulo3"/>
    <w:uiPriority w:val="5"/>
    <w:rsid w:val="00160883"/>
    <w:rPr>
      <w:rFonts w:asciiTheme="majorHAnsi" w:eastAsiaTheme="majorEastAsia" w:hAnsiTheme="majorHAnsi" w:cstheme="majorBidi"/>
      <w:b/>
      <w:color w:val="012639" w:themeColor="accent1" w:themeShade="7F"/>
    </w:rPr>
  </w:style>
  <w:style w:type="character" w:styleId="Mencinsinresolver">
    <w:name w:val="Unresolved Mention"/>
    <w:basedOn w:val="Fuentedeprrafopredeter"/>
    <w:uiPriority w:val="99"/>
    <w:semiHidden/>
    <w:unhideWhenUsed/>
    <w:rsid w:val="00C2560A"/>
    <w:rPr>
      <w:color w:val="605E5C"/>
      <w:shd w:val="clear" w:color="auto" w:fill="E1DFDD"/>
    </w:rPr>
  </w:style>
  <w:style w:type="paragraph" w:styleId="TtuloTDC">
    <w:name w:val="TOC Heading"/>
    <w:basedOn w:val="Ttulo1"/>
    <w:next w:val="Normal"/>
    <w:uiPriority w:val="39"/>
    <w:unhideWhenUsed/>
    <w:qFormat/>
    <w:rsid w:val="00823CE3"/>
    <w:pPr>
      <w:keepLines/>
      <w:spacing w:after="0" w:line="259" w:lineRule="auto"/>
      <w:outlineLvl w:val="9"/>
    </w:pPr>
    <w:rPr>
      <w:b w:val="0"/>
      <w:color w:val="013A57" w:themeColor="accent1" w:themeShade="BF"/>
      <w:kern w:val="0"/>
      <w:sz w:val="32"/>
      <w:lang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823CE3"/>
    <w:pPr>
      <w:spacing w:after="100"/>
      <w:ind w:left="5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3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7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3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4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3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1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uan%20Carlos%20Navidad\AppData\Local\Microsoft\Office\16.0\DTS\es-ES%7bDABCCE0F-EA4B-44A7-979D-D0925C56636A%7d\%7bC88CB324-37BA-460E-A6CC-49C11032678D%7dtf16392850_win32.dotx" TargetMode="External"/></Relationship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6D71BF-E0C4-499D-AFB0-509C440613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{C88CB324-37BA-460E-A6CC-49C11032678D}tf16392850_win32</Template>
  <TotalTime>82</TotalTime>
  <Pages>8</Pages>
  <Words>453</Words>
  <Characters>2492</Characters>
  <Application>Microsoft Office Word</Application>
  <DocSecurity>0</DocSecurity>
  <Lines>20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Juan Carlos Navidad Garc</dc:creator>
  <cp:keywords/>
  <cp:lastModifiedBy>Juan Carlos Navidad García</cp:lastModifiedBy>
  <cp:revision>57</cp:revision>
  <cp:lastPrinted>2022-01-24T19:55:00Z</cp:lastPrinted>
  <dcterms:created xsi:type="dcterms:W3CDTF">2022-02-27T15:08:00Z</dcterms:created>
  <dcterms:modified xsi:type="dcterms:W3CDTF">2022-02-27T16:20:00Z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