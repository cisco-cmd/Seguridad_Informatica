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3FEFF"/>
  <w:body>
    <w:p w14:paraId="4A2E57AD" w14:textId="33B64335" w:rsidR="00D077E9" w:rsidRDefault="00365290" w:rsidP="00D70D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640" behindDoc="1" locked="0" layoutInCell="1" allowOverlap="1" wp14:anchorId="727028C4" wp14:editId="0A622062">
            <wp:simplePos x="0" y="0"/>
            <wp:positionH relativeFrom="column">
              <wp:posOffset>-8764905</wp:posOffset>
            </wp:positionH>
            <wp:positionV relativeFrom="paragraph">
              <wp:posOffset>-1587500</wp:posOffset>
            </wp:positionV>
            <wp:extent cx="21360837" cy="12928480"/>
            <wp:effectExtent l="0" t="0" r="0" b="6985"/>
            <wp:wrapNone/>
            <wp:docPr id="30" name="Imagen 30" descr="Configurar Squid en pfSense como proxy transparente - Algo de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nfigurar Squid en pfSense como proxy transparente - Algo de Linu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2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0837" cy="1292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742467FD" w:rsidR="00D077E9" w:rsidRDefault="00D077E9" w:rsidP="00AB02A7">
            <w:pPr>
              <w:rPr>
                <w:noProof/>
              </w:rPr>
            </w:pPr>
          </w:p>
          <w:p w14:paraId="19779501" w14:textId="7482CF41" w:rsidR="00D077E9" w:rsidRDefault="00D077E9" w:rsidP="00AB02A7">
            <w:pPr>
              <w:rPr>
                <w:noProof/>
              </w:rPr>
            </w:pP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A66870C" w14:textId="42C7D948" w:rsidR="00835C3B" w:rsidRDefault="00365290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109145AA" wp14:editId="4F1C6FD9">
                      <wp:simplePos x="0" y="0"/>
                      <wp:positionH relativeFrom="margin">
                        <wp:posOffset>76200</wp:posOffset>
                      </wp:positionH>
                      <wp:positionV relativeFrom="paragraph">
                        <wp:posOffset>-281940</wp:posOffset>
                      </wp:positionV>
                      <wp:extent cx="3009900" cy="1455420"/>
                      <wp:effectExtent l="0" t="0" r="0" b="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0" cy="14554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4B0DF9" w14:textId="63DD114A" w:rsidR="00D077E9" w:rsidRPr="00620344" w:rsidRDefault="00365290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20E0DB"/>
                                      <w:sz w:val="52"/>
                                    </w:rPr>
                                  </w:pPr>
                                  <w:r w:rsidRPr="00620344">
                                    <w:rPr>
                                      <w:rFonts w:ascii="Nirmala UI" w:hAnsi="Nirmala UI" w:cs="Nirmala UI"/>
                                      <w:color w:val="20E0DB"/>
                                      <w:sz w:val="52"/>
                                      <w:lang w:bidi="es-ES"/>
                                    </w:rPr>
                                    <w:t>INSTALACIÓN DE PROXY EN LINUX CON SQUID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6pt;margin-top:-22.2pt;width:237pt;height:114.6pt;z-index:251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SW9NAIAAFkEAAAOAAAAZHJzL2Uyb0RvYy54bWysVF1v2jAUfZ+0/2D5fSRQ6AoiVIyKaRJq&#10;K9Gqz8axSSTb17MNCfv1u3YCRd2epr04177X9+Oc48zvW63IUThfgynocJBTIgyHsjb7gr6+rL/c&#10;UeIDMyVTYERBT8LT+8XnT/PGzsQIKlClcASTGD9rbEGrEOwsyzyvhGZ+AFYYdEpwmgXcun1WOtZg&#10;dq2yUZ7fZg240jrgwns8feicdJHySyl4eJLSi0BUQbG3kFaX1l1cs8WczfaO2armfRvsH7rQrDZY&#10;9JLqgQVGDq7+I5WuuQMPMgw46AykrLlIM+A0w/zDNNuKWZFmQXC8vcDk/19a/nh8dqQuC4pEGaaR&#10;otWBlQ5IKUgQbQByF0FqrJ9h7NZidGi/QYtkn889HsbZW+l0/OJUBP0I9+kCMWYiHA9v8nw6zdHF&#10;0TccTybjUSIhe79unQ/fBWgSjYI65DBBy44bH7AVDD2HxGoG1rVSiUdlSFPQ25tJni5cPHhDGbwY&#10;h+iajVZod20/2Q7KEw7moNOHt3xdY/EN8+GZORQENowiD0+4SAVYBHqLkgrcr7+dx3jkCb2UNCiw&#10;gvqfB+YEJeqHQQanw/E4KjJtxpOviANx157dtccc9ApQw0N8TpYnM8YHdTalA/2Gb2EZq6KLGY61&#10;CxrO5ip0sse3xMVymYJQg5aFjdlaHlNHOCO0L+0bc7bHP4rgEc5SZLMPNHSxHRHLQwBZJ44iwB2q&#10;Pe6o30Rd/9biA7nep6j3P8LiNwAAAP//AwBQSwMEFAAGAAgAAAAhAHyer+zgAAAACgEAAA8AAABk&#10;cnMvZG93bnJldi54bWxMj8FOwzAQRO9I/IO1SNxah8hUVohTVZEqJASHll64ObGbRNjrELtt4OtZ&#10;TvQ4O6PZN+V69o6d7RSHgAoelhkwi20wA3YKDu/bhQQWk0ajXUCr4NtGWFe3N6UuTLjgzp73qWNU&#10;grHQCvqUxoLz2PbW67gMo0XyjmHyOpGcOm4mfaFy73ieZSvu9YD0odejrXvbfu5PXsFLvX3Tuyb3&#10;8sfVz6/Hzfh1+HhU6v5u3jwBS3ZO/2H4wyd0qIipCSc0kTnSOU1JChZCCGAUEHJFl4YcKSTwquTX&#10;E6pfAAAA//8DAFBLAQItABQABgAIAAAAIQC2gziS/gAAAOEBAAATAAAAAAAAAAAAAAAAAAAAAABb&#10;Q29udGVudF9UeXBlc10ueG1sUEsBAi0AFAAGAAgAAAAhADj9If/WAAAAlAEAAAsAAAAAAAAAAAAA&#10;AAAALwEAAF9yZWxzLy5yZWxzUEsBAi0AFAAGAAgAAAAhAF0JJb00AgAAWQQAAA4AAAAAAAAAAAAA&#10;AAAALgIAAGRycy9lMm9Eb2MueG1sUEsBAi0AFAAGAAgAAAAhAHyer+zgAAAACgEAAA8AAAAAAAAA&#10;AAAAAAAAjgQAAGRycy9kb3ducmV2LnhtbFBLBQYAAAAABAAEAPMAAACbBQAAAAA=&#10;" filled="f" stroked="f" strokeweight=".5pt">
                      <v:textbox>
                        <w:txbxContent>
                          <w:p w14:paraId="6E4B0DF9" w14:textId="63DD114A" w:rsidR="00D077E9" w:rsidRPr="00620344" w:rsidRDefault="00365290" w:rsidP="00D077E9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20E0DB"/>
                                <w:sz w:val="52"/>
                              </w:rPr>
                            </w:pPr>
                            <w:r w:rsidRPr="00620344">
                              <w:rPr>
                                <w:rFonts w:ascii="Nirmala UI" w:hAnsi="Nirmala UI" w:cs="Nirmala UI"/>
                                <w:color w:val="20E0DB"/>
                                <w:sz w:val="52"/>
                                <w:lang w:bidi="es-ES"/>
                              </w:rPr>
                              <w:t>INSTALACIÓN DE PROXY EN LINUX CON SQUID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4E14AC2F" w14:textId="64483FE3" w:rsidR="00D077E9" w:rsidRPr="00A9424B" w:rsidRDefault="00365290" w:rsidP="00AB02A7">
            <w:pPr>
              <w:rPr>
                <w:noProof/>
                <w:color w:val="004EAC"/>
              </w:rPr>
            </w:pPr>
            <w:r>
              <w:rPr>
                <w:noProof/>
              </w:rPr>
              <w:drawing>
                <wp:anchor distT="0" distB="0" distL="114300" distR="114300" simplePos="0" relativeHeight="251691520" behindDoc="0" locked="0" layoutInCell="1" allowOverlap="1" wp14:anchorId="3495B53F" wp14:editId="45C2EAE0">
                  <wp:simplePos x="0" y="0"/>
                  <wp:positionH relativeFrom="column">
                    <wp:posOffset>-118110</wp:posOffset>
                  </wp:positionH>
                  <wp:positionV relativeFrom="paragraph">
                    <wp:posOffset>1579245</wp:posOffset>
                  </wp:positionV>
                  <wp:extent cx="3987800" cy="2786655"/>
                  <wp:effectExtent l="0" t="0" r="0" b="0"/>
                  <wp:wrapNone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7800" cy="2786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B5E86" w:rsidRPr="00A9424B">
              <w:rPr>
                <w:noProof/>
                <w:color w:val="004EAC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1217187" wp14:editId="07924BD1">
                      <wp:simplePos x="0" y="0"/>
                      <wp:positionH relativeFrom="column">
                        <wp:posOffset>190168</wp:posOffset>
                      </wp:positionH>
                      <wp:positionV relativeFrom="paragraph">
                        <wp:posOffset>1020445</wp:posOffset>
                      </wp:positionV>
                      <wp:extent cx="1390918" cy="0"/>
                      <wp:effectExtent l="0" t="19050" r="38100" b="38100"/>
                      <wp:wrapNone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20E0DB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AC0D27" id="Conector recto 5" o:spid="_x0000_s1026" alt="divisor de texto" style="position:absolute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95pt,80.35pt" to="124.45pt,8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ip16AEAACMEAAAOAAAAZHJzL2Uyb0RvYy54bWysU9uO0zAQfUfiHyy/0yRFC2zUdCValhcE&#10;FbAf4NrjxpJvsk3S/j1jJ82uAK0E4sWJx3POnDkeb+7ORpMBQlTOdrRZ1ZSA5U4oe+row/f7V+8o&#10;iYlZwbSz0NELRHq3ffliM/oW1q53WkAgSGJjO/qO9in5tqoi78GwuHIeLB5KFwxLuA2nSgQ2IrvR&#10;1bqu31SjC8IHxyFGjO6nQ7ot/FICT1+kjJCI7ihqS2UNZT3mtdpuWHsKzPeKzzLYP6gwTFksulDt&#10;WWLkR1C/URnFg4tOphV3pnJSKg6lB+ymqX/p5lvPPJRe0JzoF5vi/6Pln4dDIEp09IYSywxe0Q4v&#10;iicXSMgfgnEBkaNnQg0qYlwASXBOLps3+tgix84ewryL/hCyE2cZTP5ij+RcDL8shiOacAw2r2/r&#10;2wZHhF/PqkegDzF9BGdI/umoVjZ7wVo2fIoJi2HqNSWHtSUjdvG2ualLWnRaiXuldT6M4XTc6UAG&#10;hnOwrj/U+/dZPVI8ScOdthjMPU1dlL900TAV+AoSrcq6pwp5SGGhZZyDTc3Mqy1mZ5hECQtwlvYc&#10;cM7PUCgD/DfgBVEqO5sWsFHWhT/JTuerZDnlXx2Y+s4WHJ24lPst1uAkFufmV5NH/em+wB/f9vYn&#10;AAAA//8DAFBLAwQUAAYACAAAACEAfQ6Aw9wAAAAKAQAADwAAAGRycy9kb3ducmV2LnhtbEyPwUrE&#10;MBCG74LvEEbw5iYWWbu16SJiQQ+Cu6732Sa2ZZNJbdLd+vaOIOhxvvn555tyPXsnjnaMfSAN1wsF&#10;wlITTE+tht1bfZWDiAnJoAtkNXzZCOvq/KzEwoQTbexxm1rBJRQL1NClNBRSxqazHuMiDJZ49xFG&#10;j4nHsZVmxBOXeyczpZbSY098ocPBPnS2OWwnryGfnuun7OVx8+nq+dXE98OOUGl9eTHf34FIdk5/&#10;YfjRZ3Wo2GkfJjJROA3ZasVJ5kt1C4ID2U3OZP9LZFXK/y9U3wAAAP//AwBQSwECLQAUAAYACAAA&#10;ACEAtoM4kv4AAADhAQAAEwAAAAAAAAAAAAAAAAAAAAAAW0NvbnRlbnRfVHlwZXNdLnhtbFBLAQIt&#10;ABQABgAIAAAAIQA4/SH/1gAAAJQBAAALAAAAAAAAAAAAAAAAAC8BAABfcmVscy8ucmVsc1BLAQIt&#10;ABQABgAIAAAAIQBA9ip16AEAACMEAAAOAAAAAAAAAAAAAAAAAC4CAABkcnMvZTJvRG9jLnhtbFBL&#10;AQItABQABgAIAAAAIQB9DoDD3AAAAAoBAAAPAAAAAAAAAAAAAAAAAEIEAABkcnMvZG93bnJldi54&#10;bWxQSwUGAAAAAAQABADzAAAASwUAAAAA&#10;" strokecolor="#20e0db" strokeweight="4.5pt"/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5D8C2390" w:rsidR="00D077E9" w:rsidRDefault="00713810" w:rsidP="00AB02A7">
            <w:pPr>
              <w:rPr>
                <w:noProof/>
                <w:sz w:val="10"/>
                <w:szCs w:val="10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46BDF55B" wp14:editId="7AB68889">
                      <wp:simplePos x="0" y="0"/>
                      <wp:positionH relativeFrom="column">
                        <wp:posOffset>-117475</wp:posOffset>
                      </wp:positionH>
                      <wp:positionV relativeFrom="paragraph">
                        <wp:posOffset>-5744845</wp:posOffset>
                      </wp:positionV>
                      <wp:extent cx="3938905" cy="8648700"/>
                      <wp:effectExtent l="285750" t="342900" r="290195" b="266700"/>
                      <wp:wrapNone/>
                      <wp:docPr id="12" name="Rectángulo: esquinas redondeadas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8905" cy="8648700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35000">
                                    <a:srgbClr val="7030A0">
                                      <a:alpha val="70000"/>
                                    </a:srgbClr>
                                  </a:gs>
                                  <a:gs pos="100000">
                                    <a:srgbClr val="7030A0">
                                      <a:alpha val="92000"/>
                                    </a:srgbClr>
                                  </a:gs>
                                  <a:gs pos="57000">
                                    <a:srgbClr val="7030A0">
                                      <a:alpha val="82000"/>
                                    </a:srgb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>
                                <a:outerShdw blurRad="292100" dir="5400000" sx="101000" sy="101000" rotWithShape="0">
                                  <a:srgbClr val="7030A0">
                                    <a:alpha val="58000"/>
                                  </a:srgbClr>
                                </a:outerShdw>
                                <a:softEdge rad="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6B73EB0" w14:textId="77777777" w:rsidR="00A9424B" w:rsidRDefault="00A9424B" w:rsidP="00A9424B">
                                  <w:pPr>
                                    <w:jc w:val="center"/>
                                    <w:rPr>
                                      <w:noProof/>
                                    </w:rPr>
                                  </w:pPr>
                                </w:p>
                                <w:p w14:paraId="6722DBD2" w14:textId="20445BA8" w:rsidR="00A9424B" w:rsidRDefault="00A9424B" w:rsidP="00A9424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6BDF55B" id="Rectángulo: esquinas redondeadas 12" o:spid="_x0000_s1027" style="position:absolute;margin-left:-9.25pt;margin-top:-452.35pt;width:310.15pt;height:681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hbDTAMAAJcHAAAOAAAAZHJzL2Uyb0RvYy54bWysVd1u2yAUvp+0d0Dcr3bSZE2iulPUrdOk&#10;aq2aTr0mGMeWMDAgTbq32bPsxfYBthu11VZNu7EPcPjOOd/54fTDvpXkXljXaFXQ0VFOiVBcl43a&#10;FPTb7cW7GSXOM1UyqZUo6INw9MPZ2zenO7MQY11rWQpLAKLcYmcKWntvFlnmeC1a5o60EQqHlbYt&#10;81jaTVZatgN6K7Nxnr/PdtqWxmounMPux3RIzyJ+VQnur6rKCU9kQeGbj18bv+vwzc5O2WJjmakb&#10;3rnB/sGLljUKRgeoj8wzsrXNM6i24VY7XfkjrttMV1XDRYwB0YzyJ9GsamZEjAXkODPQ5P4fLP96&#10;f21JUyJ3Y0oUa5GjG7D266fabKVeEOG+bxvFHLGi1KoUrIQMXRC3M26B+ytzbbuVgxhY2Fe2DX/E&#10;R/aR7IeBbLH3hGPzeH48m+dTSjjOZu8ns5M8piN7vG6s85+FbkkQCmr1VpXBucg0u790Hnah3+t1&#10;CSgvGimj7KCSBGI0WDue5jASdpzdrM+lJfcMhXGSH+fLtM+kqVm/G5SThU49Wtu4Q8gRlF6POUfN&#10;/h1zCipe7ebsD5DgZtNzIBtFWOjK6SR4jGZwnEkRMt8FiTYYqJMqBKl0oDJRkHZE7KmOVr31wq7q&#10;ckfWcmtvGLDG8zEYoaRs0GSPlpDvEeo7WkW6e9lqf9f4OtZ5KJBXZmY6C0jPMzP4E3HQZJ/KjSCI&#10;qis+0HHgfxbqN1VslPyDFOGiVDeiQkvA53HyKAwjMVQL41woP0pHNStFKpdQWoNT/Y1YMBEwIFcg&#10;c8DuAHrNBNJjp9g6/XA1+T1c7qj60+XhRrSslR8ut43S9qXIJKLqLCd9uH9ATRD9fr1P4yJohp21&#10;Lh8wQpDKwDJxhl80aNdL5vw1sxim2MQD4a/wqaTeFVR3EiW1tj9e2g/6mHE4pWSH4VxQTCFmBSXy&#10;i0Ifz0eTCWB9XEymJ2Ms7OHJ+vBEbdtzjTYfRe+iGPS97MXK6vYO78gyWMURUxy2C8q97RfnPj0a&#10;eIm4WC6jGia4Yf5SrQwP4IHnMIlu93fMmm5meYy7r7of5GzxZGol3XBT6eXW66qJI+2R1y4DmP5p&#10;9qSXKjwvh+uo9fienv0GAAD//wMAUEsDBBQABgAIAAAAIQCF062q4QAAAAwBAAAPAAAAZHJzL2Rv&#10;d25yZXYueG1sTI89T8MwEIZ3JP6DdUhsrR3a9CPEqapIDAwMpNDZsU1sEdtR7Kbh33NMdLvTPXrv&#10;ecvD7Hoy6THa4DlkSwZEexmU9R2Hj9PLYgckJuGV6IPXHH50hEN1f1eKQoWrf9dTkzqCIT4WgoNJ&#10;aSgojdJoJ+IyDNrj7SuMTiRcx46qUVwx3PX0ibENdcJ6/GDEoGuj5XdzcRymo51d05rzW13Xr/nJ&#10;ynb1KTl/fJiPz0CSntM/DH/6qA4VOrXh4lUkPYdFtssRxWHP1lsgiGxYhm1aDut8uwJalfS2RPUL&#10;AAD//wMAUEsBAi0AFAAGAAgAAAAhALaDOJL+AAAA4QEAABMAAAAAAAAAAAAAAAAAAAAAAFtDb250&#10;ZW50X1R5cGVzXS54bWxQSwECLQAUAAYACAAAACEAOP0h/9YAAACUAQAACwAAAAAAAAAAAAAAAAAv&#10;AQAAX3JlbHMvLnJlbHNQSwECLQAUAAYACAAAACEARF4Ww0wDAACXBwAADgAAAAAAAAAAAAAAAAAu&#10;AgAAZHJzL2Uyb0RvYy54bWxQSwECLQAUAAYACAAAACEAhdOtquEAAAAMAQAADwAAAAAAAAAAAAAA&#10;AACmBQAAZHJzL2Rvd25yZXYueG1sUEsFBgAAAAAEAAQA8wAAALQGAAAAAA==&#10;" fillcolor="#7030a0" stroked="f" strokeweight="2pt">
                      <v:fill opacity="60293f" color2="#7030a0" o:opacity2="45875f" focus="35%" type="gradient"/>
                      <v:shadow on="t" type="perspective" color="#7030a0" opacity="38010f" origin=",.5" offset="0,0" matrix="66191f,,,66191f"/>
                      <v:textbox>
                        <w:txbxContent>
                          <w:p w14:paraId="46B73EB0" w14:textId="77777777" w:rsidR="00A9424B" w:rsidRDefault="00A9424B" w:rsidP="00A9424B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6722DBD2" w14:textId="20445BA8" w:rsidR="00A9424B" w:rsidRDefault="00A9424B" w:rsidP="00A9424B">
                            <w:pPr>
                              <w:jc w:val="center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211B3F9F" w14:textId="538A9AD2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3AB2F27E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7D1877FE" w:rsidR="00D077E9" w:rsidRPr="00D86945" w:rsidRDefault="00713810" w:rsidP="00AB02A7">
            <w:pPr>
              <w:rPr>
                <w:noProof/>
                <w:sz w:val="10"/>
                <w:szCs w:val="10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1BEC329D" wp14:editId="12733DD0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511810</wp:posOffset>
                      </wp:positionV>
                      <wp:extent cx="1390918" cy="0"/>
                      <wp:effectExtent l="0" t="19050" r="38100" b="38100"/>
                      <wp:wrapNone/>
                      <wp:docPr id="32" name="Conector recto 32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20E0DB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6D6B415" id="Conector recto 32" o:spid="_x0000_s1026" alt="divisor de texto" style="position:absolute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6pt,40.3pt" to="119.1pt,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ch16QEAACUEAAAOAAAAZHJzL2Uyb0RvYy54bWysU9uO0zAQfUfiHyy/0yRdLbBR05VoWV4Q&#10;VAt8gGuPG0u+yTZN+veMnTS7AoQE4sWJPXPOnDkeb+5Ho8kZQlTOdrRZ1ZSA5U4oe+rot68Pr95S&#10;EhOzgmlnoaMXiPR++/LFZvAtrF3vtIBAkMTGdvAd7VPybVVF3oNhceU8WAxKFwxLuA2nSgQ2ILvR&#10;1bquX1eDC8IHxyFGPN1PQbot/FICT5+ljJCI7ihqS2UNZT3mtdpuWHsKzPeKzzLYP6gwTFksulDt&#10;WWLke1C/UBnFg4tOphV3pnJSKg6lB+ymqX/q5kvPPJRe0JzoF5vi/6Pln86HQJTo6M2aEssM3tEO&#10;b4onF0jIH5IDAiJH14Q6q4gBASTBmFy2b/CxRZadPYR5F/0hZC9GGUz+YpdkLJZfFssRTTgeNjd3&#10;9V2DQ8KvseoJ6ENMH8AZkn86qpXNbrCWnT/GhMUw9ZqSj7UlQ0dv3zS3dUmLTivxoLTOwRhOx50O&#10;5MxwEtb1+3r/LqtHimdpuNMWD3NPUxflL100TAUeQaJZWfdUIY8pLLSMc7CpmXm1xewMkyhhAc7S&#10;/gSc8zMUygj/DXhBlMrOpgVslHXhd7LTeJUsp/yrA1Pf2YKjE5dyv8UanMXi3Pxu8rA/3xf40+ve&#10;/gAAAP//AwBQSwMEFAAGAAgAAAAhACsnk5PaAAAACAEAAA8AAABkcnMvZG93bnJldi54bWxMj01L&#10;w0AQhu+C/2EZwZvdbYQSYzaliAE9CLbW+zS7JqG7szG7aeO/d8SDHt8P3nmmXM/eiZMdYx9Iw3Kh&#10;QFhqgump1bB/q29yEDEhGXSBrIYvG2FdXV6UWJhwpq097VIreIRigRq6lIZCyth01mNchMESZx9h&#10;9JhYjq00I5553DuZKbWSHnviCx0O9qGzzXE3eQ359Fw/ZS+P209Xz68mvh/3hErr66t5cw8i2Tn9&#10;leEHn9GhYqZDmMhE4VjfZdzkLbUCwXl2m7Nx+DVkVcr/D1TfAAAA//8DAFBLAQItABQABgAIAAAA&#10;IQC2gziS/gAAAOEBAAATAAAAAAAAAAAAAAAAAAAAAABbQ29udGVudF9UeXBlc10ueG1sUEsBAi0A&#10;FAAGAAgAAAAhADj9If/WAAAAlAEAAAsAAAAAAAAAAAAAAAAALwEAAF9yZWxzLy5yZWxzUEsBAi0A&#10;FAAGAAgAAAAhACT1yHXpAQAAJQQAAA4AAAAAAAAAAAAAAAAALgIAAGRycy9lMm9Eb2MueG1sUEsB&#10;Ai0AFAAGAAgAAAAhACsnk5PaAAAACAEAAA8AAAAAAAAAAAAAAAAAQwQAAGRycy9kb3ducmV2Lnht&#10;bFBLBQYAAAAABAAEAPMAAABKBQAAAAA=&#10;" strokecolor="#20e0db" strokeweight="4.5pt"/>
                  </w:pict>
                </mc:Fallback>
              </mc:AlternateContent>
            </w:r>
          </w:p>
        </w:tc>
      </w:tr>
    </w:tbl>
    <w:p w14:paraId="4121B2ED" w14:textId="79A27874" w:rsidR="00365290" w:rsidRPr="00365290" w:rsidRDefault="0099752F" w:rsidP="00365290">
      <w:pPr>
        <w:spacing w:after="200"/>
        <w:rPr>
          <w:noProof/>
        </w:rPr>
      </w:pPr>
      <w:bookmarkStart w:id="0" w:name="_Hlk94541388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301A8F43" wp14:editId="36B4ECD4">
                <wp:simplePos x="0" y="0"/>
                <wp:positionH relativeFrom="page">
                  <wp:posOffset>-68580</wp:posOffset>
                </wp:positionH>
                <wp:positionV relativeFrom="paragraph">
                  <wp:posOffset>6189345</wp:posOffset>
                </wp:positionV>
                <wp:extent cx="7677150" cy="3958590"/>
                <wp:effectExtent l="552450" t="552450" r="533400" b="53721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0" cy="3958590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38000"/>
                          </a:srgbClr>
                        </a:solidFill>
                        <a:ln>
                          <a:noFill/>
                        </a:ln>
                        <a:effectLst>
                          <a:outerShdw blurRad="812800" dir="5400000" algn="ctr" rotWithShape="0">
                            <a:srgbClr val="7030A0">
                              <a:alpha val="46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208BF" id="Rectángulo 7" o:spid="_x0000_s1026" style="position:absolute;margin-left:-5.4pt;margin-top:487.35pt;width:604.5pt;height:311.7pt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ptj6QIAAFQGAAAOAAAAZHJzL2Uyb0RvYy54bWysVcFu2zAMvQ/YPwi6r3bSpEmDOkXQosOA&#10;oiuaDj0rshwLkEVNUuJkf7Nv2Y+Nkhw364JhGHZxRJF8JB9F5up61yiyFdZJ0AUdnOWUCM2hlHpd&#10;0C/Pdx+mlDjPdMkUaFHQvXD0ev7+3VVrZmIINahSWIIg2s1aU9DaezPLMsdr0TB3BkZoVFZgG+ZR&#10;tOustKxF9EZlwzy/yFqwpbHAhXN4e5uUdB7xq0pw/7mqnPBEFRRz8/Fr43cVvtn8is3Wlpla8i4N&#10;9g9ZNExqDNpD3TLPyMbK36AayS04qPwZhyaDqpJcxBqwmkH+ppplzYyItSA5zvQ0uf8Hyx+2j5bI&#10;sqATSjRrsEVPSNqP73q9UUAmgaDWuBnaLc2j7SSHx1DtrrJN+MU6yC6Suu9JFTtPOF5OLiaTwRi5&#10;56g7vxxPx5eR9uzV3VjnPwpoSDgU1GICkUy2vXceQ6LpwSREc6BkeSeVioJdr26UJVuGHZ7k5/ki&#10;T77K1Czdnk/z/BDSJfOI+QuO0gFNQ8BNIdONiI8I84h1brywy7psyUpt7BND2qaDIcJTUkp8VeMR&#10;RgoSU2scB+4tJRb8i/R17GUg5y+THl2cThoOKcQSjrLLQptSY+LJ75UIsZR+EhV2GFsxTMHDbIme&#10;M8a50H6QVDUrRSJtHAtJTMRpDB4xZgQMyBVS1WN3AKexE0xnH1xT3r1zx8qfnHuPGBm0750bqcGe&#10;qkxhVV3kZI/pH1ETjiso9/j+sUfx9TrD7yS+wXvm/COzuAmwl7jd/Gf8VAragkJ3oqQG++3UfbDH&#10;AUUtJS1uloK6rxtmBSXqk8bRvRyMRgjrozAaT4Yo2GPN6lijN80N4NMe4B41PB6DvVeHY2WhecEl&#10;uAhRUcU0x9jd40vCjU8bD9coF4tFNMP1Y5i/10vDA3hgNczY8+6FWdMNoscZfoDDFmKzN/OYbIOn&#10;hsXGQyXjsL7y2vGNqys+nG7Nht14LEer1z+D+U8AAAD//wMAUEsDBBQABgAIAAAAIQAlBLP04QAA&#10;AA0BAAAPAAAAZHJzL2Rvd25yZXYueG1sTI/BTsMwEETvSPyDtUjcWtsRUCfEqQA1B8SJlA9wY5NE&#10;jdeR7bSBr8c90duOdjTzptwudiQn48PgUAJfMyAGW6cH7CR87euVABKiQq1Gh0bCjwmwrW5vSlVo&#10;d8ZPc2piR1IIhkJJ6GOcCkpD2xurwtpNBtPv23mrYpK+o9qrcwq3I80Ye6JWDZgaejWZt960x2a2&#10;EuxH917vj6LZ/Wb1PHO/e1WCSXl/t7w8A4lmif9muOAndKgS08HNqAMZJaw4S+hRQr552AC5OHgu&#10;MiCHdD3mggOtSnq9ovoDAAD//wMAUEsBAi0AFAAGAAgAAAAhALaDOJL+AAAA4QEAABMAAAAAAAAA&#10;AAAAAAAAAAAAAFtDb250ZW50X1R5cGVzXS54bWxQSwECLQAUAAYACAAAACEAOP0h/9YAAACUAQAA&#10;CwAAAAAAAAAAAAAAAAAvAQAAX3JlbHMvLnJlbHNQSwECLQAUAAYACAAAACEAtwKbY+kCAABUBgAA&#10;DgAAAAAAAAAAAAAAAAAuAgAAZHJzL2Uyb0RvYy54bWxQSwECLQAUAAYACAAAACEAJQSz9OEAAAAN&#10;AQAADwAAAAAAAAAAAAAAAABDBQAAZHJzL2Rvd25yZXYueG1sUEsFBgAAAAAEAAQA8wAAAFEGAAAA&#10;AA==&#10;" fillcolor="#7030a0" stroked="f" strokeweight="2pt">
                <v:fill opacity="24929f"/>
                <v:shadow on="t" color="#7030a0" opacity="30146f" offset="0,0"/>
                <w10:wrap anchorx="page"/>
              </v:rect>
            </w:pict>
          </mc:Fallback>
        </mc:AlternateContent>
      </w:r>
      <w:r w:rsidR="00713810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63CF8FC" wp14:editId="4465023C">
                <wp:simplePos x="0" y="0"/>
                <wp:positionH relativeFrom="margin">
                  <wp:align>left</wp:align>
                </wp:positionH>
                <wp:positionV relativeFrom="paragraph">
                  <wp:posOffset>6826885</wp:posOffset>
                </wp:positionV>
                <wp:extent cx="3139440" cy="624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B20C9" w14:textId="23A05BB4" w:rsidR="00704F0E" w:rsidRPr="00620344" w:rsidRDefault="00A9424B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20E0DB"/>
                                <w:sz w:val="28"/>
                                <w:szCs w:val="28"/>
                                <w:lang w:bidi="es-ES"/>
                              </w:rPr>
                            </w:pPr>
                            <w:r w:rsidRPr="00620344">
                              <w:rPr>
                                <w:rFonts w:ascii="Nirmala UI" w:hAnsi="Nirmala UI" w:cs="Nirmala UI"/>
                                <w:color w:val="20E0DB"/>
                                <w:sz w:val="28"/>
                                <w:szCs w:val="28"/>
                                <w:lang w:bidi="es-ES"/>
                              </w:rPr>
                              <w:t>SEGURIDAD INFORMÁTICA</w:t>
                            </w:r>
                          </w:p>
                          <w:p w14:paraId="3095BFCE" w14:textId="6E9B5CD1" w:rsidR="00F76A44" w:rsidRPr="00620344" w:rsidRDefault="00F76A44" w:rsidP="00704F0E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20E0DB"/>
                                <w:sz w:val="28"/>
                                <w:szCs w:val="28"/>
                              </w:rPr>
                            </w:pPr>
                            <w:r w:rsidRPr="00620344">
                              <w:rPr>
                                <w:rFonts w:ascii="Nirmala UI" w:hAnsi="Nirmala UI" w:cs="Nirmala UI"/>
                                <w:color w:val="20E0DB"/>
                                <w:sz w:val="28"/>
                                <w:szCs w:val="28"/>
                                <w:lang w:bidi="es-ES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8" type="#_x0000_t202" style="position:absolute;margin-left:0;margin-top:537.55pt;width:247.2pt;height:49.2pt;z-index:2516495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SM2MwIAAGEEAAAOAAAAZHJzL2Uyb0RvYy54bWysVE1v2zAMvQ/YfxB0X5yvfgVxiixFhgFF&#10;WyAdelZkOTZgi5qkxM5+/Z7kOA26nYZdFEqkH8n3yMzv27piB2VdSTrlo8GQM6UlZaXepfzH6/rL&#10;LWfOC52JirRK+VE5fr/4/GnemJkaU0FVpiwDiHazxqS88N7MksTJQtXCDcgoDWdOthYeV7tLMisa&#10;oNdVMh4Or5OGbGYsSeUcXh86J19E/DxX0j/nuVOeVSlHbT6eNp7bcCaLuZjtrDBFKU9liH+oohal&#10;RtIz1IPwgu1t+QdUXUpLjnI/kFQnlOelVLEHdDMafuhmUwijYi8gx5kzTe7/wcqnw4tlZZby8Q1n&#10;WtTQaLUXmSWWKeZV64nBA5oa42aI3hjE+/YrtZC7f3d4DN23ua3DL/pi8IPw45lkQDGJx8locjed&#10;wiXhux5Pb2EDPnn/2ljnvymqWTBSbiFi5FYcHp3vQvuQkEzTuqyqKGSlWQPQydUwfnD2ALzSyBF6&#10;6GoNlm+3bdd638eWsiPas9TNiTNyXaKGR+H8i7AYDJSNYffPOPKKkItOFmcF2V9/ew/x0AtezhoM&#10;Wsrdz72wirPqu4aSd6PIho+X6dXNGDnspWd76dH7ekWY5RHWyshohnhf9WZuqX7DTixDVriElsid&#10;ct+bK9+NP3ZKquUyBmEWjfCPemNkgA6sBoZf2zdhzUmGMAtP1I+kmH1Qo4vt9FjuPeVllCrw3LF6&#10;oh9zHMU+7VxYlMt7jHr/Z1j8BgAA//8DAFBLAwQUAAYACAAAACEATxSvFeIAAAAKAQAADwAAAGRy&#10;cy9kb3ducmV2LnhtbEyPwU7DMBBE70j8g7VI3KiTktAS4lRVpAoJ0UNLL9w2sZtExOsQu23g61lO&#10;cNyZ0eybfDXZXpzN6DtHCuJZBMJQ7XRHjYLD2+ZuCcIHJI29I6Pgy3hYFddXOWbaXWhnzvvQCC4h&#10;n6GCNoQhk9LXrbHoZ24wxN7RjRYDn2Mj9YgXLre9nEfRg7TYEX9ocTBla+qP/ckqeCk3W9xVc7v8&#10;7svn1+N6+Dy8p0rd3kzrJxDBTOEvDL/4jA4FM1XuRNqLXgEPCaxGizQGwX7ymCQgKpbixX0Kssjl&#10;/wnFDwAAAP//AwBQSwECLQAUAAYACAAAACEAtoM4kv4AAADhAQAAEwAAAAAAAAAAAAAAAAAAAAAA&#10;W0NvbnRlbnRfVHlwZXNdLnhtbFBLAQItABQABgAIAAAAIQA4/SH/1gAAAJQBAAALAAAAAAAAAAAA&#10;AAAAAC8BAABfcmVscy8ucmVsc1BLAQItABQABgAIAAAAIQAiSSM2MwIAAGEEAAAOAAAAAAAAAAAA&#10;AAAAAC4CAABkcnMvZTJvRG9jLnhtbFBLAQItABQABgAIAAAAIQBPFK8V4gAAAAoBAAAPAAAAAAAA&#10;AAAAAAAAAI0EAABkcnMvZG93bnJldi54bWxQSwUGAAAAAAQABADzAAAAnAUAAAAA&#10;" filled="f" stroked="f" strokeweight=".5pt">
                <v:textbox>
                  <w:txbxContent>
                    <w:p w14:paraId="477B20C9" w14:textId="23A05BB4" w:rsidR="00704F0E" w:rsidRPr="00620344" w:rsidRDefault="00A9424B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20E0DB"/>
                          <w:sz w:val="28"/>
                          <w:szCs w:val="28"/>
                          <w:lang w:bidi="es-ES"/>
                        </w:rPr>
                      </w:pPr>
                      <w:r w:rsidRPr="00620344">
                        <w:rPr>
                          <w:rFonts w:ascii="Nirmala UI" w:hAnsi="Nirmala UI" w:cs="Nirmala UI"/>
                          <w:color w:val="20E0DB"/>
                          <w:sz w:val="28"/>
                          <w:szCs w:val="28"/>
                          <w:lang w:bidi="es-ES"/>
                        </w:rPr>
                        <w:t>SEGURIDAD INFORMÁTICA</w:t>
                      </w:r>
                    </w:p>
                    <w:p w14:paraId="3095BFCE" w14:textId="6E9B5CD1" w:rsidR="00F76A44" w:rsidRPr="00620344" w:rsidRDefault="00F76A44" w:rsidP="00704F0E">
                      <w:pPr>
                        <w:pStyle w:val="Ttulo"/>
                        <w:spacing w:after="0"/>
                        <w:rPr>
                          <w:rFonts w:ascii="Nirmala UI" w:hAnsi="Nirmala UI" w:cs="Nirmala UI"/>
                          <w:color w:val="20E0DB"/>
                          <w:sz w:val="28"/>
                          <w:szCs w:val="28"/>
                        </w:rPr>
                      </w:pPr>
                      <w:r w:rsidRPr="00620344">
                        <w:rPr>
                          <w:rFonts w:ascii="Nirmala UI" w:hAnsi="Nirmala UI" w:cs="Nirmala UI"/>
                          <w:color w:val="20E0DB"/>
                          <w:sz w:val="28"/>
                          <w:szCs w:val="28"/>
                          <w:lang w:bidi="es-ES"/>
                        </w:rPr>
                        <w:t>JUAN 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77E9">
        <w:rPr>
          <w:noProof/>
          <w:lang w:bidi="es-ES"/>
        </w:rPr>
        <w:br w:type="page"/>
      </w:r>
      <w:bookmarkStart w:id="1" w:name="_Toc94548518"/>
    </w:p>
    <w:p w14:paraId="421B5B0F" w14:textId="0CC5023B" w:rsidR="00971223" w:rsidRDefault="002E4F70" w:rsidP="00971223">
      <w:pPr>
        <w:pStyle w:val="Ttulo3"/>
        <w:numPr>
          <w:ilvl w:val="0"/>
          <w:numId w:val="6"/>
        </w:numPr>
        <w:rPr>
          <w:rFonts w:ascii="Poppins" w:hAnsi="Poppins" w:cs="Poppins"/>
          <w:noProof/>
          <w:color w:val="34ABA2" w:themeColor="accent6"/>
          <w:sz w:val="28"/>
          <w:szCs w:val="28"/>
        </w:rPr>
      </w:pPr>
      <w:r>
        <w:rPr>
          <w:rFonts w:ascii="Poppins" w:hAnsi="Poppins" w:cs="Poppins"/>
          <w:noProof/>
          <w:color w:val="34ABA2" w:themeColor="accent6"/>
          <w:sz w:val="28"/>
          <w:szCs w:val="28"/>
        </w:rPr>
        <w:lastRenderedPageBreak/>
        <w:t>Instalación</w:t>
      </w:r>
      <w:r w:rsidR="00971223" w:rsidRPr="00365290">
        <w:rPr>
          <w:rFonts w:ascii="Poppins" w:hAnsi="Poppins" w:cs="Poppins"/>
          <w:noProof/>
          <w:color w:val="34ABA2" w:themeColor="accent6"/>
          <w:sz w:val="28"/>
          <w:szCs w:val="28"/>
        </w:rPr>
        <w:t xml:space="preserve"> de </w:t>
      </w:r>
      <w:r>
        <w:rPr>
          <w:rFonts w:ascii="Poppins" w:hAnsi="Poppins" w:cs="Poppins"/>
          <w:noProof/>
          <w:color w:val="34ABA2" w:themeColor="accent6"/>
          <w:sz w:val="28"/>
          <w:szCs w:val="28"/>
        </w:rPr>
        <w:t>Squid</w:t>
      </w:r>
      <w:r w:rsidR="00971223" w:rsidRPr="00365290">
        <w:rPr>
          <w:rFonts w:ascii="Poppins" w:hAnsi="Poppins" w:cs="Poppins"/>
          <w:noProof/>
          <w:color w:val="34ABA2" w:themeColor="accent6"/>
          <w:sz w:val="28"/>
          <w:szCs w:val="28"/>
        </w:rPr>
        <w:t>:</w:t>
      </w:r>
      <w:bookmarkEnd w:id="1"/>
    </w:p>
    <w:p w14:paraId="7CF34DE6" w14:textId="2713D9E4" w:rsidR="00EA5CA2" w:rsidRDefault="00EA5CA2" w:rsidP="00EA5CA2"/>
    <w:p w14:paraId="3F9AD446" w14:textId="05C4530E" w:rsidR="00EA5CA2" w:rsidRDefault="00EA5CA2" w:rsidP="00EA5CA2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Instalaremos </w:t>
      </w:r>
      <w:proofErr w:type="spellStart"/>
      <w:r w:rsidRPr="00A813EB">
        <w:rPr>
          <w:rFonts w:ascii="Posterama" w:hAnsi="Posterama" w:cs="Posterama"/>
          <w:color w:val="7030A0"/>
          <w:sz w:val="22"/>
          <w:szCs w:val="18"/>
        </w:rPr>
        <w:t>Squid</w:t>
      </w:r>
      <w:proofErr w:type="spellEnd"/>
      <w:r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B55824">
        <w:rPr>
          <w:rFonts w:ascii="Posterama" w:hAnsi="Posterama" w:cs="Posterama"/>
          <w:b w:val="0"/>
          <w:bCs/>
          <w:color w:val="auto"/>
          <w:sz w:val="22"/>
          <w:szCs w:val="18"/>
        </w:rPr>
        <w:t>con el siguiente comando:</w:t>
      </w:r>
    </w:p>
    <w:p w14:paraId="57B2FA61" w14:textId="08D81D3E" w:rsidR="00B55824" w:rsidRDefault="00EA74BC" w:rsidP="00EA5CA2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noProof/>
        </w:rPr>
        <w:drawing>
          <wp:anchor distT="0" distB="0" distL="114300" distR="114300" simplePos="0" relativeHeight="251697664" behindDoc="0" locked="0" layoutInCell="1" allowOverlap="1" wp14:anchorId="13D8059E" wp14:editId="65E69B27">
            <wp:simplePos x="0" y="0"/>
            <wp:positionH relativeFrom="margin">
              <wp:align>center</wp:align>
            </wp:positionH>
            <wp:positionV relativeFrom="paragraph">
              <wp:posOffset>313690</wp:posOffset>
            </wp:positionV>
            <wp:extent cx="4465320" cy="1036320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9EBCFE" w14:textId="474A4F7C" w:rsidR="00B55824" w:rsidRPr="00EA5CA2" w:rsidRDefault="00B55824" w:rsidP="00EA5CA2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</w:p>
    <w:p w14:paraId="57B667CE" w14:textId="452CC51D" w:rsidR="00D65C64" w:rsidRDefault="00D65C64" w:rsidP="00365290">
      <w:pPr>
        <w:rPr>
          <w:rFonts w:ascii="Segoe UI" w:hAnsi="Segoe UI" w:cs="Segoe UI"/>
          <w:b w:val="0"/>
          <w:bCs/>
          <w:color w:val="auto"/>
          <w:sz w:val="24"/>
          <w:szCs w:val="20"/>
        </w:rPr>
      </w:pPr>
    </w:p>
    <w:p w14:paraId="29562525" w14:textId="68651B19" w:rsidR="00EA74BC" w:rsidRDefault="00EA74BC" w:rsidP="00EA74BC">
      <w:pPr>
        <w:pStyle w:val="Ttulo3"/>
        <w:numPr>
          <w:ilvl w:val="0"/>
          <w:numId w:val="6"/>
        </w:numPr>
        <w:rPr>
          <w:rFonts w:ascii="Poppins" w:hAnsi="Poppins" w:cs="Poppins"/>
          <w:noProof/>
          <w:color w:val="34ABA2" w:themeColor="accent6"/>
          <w:sz w:val="28"/>
          <w:szCs w:val="28"/>
        </w:rPr>
      </w:pPr>
      <w:r>
        <w:rPr>
          <w:rFonts w:ascii="Poppins" w:hAnsi="Poppins" w:cs="Poppins"/>
          <w:noProof/>
          <w:color w:val="34ABA2" w:themeColor="accent6"/>
          <w:sz w:val="28"/>
          <w:szCs w:val="28"/>
        </w:rPr>
        <w:t>C</w:t>
      </w:r>
      <w:r w:rsidR="00B02F4F">
        <w:rPr>
          <w:rFonts w:ascii="Poppins" w:hAnsi="Poppins" w:cs="Poppins"/>
          <w:noProof/>
          <w:color w:val="34ABA2" w:themeColor="accent6"/>
          <w:sz w:val="28"/>
          <w:szCs w:val="28"/>
        </w:rPr>
        <w:t>reación de la lista negra</w:t>
      </w:r>
      <w:r w:rsidRPr="00365290">
        <w:rPr>
          <w:rFonts w:ascii="Poppins" w:hAnsi="Poppins" w:cs="Poppins"/>
          <w:noProof/>
          <w:color w:val="34ABA2" w:themeColor="accent6"/>
          <w:sz w:val="28"/>
          <w:szCs w:val="28"/>
        </w:rPr>
        <w:t xml:space="preserve"> </w:t>
      </w:r>
      <w:r w:rsidR="00B02F4F">
        <w:rPr>
          <w:rFonts w:ascii="Poppins" w:hAnsi="Poppins" w:cs="Poppins"/>
          <w:noProof/>
          <w:color w:val="34ABA2" w:themeColor="accent6"/>
          <w:sz w:val="28"/>
          <w:szCs w:val="28"/>
        </w:rPr>
        <w:t>en</w:t>
      </w:r>
      <w:r w:rsidRPr="00365290">
        <w:rPr>
          <w:rFonts w:ascii="Poppins" w:hAnsi="Poppins" w:cs="Poppins"/>
          <w:noProof/>
          <w:color w:val="34ABA2" w:themeColor="accent6"/>
          <w:sz w:val="28"/>
          <w:szCs w:val="28"/>
        </w:rPr>
        <w:t xml:space="preserve"> </w:t>
      </w:r>
      <w:r>
        <w:rPr>
          <w:rFonts w:ascii="Poppins" w:hAnsi="Poppins" w:cs="Poppins"/>
          <w:noProof/>
          <w:color w:val="34ABA2" w:themeColor="accent6"/>
          <w:sz w:val="28"/>
          <w:szCs w:val="28"/>
        </w:rPr>
        <w:t>Squid</w:t>
      </w:r>
      <w:r w:rsidRPr="00365290">
        <w:rPr>
          <w:rFonts w:ascii="Poppins" w:hAnsi="Poppins" w:cs="Poppins"/>
          <w:noProof/>
          <w:color w:val="34ABA2" w:themeColor="accent6"/>
          <w:sz w:val="28"/>
          <w:szCs w:val="28"/>
        </w:rPr>
        <w:t>:</w:t>
      </w:r>
    </w:p>
    <w:p w14:paraId="6B96CCB7" w14:textId="460A0250" w:rsidR="004D3AB5" w:rsidRDefault="004D3AB5" w:rsidP="004D3AB5">
      <w:pPr>
        <w:ind w:firstLine="720"/>
        <w:rPr>
          <w:rFonts w:ascii="Nirmala UI" w:hAnsi="Nirmala UI" w:cs="Nirmala UI"/>
          <w:sz w:val="24"/>
          <w:szCs w:val="20"/>
        </w:rPr>
      </w:pPr>
    </w:p>
    <w:p w14:paraId="090796E6" w14:textId="1D48BA67" w:rsidR="00EA74BC" w:rsidRDefault="00EA74BC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Lo primero que haremos, será crear un archivo que contendrá la lista de </w:t>
      </w:r>
      <w:r w:rsidRPr="00A813EB">
        <w:rPr>
          <w:rFonts w:ascii="Posterama" w:hAnsi="Posterama" w:cs="Posterama"/>
          <w:color w:val="7030A0"/>
          <w:sz w:val="22"/>
          <w:szCs w:val="18"/>
        </w:rPr>
        <w:t>direcciones que nuestro Proxy va a denegar el acceso al cliente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>.</w:t>
      </w:r>
      <w:r w:rsidR="00046B40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 Para tenerlo más controlado, lo crearemos dentro del directorio </w:t>
      </w:r>
      <w:r w:rsidR="00046B40" w:rsidRPr="00A813EB">
        <w:rPr>
          <w:rFonts w:ascii="Posterama" w:hAnsi="Posterama" w:cs="Posterama"/>
          <w:color w:val="7030A0"/>
          <w:sz w:val="22"/>
          <w:szCs w:val="18"/>
        </w:rPr>
        <w:t>/</w:t>
      </w:r>
      <w:proofErr w:type="spellStart"/>
      <w:r w:rsidR="00046B40" w:rsidRPr="00A813EB">
        <w:rPr>
          <w:rFonts w:ascii="Posterama" w:hAnsi="Posterama" w:cs="Posterama"/>
          <w:color w:val="7030A0"/>
          <w:sz w:val="22"/>
          <w:szCs w:val="18"/>
        </w:rPr>
        <w:t>etc</w:t>
      </w:r>
      <w:proofErr w:type="spellEnd"/>
      <w:r w:rsidR="00046B40" w:rsidRPr="00A813EB">
        <w:rPr>
          <w:rFonts w:ascii="Posterama" w:hAnsi="Posterama" w:cs="Posterama"/>
          <w:color w:val="7030A0"/>
          <w:sz w:val="22"/>
          <w:szCs w:val="18"/>
        </w:rPr>
        <w:t>/</w:t>
      </w:r>
      <w:proofErr w:type="spellStart"/>
      <w:r w:rsidR="00046B40" w:rsidRPr="00A813EB">
        <w:rPr>
          <w:rFonts w:ascii="Posterama" w:hAnsi="Posterama" w:cs="Posterama"/>
          <w:color w:val="7030A0"/>
          <w:sz w:val="22"/>
          <w:szCs w:val="18"/>
        </w:rPr>
        <w:t>squid</w:t>
      </w:r>
      <w:proofErr w:type="spellEnd"/>
      <w:r w:rsidR="00046B40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046B40">
        <w:rPr>
          <w:rFonts w:ascii="Posterama" w:hAnsi="Posterama" w:cs="Posterama"/>
          <w:b w:val="0"/>
          <w:bCs/>
          <w:color w:val="auto"/>
          <w:sz w:val="22"/>
          <w:szCs w:val="18"/>
        </w:rPr>
        <w:t>y lo nombraremos como queramos.</w:t>
      </w:r>
    </w:p>
    <w:p w14:paraId="72EB9564" w14:textId="7F07D26C" w:rsidR="00046B40" w:rsidRDefault="00046B40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Por ejemplo, yo lo he llamado </w:t>
      </w:r>
      <w:r w:rsidR="00650199">
        <w:rPr>
          <w:rFonts w:ascii="Posterama" w:hAnsi="Posterama" w:cs="Posterama"/>
          <w:b w:val="0"/>
          <w:bCs/>
          <w:color w:val="auto"/>
          <w:sz w:val="22"/>
          <w:szCs w:val="18"/>
        </w:rPr>
        <w:t>“</w:t>
      </w:r>
      <w:r w:rsidR="00650199" w:rsidRPr="00A813EB">
        <w:rPr>
          <w:rFonts w:ascii="Posterama" w:hAnsi="Posterama" w:cs="Posterama"/>
          <w:color w:val="7030A0"/>
          <w:sz w:val="22"/>
          <w:szCs w:val="18"/>
        </w:rPr>
        <w:t>bloquear</w:t>
      </w:r>
      <w:r w:rsidR="00650199">
        <w:rPr>
          <w:rFonts w:ascii="Posterama" w:hAnsi="Posterama" w:cs="Posterama"/>
          <w:b w:val="0"/>
          <w:bCs/>
          <w:color w:val="auto"/>
          <w:sz w:val="22"/>
          <w:szCs w:val="18"/>
        </w:rPr>
        <w:t>”:</w:t>
      </w:r>
    </w:p>
    <w:p w14:paraId="6A206641" w14:textId="466934C9" w:rsidR="00650199" w:rsidRDefault="00695F33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 wp14:anchorId="01E5F6A5" wp14:editId="4D1AD631">
            <wp:simplePos x="0" y="0"/>
            <wp:positionH relativeFrom="margin">
              <wp:align>center</wp:align>
            </wp:positionH>
            <wp:positionV relativeFrom="paragraph">
              <wp:posOffset>358775</wp:posOffset>
            </wp:positionV>
            <wp:extent cx="4122420" cy="525780"/>
            <wp:effectExtent l="0" t="0" r="0" b="762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78"/>
                    <a:stretch/>
                  </pic:blipFill>
                  <pic:spPr bwMode="auto">
                    <a:xfrm>
                      <a:off x="0" y="0"/>
                      <a:ext cx="41224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DC91ED" w14:textId="05CF9040" w:rsidR="00695F33" w:rsidRDefault="00695F33" w:rsidP="00EA74BC">
      <w:pPr>
        <w:ind w:left="720"/>
        <w:jc w:val="both"/>
        <w:rPr>
          <w:noProof/>
        </w:rPr>
      </w:pPr>
    </w:p>
    <w:p w14:paraId="272491AD" w14:textId="6A914C87" w:rsidR="00650199" w:rsidRDefault="00695F33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Con introducir simplemente el </w:t>
      </w:r>
      <w:r w:rsidRPr="00A813EB">
        <w:rPr>
          <w:rFonts w:ascii="Posterama" w:hAnsi="Posterama" w:cs="Posterama"/>
          <w:color w:val="7030A0"/>
          <w:sz w:val="22"/>
          <w:szCs w:val="18"/>
        </w:rPr>
        <w:t>nombre básico de la página</w:t>
      </w:r>
      <w:r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>basta, no hace falta introducir el dominio completo</w:t>
      </w:r>
      <w:r w:rsidR="00B02F4F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, en mi caso, he bloqueado la página de </w:t>
      </w:r>
      <w:r w:rsidR="00B02F4F" w:rsidRPr="00A813EB">
        <w:rPr>
          <w:rFonts w:ascii="Posterama" w:hAnsi="Posterama" w:cs="Posterama"/>
          <w:color w:val="7030A0"/>
          <w:sz w:val="22"/>
          <w:szCs w:val="18"/>
        </w:rPr>
        <w:t>Los Cerros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>:</w:t>
      </w:r>
    </w:p>
    <w:p w14:paraId="6999E038" w14:textId="733E9C89" w:rsidR="00B02F4F" w:rsidRDefault="00B02F4F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noProof/>
        </w:rPr>
        <w:drawing>
          <wp:anchor distT="0" distB="0" distL="114300" distR="114300" simplePos="0" relativeHeight="251699712" behindDoc="0" locked="0" layoutInCell="1" allowOverlap="1" wp14:anchorId="210A386B" wp14:editId="3FEC94A0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4914900" cy="1110452"/>
            <wp:effectExtent l="0" t="0" r="0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11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D0E47C" w14:textId="538715D9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005DF602" w14:textId="2FB36BD7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113CEB08" w14:textId="69113E30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558B9EB0" w14:textId="6853AB50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6CE0130C" w14:textId="6B479E48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359011CA" w14:textId="73073FEE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782C8D96" w14:textId="6040A4B5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2AFB9F47" w14:textId="121A335F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12318F6B" w14:textId="1257AF6D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77CF58A4" w14:textId="644060A8" w:rsidR="00B02F4F" w:rsidRDefault="00B02F4F" w:rsidP="00B02F4F">
      <w:pPr>
        <w:pStyle w:val="Ttulo3"/>
        <w:numPr>
          <w:ilvl w:val="0"/>
          <w:numId w:val="6"/>
        </w:numPr>
        <w:rPr>
          <w:rFonts w:ascii="Poppins" w:hAnsi="Poppins" w:cs="Poppins"/>
          <w:noProof/>
          <w:color w:val="34ABA2" w:themeColor="accent6"/>
          <w:sz w:val="28"/>
          <w:szCs w:val="28"/>
        </w:rPr>
      </w:pPr>
      <w:r>
        <w:rPr>
          <w:rFonts w:ascii="Poppins" w:hAnsi="Poppins" w:cs="Poppins"/>
          <w:noProof/>
          <w:color w:val="34ABA2" w:themeColor="accent6"/>
          <w:sz w:val="28"/>
          <w:szCs w:val="28"/>
        </w:rPr>
        <w:lastRenderedPageBreak/>
        <w:t>C</w:t>
      </w:r>
      <w:r>
        <w:rPr>
          <w:rFonts w:ascii="Poppins" w:hAnsi="Poppins" w:cs="Poppins"/>
          <w:noProof/>
          <w:color w:val="34ABA2" w:themeColor="accent6"/>
          <w:sz w:val="28"/>
          <w:szCs w:val="28"/>
        </w:rPr>
        <w:t xml:space="preserve">onfiguración de </w:t>
      </w:r>
      <w:r>
        <w:rPr>
          <w:rFonts w:ascii="Poppins" w:hAnsi="Poppins" w:cs="Poppins"/>
          <w:noProof/>
          <w:color w:val="34ABA2" w:themeColor="accent6"/>
          <w:sz w:val="28"/>
          <w:szCs w:val="28"/>
        </w:rPr>
        <w:t>Squid</w:t>
      </w:r>
      <w:r w:rsidRPr="00365290">
        <w:rPr>
          <w:rFonts w:ascii="Poppins" w:hAnsi="Poppins" w:cs="Poppins"/>
          <w:noProof/>
          <w:color w:val="34ABA2" w:themeColor="accent6"/>
          <w:sz w:val="28"/>
          <w:szCs w:val="28"/>
        </w:rPr>
        <w:t>:</w:t>
      </w:r>
    </w:p>
    <w:p w14:paraId="48F19AE0" w14:textId="7B61F128" w:rsidR="00B02F4F" w:rsidRDefault="00B02F4F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776D97CB" w14:textId="1768EF15" w:rsidR="00B02F4F" w:rsidRDefault="00375520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Para configurar </w:t>
      </w:r>
      <w:proofErr w:type="spellStart"/>
      <w:r w:rsidRPr="00A813EB">
        <w:rPr>
          <w:rFonts w:ascii="Posterama" w:hAnsi="Posterama" w:cs="Posterama"/>
          <w:color w:val="7030A0"/>
          <w:sz w:val="22"/>
          <w:szCs w:val="18"/>
        </w:rPr>
        <w:t>Squid</w:t>
      </w:r>
      <w:proofErr w:type="spellEnd"/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, nos iremos a su </w:t>
      </w:r>
      <w:r w:rsidRPr="00A813EB">
        <w:rPr>
          <w:rFonts w:ascii="Posterama" w:hAnsi="Posterama" w:cs="Posterama"/>
          <w:color w:val="7030A0"/>
          <w:sz w:val="22"/>
          <w:szCs w:val="18"/>
        </w:rPr>
        <w:t>archivo de configuración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, el cual es </w:t>
      </w:r>
      <w:r w:rsidRPr="00A813EB">
        <w:rPr>
          <w:rFonts w:ascii="Posterama" w:hAnsi="Posterama" w:cs="Posterama"/>
          <w:color w:val="7030A0"/>
          <w:sz w:val="22"/>
          <w:szCs w:val="18"/>
        </w:rPr>
        <w:t>/</w:t>
      </w:r>
      <w:proofErr w:type="spellStart"/>
      <w:r w:rsidRPr="00A813EB">
        <w:rPr>
          <w:rFonts w:ascii="Posterama" w:hAnsi="Posterama" w:cs="Posterama"/>
          <w:color w:val="7030A0"/>
          <w:sz w:val="22"/>
          <w:szCs w:val="18"/>
        </w:rPr>
        <w:t>etc</w:t>
      </w:r>
      <w:proofErr w:type="spellEnd"/>
      <w:r w:rsidRPr="00A813EB">
        <w:rPr>
          <w:rFonts w:ascii="Posterama" w:hAnsi="Posterama" w:cs="Posterama"/>
          <w:color w:val="7030A0"/>
          <w:sz w:val="22"/>
          <w:szCs w:val="18"/>
        </w:rPr>
        <w:t>/</w:t>
      </w:r>
      <w:proofErr w:type="spellStart"/>
      <w:r w:rsidRPr="00A813EB">
        <w:rPr>
          <w:rFonts w:ascii="Posterama" w:hAnsi="Posterama" w:cs="Posterama"/>
          <w:color w:val="7030A0"/>
          <w:sz w:val="22"/>
          <w:szCs w:val="18"/>
        </w:rPr>
        <w:t>squid</w:t>
      </w:r>
      <w:proofErr w:type="spellEnd"/>
      <w:r w:rsidRPr="00A813EB">
        <w:rPr>
          <w:rFonts w:ascii="Posterama" w:hAnsi="Posterama" w:cs="Posterama"/>
          <w:color w:val="7030A0"/>
          <w:sz w:val="22"/>
          <w:szCs w:val="18"/>
        </w:rPr>
        <w:t>/</w:t>
      </w:r>
      <w:proofErr w:type="spellStart"/>
      <w:r w:rsidRPr="00A813EB">
        <w:rPr>
          <w:rFonts w:ascii="Posterama" w:hAnsi="Posterama" w:cs="Posterama"/>
          <w:color w:val="7030A0"/>
          <w:sz w:val="22"/>
          <w:szCs w:val="18"/>
        </w:rPr>
        <w:t>squid.conf</w:t>
      </w:r>
      <w:proofErr w:type="spellEnd"/>
      <w:r w:rsidR="00A74F57">
        <w:rPr>
          <w:rFonts w:ascii="Posterama" w:hAnsi="Posterama" w:cs="Posterama"/>
          <w:b w:val="0"/>
          <w:bCs/>
          <w:color w:val="auto"/>
          <w:sz w:val="22"/>
          <w:szCs w:val="18"/>
        </w:rPr>
        <w:t>.</w:t>
      </w:r>
    </w:p>
    <w:p w14:paraId="2FA8BAB8" w14:textId="553F571D" w:rsidR="00A74F57" w:rsidRDefault="00A74F57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Lo primero que haremos será </w:t>
      </w:r>
      <w:r w:rsidR="005F2880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asignar a nuestro </w:t>
      </w:r>
      <w:r w:rsidR="005F2880" w:rsidRPr="00A813EB">
        <w:rPr>
          <w:rFonts w:ascii="Posterama" w:hAnsi="Posterama" w:cs="Posterama"/>
          <w:color w:val="7030A0"/>
          <w:sz w:val="22"/>
          <w:szCs w:val="18"/>
        </w:rPr>
        <w:t>servidor Proxy</w:t>
      </w:r>
      <w:r w:rsidR="005F2880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5F2880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nuestra dirección </w:t>
      </w:r>
      <w:r w:rsidR="005F2880" w:rsidRPr="00A813EB">
        <w:rPr>
          <w:rFonts w:ascii="Posterama" w:hAnsi="Posterama" w:cs="Posterama"/>
          <w:color w:val="7030A0"/>
          <w:sz w:val="22"/>
          <w:szCs w:val="18"/>
        </w:rPr>
        <w:t>IP</w:t>
      </w:r>
      <w:r w:rsidR="005F2880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5F2880">
        <w:rPr>
          <w:rFonts w:ascii="Posterama" w:hAnsi="Posterama" w:cs="Posterama"/>
          <w:b w:val="0"/>
          <w:bCs/>
          <w:color w:val="auto"/>
          <w:sz w:val="22"/>
          <w:szCs w:val="18"/>
        </w:rPr>
        <w:t>con las líneas:</w:t>
      </w:r>
    </w:p>
    <w:p w14:paraId="79FDE7D2" w14:textId="1CB35FE6" w:rsidR="005F2880" w:rsidRDefault="005F2880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</w:p>
    <w:p w14:paraId="2872B0BB" w14:textId="16FC3FA3" w:rsidR="005F2880" w:rsidRPr="00A813EB" w:rsidRDefault="005F2880" w:rsidP="005F2880">
      <w:pPr>
        <w:pStyle w:val="Prrafodelista"/>
        <w:numPr>
          <w:ilvl w:val="0"/>
          <w:numId w:val="9"/>
        </w:numPr>
        <w:jc w:val="both"/>
        <w:rPr>
          <w:rFonts w:ascii="Posterama" w:hAnsi="Posterama" w:cs="Posterama"/>
          <w:b/>
          <w:color w:val="7030A0"/>
          <w:sz w:val="22"/>
          <w:szCs w:val="18"/>
        </w:rPr>
      </w:pPr>
      <w:proofErr w:type="spellStart"/>
      <w:r w:rsidRPr="00A813EB">
        <w:rPr>
          <w:rFonts w:ascii="Posterama" w:hAnsi="Posterama" w:cs="Posterama"/>
          <w:b/>
          <w:color w:val="7030A0"/>
          <w:sz w:val="22"/>
          <w:szCs w:val="18"/>
        </w:rPr>
        <w:t>http_access</w:t>
      </w:r>
      <w:proofErr w:type="spellEnd"/>
      <w:r w:rsidRPr="00A813EB">
        <w:rPr>
          <w:rFonts w:ascii="Posterama" w:hAnsi="Posterama" w:cs="Posterama"/>
          <w:b/>
          <w:color w:val="7030A0"/>
          <w:sz w:val="22"/>
          <w:szCs w:val="18"/>
        </w:rPr>
        <w:t xml:space="preserve"> </w:t>
      </w:r>
      <w:proofErr w:type="spellStart"/>
      <w:r w:rsidRPr="00A813EB">
        <w:rPr>
          <w:rFonts w:ascii="Posterama" w:hAnsi="Posterama" w:cs="Posterama"/>
          <w:b/>
          <w:color w:val="7030A0"/>
          <w:sz w:val="22"/>
          <w:szCs w:val="18"/>
        </w:rPr>
        <w:t>allow</w:t>
      </w:r>
      <w:proofErr w:type="spellEnd"/>
      <w:r w:rsidRPr="00A813EB">
        <w:rPr>
          <w:rFonts w:ascii="Posterama" w:hAnsi="Posterama" w:cs="Posterama"/>
          <w:b/>
          <w:color w:val="7030A0"/>
          <w:sz w:val="22"/>
          <w:szCs w:val="18"/>
        </w:rPr>
        <w:t xml:space="preserve"> </w:t>
      </w:r>
      <w:proofErr w:type="spellStart"/>
      <w:r w:rsidRPr="00A813EB">
        <w:rPr>
          <w:rFonts w:ascii="Posterama" w:hAnsi="Posterama" w:cs="Posterama"/>
          <w:b/>
          <w:color w:val="7030A0"/>
          <w:sz w:val="22"/>
          <w:szCs w:val="18"/>
        </w:rPr>
        <w:t>localnet</w:t>
      </w:r>
      <w:proofErr w:type="spellEnd"/>
    </w:p>
    <w:p w14:paraId="662202A4" w14:textId="5DEE08DB" w:rsidR="005F2880" w:rsidRPr="00A813EB" w:rsidRDefault="000A0DCF" w:rsidP="005F2880">
      <w:pPr>
        <w:pStyle w:val="Prrafodelista"/>
        <w:numPr>
          <w:ilvl w:val="0"/>
          <w:numId w:val="9"/>
        </w:numPr>
        <w:jc w:val="both"/>
        <w:rPr>
          <w:rFonts w:ascii="Posterama" w:hAnsi="Posterama" w:cs="Posterama"/>
          <w:b/>
          <w:color w:val="7030A0"/>
          <w:sz w:val="22"/>
          <w:szCs w:val="18"/>
        </w:rPr>
      </w:pPr>
      <w:proofErr w:type="spellStart"/>
      <w:r w:rsidRPr="00A813EB">
        <w:rPr>
          <w:rFonts w:ascii="Posterama" w:hAnsi="Posterama" w:cs="Posterama"/>
          <w:b/>
          <w:color w:val="7030A0"/>
          <w:sz w:val="22"/>
          <w:szCs w:val="18"/>
        </w:rPr>
        <w:t>http_access</w:t>
      </w:r>
      <w:proofErr w:type="spellEnd"/>
      <w:r w:rsidRPr="00A813EB">
        <w:rPr>
          <w:rFonts w:ascii="Posterama" w:hAnsi="Posterama" w:cs="Posterama"/>
          <w:b/>
          <w:color w:val="7030A0"/>
          <w:sz w:val="22"/>
          <w:szCs w:val="18"/>
        </w:rPr>
        <w:t xml:space="preserve"> </w:t>
      </w:r>
      <w:proofErr w:type="spellStart"/>
      <w:r w:rsidRPr="00A813EB">
        <w:rPr>
          <w:rFonts w:ascii="Posterama" w:hAnsi="Posterama" w:cs="Posterama"/>
          <w:b/>
          <w:color w:val="7030A0"/>
          <w:sz w:val="22"/>
          <w:szCs w:val="18"/>
        </w:rPr>
        <w:t>src</w:t>
      </w:r>
      <w:proofErr w:type="spellEnd"/>
      <w:r w:rsidRPr="00A813EB">
        <w:rPr>
          <w:rFonts w:ascii="Posterama" w:hAnsi="Posterama" w:cs="Posterama"/>
          <w:b/>
          <w:color w:val="7030A0"/>
          <w:sz w:val="22"/>
          <w:szCs w:val="18"/>
        </w:rPr>
        <w:t xml:space="preserve"> &lt;</w:t>
      </w:r>
      <w:proofErr w:type="spellStart"/>
      <w:r w:rsidRPr="00A813EB">
        <w:rPr>
          <w:rFonts w:ascii="Posterama" w:hAnsi="Posterama" w:cs="Posterama"/>
          <w:b/>
          <w:color w:val="7030A0"/>
          <w:sz w:val="22"/>
          <w:szCs w:val="18"/>
        </w:rPr>
        <w:t>ip</w:t>
      </w:r>
      <w:proofErr w:type="spellEnd"/>
      <w:r w:rsidRPr="00A813EB">
        <w:rPr>
          <w:rFonts w:ascii="Posterama" w:hAnsi="Posterama" w:cs="Posterama"/>
          <w:b/>
          <w:color w:val="7030A0"/>
          <w:sz w:val="22"/>
          <w:szCs w:val="18"/>
        </w:rPr>
        <w:t>&gt;</w:t>
      </w:r>
    </w:p>
    <w:p w14:paraId="0FD6B3EB" w14:textId="6C86CB09" w:rsidR="000A0DCF" w:rsidRDefault="000A0DCF" w:rsidP="000A0DCF">
      <w:pPr>
        <w:jc w:val="both"/>
        <w:rPr>
          <w:rFonts w:ascii="Posterama" w:hAnsi="Posterama" w:cs="Posterama"/>
          <w:bCs/>
          <w:sz w:val="22"/>
          <w:szCs w:val="18"/>
        </w:rPr>
      </w:pPr>
    </w:p>
    <w:p w14:paraId="2799E77A" w14:textId="431E84C9" w:rsidR="000A0DCF" w:rsidRPr="000A0DCF" w:rsidRDefault="00B71445" w:rsidP="000A0DCF">
      <w:pPr>
        <w:jc w:val="both"/>
        <w:rPr>
          <w:rFonts w:ascii="Posterama" w:hAnsi="Posterama" w:cs="Posterama"/>
          <w:bCs/>
          <w:sz w:val="22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04D8FC13" wp14:editId="24B333E4">
                <wp:simplePos x="0" y="0"/>
                <wp:positionH relativeFrom="column">
                  <wp:posOffset>853440</wp:posOffset>
                </wp:positionH>
                <wp:positionV relativeFrom="paragraph">
                  <wp:posOffset>1481455</wp:posOffset>
                </wp:positionV>
                <wp:extent cx="1889760" cy="259080"/>
                <wp:effectExtent l="0" t="0" r="15240" b="2667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259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54C34" id="Rectángulo 43" o:spid="_x0000_s1026" style="position:absolute;margin-left:67.2pt;margin-top:116.65pt;width:148.8pt;height:20.4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cRnpAIAAJMFAAAOAAAAZHJzL2Uyb0RvYy54bWysVM1OGzEQvlfqO1i+l92kAULEBkWgVJUQ&#10;IKDi7HjtZCWvxx072aRv02fpi3Xs/SGiqIeqOWw8nplvPN/8XF7ta8N2Cn0FtuCjk5wzZSWUlV0X&#10;/Nvz8tOUMx+ELYUBqwp+UJ5fzT9+uGzcTI1hA6ZUyAjE+lnjCr4Jwc2yzMuNqoU/AacsKTVgLQKJ&#10;uM5KFA2h1yYb5/lZ1gCWDkEq7+n2plXyecLXWslwr7VXgZmC09tC+mL6ruI3m1+K2RqF21Sye4b4&#10;h1fUorIUdIC6EUGwLVZ/QNWVRPCgw4mEOgOtK6lSDpTNKH+TzdNGOJVyIXK8G2jy/w9W3u0ekFVl&#10;wSefObOipho9Emu/ftr11gCjW6KocX5Glk/uATvJ0zHmu9dYx3/KhO0TrYeBVrUPTNLlaDq9OD8j&#10;9iXpxqcX+TTxnr16O/Thi4KaxUPBkR6Q2BS7Wx8oIpn2JjGYhWVlTCqdsayhCOPzPE8eHkxVRm20&#10;87heXRtkO0HVXy5z+sVsCO3IjCRj6TLm2GaVTuFgVMQw9lFpIojyGLcRYmuqAVZIqWwYtaqNKFUb&#10;7fQ4WO+RQifAiKzplQN2B9BbtiA9dvvmzj66qtTZg3OX+t+cB48UGWwYnOvKAr6XmaGsusitfU9S&#10;S01kaQXlgdoHoZ0r7+SyogreCh8eBNIgUdFpOYR7+mgDVCnoTpxtAH+8dx/tqb9Jy1lDg1lw/30r&#10;UHFmvlrq/IvRZBInOQmT0/MxCXisWR1r7La+Bqr+iNaQk+kY7YPpjxqhfqEdsohRSSWspNgFlwF7&#10;4Tq0C4O2kFSLRTKj6XUi3NonJyN4ZDV26PP+RaDr2jjQANxBP8Ri9qabW9voaWGxDaCr1OqvvHZ8&#10;0+Snxum2VFwtx3Kyet2l898AAAD//wMAUEsDBBQABgAIAAAAIQDFwWpH3gAAAAsBAAAPAAAAZHJz&#10;L2Rvd25yZXYueG1sTI/BTsMwEETvSPyDtUjcqJM4oijEqRCiJw5AW4mrG5skqr22bKcNf89yguPs&#10;zs6+aTeLs+xsYpo8SihXBTCDvdcTDhIO++3dA7CUFWplPRoJ3ybBpru+alWj/QU/zHmXB0YhmBol&#10;Ycw5NJynfjROpZUPBmn35aNTmWQcuI7qQuHO8qoo7rlTE9KHUQXzPJr+tJsdYQT7HvT8djp8lss2&#10;vujXpIa1lLc3y9MjsGyW/GeGX3y6gY6Yjn5GnZglLeqarBIqIQQwctSionZHmqzrEnjX8v8duh8A&#10;AAD//wMAUEsBAi0AFAAGAAgAAAAhALaDOJL+AAAA4QEAABMAAAAAAAAAAAAAAAAAAAAAAFtDb250&#10;ZW50X1R5cGVzXS54bWxQSwECLQAUAAYACAAAACEAOP0h/9YAAACUAQAACwAAAAAAAAAAAAAAAAAv&#10;AQAAX3JlbHMvLnJlbHNQSwECLQAUAAYACAAAACEAFGnEZ6QCAACTBQAADgAAAAAAAAAAAAAAAAAu&#10;AgAAZHJzL2Uyb0RvYy54bWxQSwECLQAUAAYACAAAACEAxcFqR9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736" behindDoc="0" locked="0" layoutInCell="1" allowOverlap="1" wp14:anchorId="5BA46A28" wp14:editId="4062CC79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4663440" cy="2789977"/>
            <wp:effectExtent l="0" t="0" r="3810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78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9EA37" w14:textId="7F6AE8E3" w:rsidR="00A74F57" w:rsidRDefault="00A74F57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</w:p>
    <w:p w14:paraId="43755369" w14:textId="771ADB0C" w:rsidR="00A74F57" w:rsidRDefault="00A74F57" w:rsidP="00EA74BC">
      <w:pPr>
        <w:ind w:left="720"/>
        <w:jc w:val="both"/>
        <w:rPr>
          <w:rFonts w:ascii="Nirmala UI" w:hAnsi="Nirmala UI" w:cs="Nirmala UI"/>
          <w:sz w:val="24"/>
          <w:szCs w:val="20"/>
        </w:rPr>
      </w:pPr>
    </w:p>
    <w:p w14:paraId="5C5258DD" w14:textId="45824331" w:rsidR="004261F2" w:rsidRDefault="004261F2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Posteriormente, volveremos a añadir nuestra dirección </w:t>
      </w:r>
      <w:r w:rsidRPr="00A813EB">
        <w:rPr>
          <w:rFonts w:ascii="Posterama" w:hAnsi="Posterama" w:cs="Posterama"/>
          <w:color w:val="7030A0"/>
          <w:sz w:val="22"/>
          <w:szCs w:val="18"/>
        </w:rPr>
        <w:t>IP</w:t>
      </w:r>
      <w:r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de la misma manera </w:t>
      </w:r>
      <w:r w:rsidR="000C7322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y debajo añadiremos la línea que permitirá a </w:t>
      </w:r>
      <w:proofErr w:type="spellStart"/>
      <w:r w:rsidR="000C7322" w:rsidRPr="00A813EB">
        <w:rPr>
          <w:rFonts w:ascii="Posterama" w:hAnsi="Posterama" w:cs="Posterama"/>
          <w:color w:val="7030A0"/>
          <w:sz w:val="22"/>
          <w:szCs w:val="18"/>
        </w:rPr>
        <w:t>Squid</w:t>
      </w:r>
      <w:proofErr w:type="spellEnd"/>
      <w:r w:rsidR="000C7322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0C7322" w:rsidRPr="00A813EB">
        <w:rPr>
          <w:rFonts w:ascii="Posterama" w:hAnsi="Posterama" w:cs="Posterama"/>
          <w:color w:val="7030A0"/>
          <w:sz w:val="22"/>
          <w:szCs w:val="18"/>
        </w:rPr>
        <w:t>bloquear las páginas</w:t>
      </w:r>
      <w:r w:rsidR="000C7322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0C7322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que hemos especificado en el fichero de </w:t>
      </w:r>
      <w:r w:rsidR="000C7322" w:rsidRPr="00A813EB">
        <w:rPr>
          <w:rFonts w:ascii="Posterama" w:hAnsi="Posterama" w:cs="Posterama"/>
          <w:color w:val="7030A0"/>
          <w:sz w:val="22"/>
          <w:szCs w:val="18"/>
        </w:rPr>
        <w:t>lista negra</w:t>
      </w:r>
      <w:r w:rsidR="000C7322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0C7322">
        <w:rPr>
          <w:rFonts w:ascii="Posterama" w:hAnsi="Posterama" w:cs="Posterama"/>
          <w:b w:val="0"/>
          <w:bCs/>
          <w:color w:val="auto"/>
          <w:sz w:val="22"/>
          <w:szCs w:val="18"/>
        </w:rPr>
        <w:t>que hemos creado anteriormente</w:t>
      </w:r>
      <w:r w:rsidR="00E309B9">
        <w:rPr>
          <w:rFonts w:ascii="Posterama" w:hAnsi="Posterama" w:cs="Posterama"/>
          <w:b w:val="0"/>
          <w:bCs/>
          <w:color w:val="auto"/>
          <w:sz w:val="22"/>
          <w:szCs w:val="18"/>
        </w:rPr>
        <w:t>, la línea sería:</w:t>
      </w:r>
    </w:p>
    <w:p w14:paraId="3158850B" w14:textId="2BF4D376" w:rsidR="00E309B9" w:rsidRDefault="00E309B9" w:rsidP="00EA74BC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</w:p>
    <w:p w14:paraId="6A610EE3" w14:textId="6AB6CF20" w:rsidR="00E309B9" w:rsidRPr="00A813EB" w:rsidRDefault="00E309B9" w:rsidP="00E309B9">
      <w:pPr>
        <w:pStyle w:val="Prrafodelista"/>
        <w:numPr>
          <w:ilvl w:val="0"/>
          <w:numId w:val="9"/>
        </w:numPr>
        <w:jc w:val="both"/>
        <w:rPr>
          <w:rFonts w:ascii="Posterama" w:hAnsi="Posterama" w:cs="Posterama"/>
          <w:b/>
          <w:bCs/>
          <w:color w:val="7030A0"/>
          <w:sz w:val="22"/>
          <w:szCs w:val="18"/>
        </w:rPr>
      </w:pPr>
      <w:proofErr w:type="spellStart"/>
      <w:r w:rsidRPr="00A813EB">
        <w:rPr>
          <w:rFonts w:ascii="Posterama" w:hAnsi="Posterama" w:cs="Posterama"/>
          <w:b/>
          <w:bCs/>
          <w:color w:val="7030A0"/>
          <w:sz w:val="22"/>
          <w:szCs w:val="18"/>
        </w:rPr>
        <w:t>acl</w:t>
      </w:r>
      <w:proofErr w:type="spellEnd"/>
      <w:r w:rsidRPr="00A813EB">
        <w:rPr>
          <w:rFonts w:ascii="Posterama" w:hAnsi="Posterama" w:cs="Posterama"/>
          <w:b/>
          <w:bCs/>
          <w:color w:val="7030A0"/>
          <w:sz w:val="22"/>
          <w:szCs w:val="18"/>
        </w:rPr>
        <w:t xml:space="preserve"> &lt;</w:t>
      </w:r>
      <w:r w:rsidR="00525688" w:rsidRPr="00A813EB">
        <w:rPr>
          <w:rFonts w:ascii="Posterama" w:hAnsi="Posterama" w:cs="Posterama"/>
          <w:b/>
          <w:bCs/>
          <w:color w:val="7030A0"/>
          <w:sz w:val="22"/>
          <w:szCs w:val="18"/>
        </w:rPr>
        <w:t>nombre de la lista negra</w:t>
      </w:r>
      <w:r w:rsidRPr="00A813EB">
        <w:rPr>
          <w:rFonts w:ascii="Posterama" w:hAnsi="Posterama" w:cs="Posterama"/>
          <w:b/>
          <w:bCs/>
          <w:color w:val="7030A0"/>
          <w:sz w:val="22"/>
          <w:szCs w:val="18"/>
        </w:rPr>
        <w:t xml:space="preserve">&gt; </w:t>
      </w:r>
      <w:proofErr w:type="spellStart"/>
      <w:r w:rsidRPr="00A813EB">
        <w:rPr>
          <w:rFonts w:ascii="Posterama" w:hAnsi="Posterama" w:cs="Posterama"/>
          <w:b/>
          <w:bCs/>
          <w:color w:val="7030A0"/>
          <w:sz w:val="22"/>
          <w:szCs w:val="18"/>
        </w:rPr>
        <w:t>dstdomain</w:t>
      </w:r>
      <w:proofErr w:type="spellEnd"/>
      <w:r w:rsidRPr="00A813EB">
        <w:rPr>
          <w:rFonts w:ascii="Posterama" w:hAnsi="Posterama" w:cs="Posterama"/>
          <w:b/>
          <w:bCs/>
          <w:color w:val="7030A0"/>
          <w:sz w:val="22"/>
          <w:szCs w:val="18"/>
        </w:rPr>
        <w:t xml:space="preserve"> “</w:t>
      </w:r>
      <w:r w:rsidR="00525688" w:rsidRPr="00A813EB">
        <w:rPr>
          <w:rFonts w:ascii="Posterama" w:hAnsi="Posterama" w:cs="Posterama"/>
          <w:b/>
          <w:bCs/>
          <w:color w:val="7030A0"/>
          <w:sz w:val="22"/>
          <w:szCs w:val="18"/>
        </w:rPr>
        <w:t>&lt;directorio de la lista negra&gt;</w:t>
      </w:r>
      <w:r w:rsidRPr="00A813EB">
        <w:rPr>
          <w:rFonts w:ascii="Posterama" w:hAnsi="Posterama" w:cs="Posterama"/>
          <w:b/>
          <w:bCs/>
          <w:color w:val="7030A0"/>
          <w:sz w:val="22"/>
          <w:szCs w:val="18"/>
        </w:rPr>
        <w:t>”</w:t>
      </w:r>
    </w:p>
    <w:p w14:paraId="0234DEB0" w14:textId="414FB42B" w:rsidR="00525688" w:rsidRDefault="00525688" w:rsidP="00525688">
      <w:pPr>
        <w:pStyle w:val="Prrafodelista"/>
        <w:ind w:left="1800"/>
        <w:jc w:val="both"/>
        <w:rPr>
          <w:rFonts w:ascii="Nirmala UI" w:hAnsi="Nirmala UI" w:cs="Nirmala UI"/>
          <w:szCs w:val="20"/>
        </w:rPr>
      </w:pPr>
    </w:p>
    <w:p w14:paraId="29BFB23D" w14:textId="7A3B3979" w:rsidR="00525688" w:rsidRDefault="00906692" w:rsidP="00525688">
      <w:pPr>
        <w:pStyle w:val="Prrafodelista"/>
        <w:ind w:left="1800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49188EA" wp14:editId="6C5B00D1">
                <wp:simplePos x="0" y="0"/>
                <wp:positionH relativeFrom="column">
                  <wp:posOffset>1104900</wp:posOffset>
                </wp:positionH>
                <wp:positionV relativeFrom="paragraph">
                  <wp:posOffset>1736090</wp:posOffset>
                </wp:positionV>
                <wp:extent cx="3261360" cy="198120"/>
                <wp:effectExtent l="0" t="0" r="15240" b="1143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670E8" id="Rectángulo 46" o:spid="_x0000_s1026" style="position:absolute;margin-left:87pt;margin-top:136.7pt;width:256.8pt;height:15.6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sEFnwIAAIkFAAAOAAAAZHJzL2Uyb0RvYy54bWysVMFu2zAMvQ/YPwi6r47TNGuDOkXQIsOA&#10;oi3aDj0rshQbkEWNUuJkf7Nv2Y+Nkh036IodhuXgiCL5SD6RvLzaNYZtFfoabMHzkxFnykooa7su&#10;+Lfn5adzznwQthQGrCr4Xnl+Nf/44bJ1MzWGCkypkBGI9bPWFbwKwc2yzMtKNcKfgFOWlBqwEYFE&#10;XGclipbQG5ONR6Np1gKWDkEq7+n2plPyecLXWslwr7VXgZmCU24hfTF9V/GbzS/FbI3CVbXs0xD/&#10;kEUjaktBB6gbEQTbYP0HVFNLBA86nEhoMtC6lirVQNXkozfVPFXCqVQLkePdQJP/f7DybvuArC4L&#10;PplyZkVDb/RIrP36adcbA4xuiaLW+RlZPrkH7CVPx1jvTmMT/6kStku07gda1S4wSZen42l+OiX2&#10;Jenyi/N8nHjPXr0d+vBFQcPioeBICSQ2xfbWB4pIpgeTGMzCsjYmPZ2x8cKDqct4lwRcr64Nsq2g&#10;N18uR/SLNRDGkRlJ0TWLlXW1pFPYGxUxjH1Ummih7Mcpk9SQaoAVUiob8k5ViVJ10c6Og8UWjh4p&#10;dAKMyJqyHLB7gINlB3LA7nLu7aOrSv08OI/+lljnPHikyGDD4NzUFvA9AENV9ZE7+wNJHTWRpRWU&#10;e2oahG6avJPLmt7tVvjwIJDGh56aVkK4p4820BYc+hNnFeCP9+6jPXU1aTlraRwL7r9vBCrOzFdL&#10;/X6RTyZxfpMwOftMLcTwWLM61thNcw30+jktHyfTMdoHczhqhOaFNsciRiWVsJJiF1wGPAjXoVsT&#10;tHukWiySGc2sE+HWPjkZwSOrsS+fdy8CXd+8gdr+Dg6jK2ZverizjZ4WFpsAuk4N/sprzzfNe2qc&#10;fjfFhXIsJ6vXDTr/DQAA//8DAFBLAwQUAAYACAAAACEAiW38G+AAAAALAQAADwAAAGRycy9kb3du&#10;cmV2LnhtbEyPQU+EMBCF7yb+h2ZMvBi3uJBCkLLRTdyDBxNXL94KHYEsbUlbFvz3jif3+DIv33yv&#10;2q1mZGf0YXBWwsMmAYa2dXqwnYTPj5f7AliIymo1OosSfjDArr6+qlSp3WLf8XyMHSOIDaWS0Mc4&#10;lZyHtkejwsZNaOn27bxRkaLvuPZqIbgZ+TZJBDdqsPShVxPue2xPx9lIaA5ffl88p4c43wlCn7pX&#10;fFukvL1Znx6BRVzjfxn+9EkdanJq3Gx1YCPlPKMtUcI2TzNg1BBFLoA1EtIkE8Dril9uqH8BAAD/&#10;/wMAUEsBAi0AFAAGAAgAAAAhALaDOJL+AAAA4QEAABMAAAAAAAAAAAAAAAAAAAAAAFtDb250ZW50&#10;X1R5cGVzXS54bWxQSwECLQAUAAYACAAAACEAOP0h/9YAAACUAQAACwAAAAAAAAAAAAAAAAAvAQAA&#10;X3JlbHMvLnJlbHNQSwECLQAUAAYACAAAACEAoqLBBZ8CAACJBQAADgAAAAAAAAAAAAAAAAAuAgAA&#10;ZHJzL2Uyb0RvYy54bWxQSwECLQAUAAYACAAAACEAiW38G+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4179099" wp14:editId="0729A8D0">
            <wp:extent cx="4130040" cy="1890556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41" cy="189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D85C" w14:textId="4F273C5A" w:rsidR="00906692" w:rsidRDefault="00906692" w:rsidP="00906692">
      <w:pPr>
        <w:tabs>
          <w:tab w:val="left" w:pos="4248"/>
        </w:tabs>
        <w:rPr>
          <w:lang w:eastAsia="zh-CN"/>
        </w:rPr>
      </w:pPr>
      <w:r>
        <w:rPr>
          <w:lang w:eastAsia="zh-CN"/>
        </w:rPr>
        <w:tab/>
      </w:r>
    </w:p>
    <w:p w14:paraId="25C73EEE" w14:textId="5A3C9CDA" w:rsidR="00BC05BD" w:rsidRDefault="00BC05BD" w:rsidP="00BC05BD">
      <w:pPr>
        <w:pStyle w:val="Ttulo3"/>
        <w:numPr>
          <w:ilvl w:val="0"/>
          <w:numId w:val="6"/>
        </w:numPr>
        <w:rPr>
          <w:rFonts w:ascii="Poppins" w:hAnsi="Poppins" w:cs="Poppins"/>
          <w:noProof/>
          <w:color w:val="34ABA2" w:themeColor="accent6"/>
          <w:sz w:val="28"/>
          <w:szCs w:val="28"/>
        </w:rPr>
      </w:pPr>
      <w:r>
        <w:rPr>
          <w:rFonts w:ascii="Poppins" w:hAnsi="Poppins" w:cs="Poppins"/>
          <w:noProof/>
          <w:color w:val="34ABA2" w:themeColor="accent6"/>
          <w:sz w:val="28"/>
          <w:szCs w:val="28"/>
        </w:rPr>
        <w:lastRenderedPageBreak/>
        <w:t xml:space="preserve">Comprobación de </w:t>
      </w:r>
      <w:r w:rsidR="00F674DF">
        <w:rPr>
          <w:rFonts w:ascii="Poppins" w:hAnsi="Poppins" w:cs="Poppins"/>
          <w:noProof/>
          <w:color w:val="34ABA2" w:themeColor="accent6"/>
          <w:sz w:val="28"/>
          <w:szCs w:val="28"/>
        </w:rPr>
        <w:t>funcionamiento</w:t>
      </w:r>
      <w:r w:rsidRPr="00365290">
        <w:rPr>
          <w:rFonts w:ascii="Poppins" w:hAnsi="Poppins" w:cs="Poppins"/>
          <w:noProof/>
          <w:color w:val="34ABA2" w:themeColor="accent6"/>
          <w:sz w:val="28"/>
          <w:szCs w:val="28"/>
        </w:rPr>
        <w:t>:</w:t>
      </w:r>
    </w:p>
    <w:p w14:paraId="625A3E4B" w14:textId="3B14C10D" w:rsidR="00F674DF" w:rsidRDefault="00F674DF" w:rsidP="00F674DF"/>
    <w:p w14:paraId="3E0B8A56" w14:textId="4AB1509B" w:rsidR="00F674DF" w:rsidRDefault="00F674DF" w:rsidP="00F674DF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Por último, comprobaremos si funciona o no, para eso nos iremos al </w:t>
      </w:r>
      <w:r w:rsidRPr="00A813EB">
        <w:rPr>
          <w:rFonts w:ascii="Posterama" w:hAnsi="Posterama" w:cs="Posterama"/>
          <w:color w:val="7030A0"/>
          <w:sz w:val="22"/>
          <w:szCs w:val="18"/>
        </w:rPr>
        <w:t>cliente</w:t>
      </w:r>
      <w:r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y </w:t>
      </w:r>
      <w:r w:rsidR="006701D8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añadiremos nuestro </w:t>
      </w:r>
      <w:r w:rsidR="006701D8" w:rsidRPr="00A813EB">
        <w:rPr>
          <w:rFonts w:ascii="Posterama" w:hAnsi="Posterama" w:cs="Posterama"/>
          <w:color w:val="7030A0"/>
          <w:sz w:val="22"/>
          <w:szCs w:val="18"/>
        </w:rPr>
        <w:t>servidor proxy</w:t>
      </w:r>
      <w:r w:rsidR="006701D8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6701D8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a la configuración de </w:t>
      </w:r>
      <w:r w:rsidR="006701D8" w:rsidRPr="00A813EB">
        <w:rPr>
          <w:rFonts w:ascii="Posterama" w:hAnsi="Posterama" w:cs="Posterama"/>
          <w:color w:val="7030A0"/>
          <w:sz w:val="22"/>
          <w:szCs w:val="18"/>
        </w:rPr>
        <w:t>red</w:t>
      </w:r>
      <w:r w:rsidR="006701D8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6701D8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o a la configuración del </w:t>
      </w:r>
      <w:r w:rsidR="006701D8" w:rsidRPr="00A813EB">
        <w:rPr>
          <w:rFonts w:ascii="Posterama" w:hAnsi="Posterama" w:cs="Posterama"/>
          <w:color w:val="7030A0"/>
          <w:sz w:val="22"/>
          <w:szCs w:val="18"/>
        </w:rPr>
        <w:t>navegador</w:t>
      </w:r>
      <w:r w:rsidR="006701D8">
        <w:rPr>
          <w:rFonts w:ascii="Posterama" w:hAnsi="Posterama" w:cs="Posterama"/>
          <w:b w:val="0"/>
          <w:bCs/>
          <w:color w:val="auto"/>
          <w:sz w:val="22"/>
          <w:szCs w:val="18"/>
        </w:rPr>
        <w:t>.</w:t>
      </w:r>
    </w:p>
    <w:p w14:paraId="0F6E19E3" w14:textId="4EDFA633" w:rsidR="0072289A" w:rsidRDefault="0072289A" w:rsidP="00F674DF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</w:p>
    <w:p w14:paraId="76AA51B0" w14:textId="4AF24644" w:rsidR="0072289A" w:rsidRDefault="00F31599" w:rsidP="00F674DF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En mi caso, la he añadido en </w:t>
      </w:r>
      <w:r w:rsidRPr="00A813EB">
        <w:rPr>
          <w:rFonts w:ascii="Posterama" w:hAnsi="Posterama" w:cs="Posterama"/>
          <w:b w:val="0"/>
          <w:bCs/>
          <w:color w:val="auto"/>
          <w:sz w:val="22"/>
          <w:szCs w:val="18"/>
        </w:rPr>
        <w:t>la</w:t>
      </w:r>
      <w:r w:rsidRPr="00A813EB">
        <w:rPr>
          <w:rFonts w:ascii="Posterama" w:hAnsi="Posterama" w:cs="Posterama"/>
          <w:color w:val="auto"/>
          <w:sz w:val="22"/>
          <w:szCs w:val="18"/>
        </w:rPr>
        <w:t xml:space="preserve"> </w:t>
      </w:r>
      <w:r w:rsidRPr="00A813EB">
        <w:rPr>
          <w:rFonts w:ascii="Posterama" w:hAnsi="Posterama" w:cs="Posterama"/>
          <w:color w:val="7030A0"/>
          <w:sz w:val="22"/>
          <w:szCs w:val="18"/>
        </w:rPr>
        <w:t>configuración del navegador</w:t>
      </w:r>
      <w:r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Pr="00A813EB">
        <w:rPr>
          <w:rFonts w:ascii="Posterama" w:hAnsi="Posterama" w:cs="Posterama"/>
          <w:color w:val="7030A0"/>
          <w:sz w:val="22"/>
          <w:szCs w:val="18"/>
        </w:rPr>
        <w:t>Firefox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>:</w:t>
      </w:r>
    </w:p>
    <w:p w14:paraId="0DD4CCAD" w14:textId="74F7C9F7" w:rsidR="00F31599" w:rsidRDefault="009724F2" w:rsidP="00F674DF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noProof/>
        </w:rPr>
        <w:drawing>
          <wp:anchor distT="0" distB="0" distL="114300" distR="114300" simplePos="0" relativeHeight="251703808" behindDoc="0" locked="0" layoutInCell="1" allowOverlap="1" wp14:anchorId="172B3AFE" wp14:editId="610C07F5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1324610" cy="2694940"/>
            <wp:effectExtent l="0" t="0" r="889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1D44A" w14:textId="7C79C7FE" w:rsidR="00F31599" w:rsidRDefault="003A3BED" w:rsidP="00F674DF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Nos iremos a </w:t>
      </w:r>
      <w:r w:rsidR="00A813EB" w:rsidRPr="00A813EB">
        <w:rPr>
          <w:rFonts w:ascii="Posterama" w:hAnsi="Posterama" w:cs="Posterama"/>
          <w:color w:val="7030A0"/>
          <w:sz w:val="22"/>
          <w:szCs w:val="18"/>
        </w:rPr>
        <w:t>P</w:t>
      </w:r>
      <w:r w:rsidRPr="00A813EB">
        <w:rPr>
          <w:rFonts w:ascii="Posterama" w:hAnsi="Posterama" w:cs="Posterama"/>
          <w:color w:val="7030A0"/>
          <w:sz w:val="22"/>
          <w:szCs w:val="18"/>
        </w:rPr>
        <w:t xml:space="preserve">referencias </w:t>
      </w:r>
      <w:r w:rsidRPr="00A813EB">
        <w:rPr>
          <w:rFonts w:ascii="Posterama" w:hAnsi="Posterama" w:cs="Posterama"/>
          <w:color w:val="7030A0"/>
          <w:sz w:val="22"/>
          <w:szCs w:val="18"/>
        </w:rPr>
        <w:sym w:font="Wingdings" w:char="F0E0"/>
      </w:r>
      <w:r w:rsidRPr="00A813EB">
        <w:rPr>
          <w:rFonts w:ascii="Posterama" w:hAnsi="Posterama" w:cs="Posterama"/>
          <w:color w:val="7030A0"/>
          <w:sz w:val="22"/>
          <w:szCs w:val="18"/>
        </w:rPr>
        <w:t xml:space="preserve"> Buscaremos Proxy</w:t>
      </w:r>
      <w:r w:rsidR="007A543D" w:rsidRPr="00A813EB">
        <w:rPr>
          <w:rFonts w:ascii="Posterama" w:hAnsi="Posterama" w:cs="Posterama"/>
          <w:color w:val="7030A0"/>
          <w:sz w:val="22"/>
          <w:szCs w:val="18"/>
        </w:rPr>
        <w:t xml:space="preserve"> </w:t>
      </w:r>
      <w:r w:rsidR="007A543D" w:rsidRPr="00A813EB">
        <w:rPr>
          <w:rFonts w:ascii="Posterama" w:hAnsi="Posterama" w:cs="Posterama"/>
          <w:color w:val="7030A0"/>
          <w:sz w:val="22"/>
          <w:szCs w:val="18"/>
        </w:rPr>
        <w:sym w:font="Wingdings" w:char="F0E0"/>
      </w:r>
      <w:r w:rsidR="007A543D" w:rsidRPr="00A813EB">
        <w:rPr>
          <w:rFonts w:ascii="Posterama" w:hAnsi="Posterama" w:cs="Posterama"/>
          <w:color w:val="7030A0"/>
          <w:sz w:val="22"/>
          <w:szCs w:val="18"/>
        </w:rPr>
        <w:t xml:space="preserve"> Ajustes </w:t>
      </w:r>
      <w:r w:rsidR="007A543D" w:rsidRPr="00A813EB">
        <w:rPr>
          <w:rFonts w:ascii="Posterama" w:hAnsi="Posterama" w:cs="Posterama"/>
          <w:color w:val="7030A0"/>
          <w:sz w:val="22"/>
          <w:szCs w:val="18"/>
        </w:rPr>
        <w:sym w:font="Wingdings" w:char="F0E0"/>
      </w:r>
      <w:r w:rsidR="007A543D" w:rsidRPr="00A813EB">
        <w:rPr>
          <w:rFonts w:ascii="Posterama" w:hAnsi="Posterama" w:cs="Posterama"/>
          <w:color w:val="7030A0"/>
          <w:sz w:val="22"/>
          <w:szCs w:val="18"/>
        </w:rPr>
        <w:t xml:space="preserve"> Configuración manual del proxy</w:t>
      </w:r>
      <w:r w:rsidR="007A543D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 </w:t>
      </w:r>
      <w:r w:rsidR="007A543D" w:rsidRPr="007A543D">
        <w:rPr>
          <w:rFonts w:ascii="Posterama" w:hAnsi="Posterama" w:cs="Posterama"/>
          <w:b w:val="0"/>
          <w:bCs/>
          <w:color w:val="auto"/>
          <w:sz w:val="22"/>
          <w:szCs w:val="18"/>
        </w:rPr>
        <w:sym w:font="Wingdings" w:char="F0E0"/>
      </w:r>
      <w:r w:rsidR="007A543D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 Añadimos la </w:t>
      </w:r>
      <w:r w:rsidR="007A543D" w:rsidRPr="00A813EB">
        <w:rPr>
          <w:rFonts w:ascii="Posterama" w:hAnsi="Posterama" w:cs="Posterama"/>
          <w:color w:val="7030A0"/>
          <w:sz w:val="22"/>
          <w:szCs w:val="18"/>
        </w:rPr>
        <w:t>IP</w:t>
      </w:r>
      <w:r w:rsidR="007A543D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7A543D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y el </w:t>
      </w:r>
      <w:r w:rsidR="007A543D" w:rsidRPr="00A813EB">
        <w:rPr>
          <w:rFonts w:ascii="Posterama" w:hAnsi="Posterama" w:cs="Posterama"/>
          <w:color w:val="7030A0"/>
          <w:sz w:val="22"/>
          <w:szCs w:val="18"/>
        </w:rPr>
        <w:t>puerto</w:t>
      </w:r>
      <w:r w:rsidR="007A543D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7A543D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por defecto de </w:t>
      </w:r>
      <w:proofErr w:type="spellStart"/>
      <w:r w:rsidR="007A543D" w:rsidRPr="00A813EB">
        <w:rPr>
          <w:rFonts w:ascii="Posterama" w:hAnsi="Posterama" w:cs="Posterama"/>
          <w:color w:val="7030A0"/>
          <w:sz w:val="22"/>
          <w:szCs w:val="18"/>
        </w:rPr>
        <w:t>Squid</w:t>
      </w:r>
      <w:proofErr w:type="spellEnd"/>
      <w:r w:rsidR="007A543D" w:rsidRPr="00A813EB">
        <w:rPr>
          <w:rFonts w:ascii="Posterama" w:hAnsi="Posterama" w:cs="Posterama"/>
          <w:b w:val="0"/>
          <w:bCs/>
          <w:color w:val="7030A0"/>
          <w:sz w:val="22"/>
          <w:szCs w:val="18"/>
        </w:rPr>
        <w:t xml:space="preserve"> </w:t>
      </w:r>
      <w:r w:rsidR="007A543D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que es el </w:t>
      </w:r>
      <w:r w:rsidR="009724F2" w:rsidRPr="00A813EB">
        <w:rPr>
          <w:rFonts w:ascii="Posterama" w:hAnsi="Posterama" w:cs="Posterama"/>
          <w:color w:val="7030A0"/>
          <w:sz w:val="22"/>
          <w:szCs w:val="18"/>
        </w:rPr>
        <w:t>3128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>:</w:t>
      </w:r>
    </w:p>
    <w:p w14:paraId="0BE93D81" w14:textId="6E7B8C9B" w:rsidR="003A3BED" w:rsidRDefault="003A3BED" w:rsidP="00F674DF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</w:p>
    <w:p w14:paraId="482A705A" w14:textId="0A13AF58" w:rsidR="003A3BED" w:rsidRDefault="00904A02" w:rsidP="00F674DF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03A849B" wp14:editId="453DDF35">
                <wp:simplePos x="0" y="0"/>
                <wp:positionH relativeFrom="column">
                  <wp:posOffset>5059680</wp:posOffset>
                </wp:positionH>
                <wp:positionV relativeFrom="paragraph">
                  <wp:posOffset>715010</wp:posOffset>
                </wp:positionV>
                <wp:extent cx="647700" cy="0"/>
                <wp:effectExtent l="0" t="0" r="0" b="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40D1A3" id="Conector recto 50" o:spid="_x0000_s1026" style="position:absolute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4pt,56.3pt" to="449.4pt,5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3kuzwEAAAEEAAAOAAAAZHJzL2Uyb0RvYy54bWysU02P0zAQvSPxHyzfadIV7KKo6R66KhcE&#10;FbA/wHXGjSV/aWya9N8zdtLsCpAQq83B8djz3sx7tjf3ozXsDBi1dy1fr2rOwEnfaXdq+eOP/buP&#10;nMUkXCeMd9DyC0R+v337ZjOEBm58700HyIjExWYILe9TCk1VRdmDFXHlAzjaVB6tSBTiqepQDMRu&#10;TXVT17fV4LEL6CXESKsP0ybfFn6lQKavSkVIzLScektlxDIe81htN6I5oQi9lnMb4gVdWKEdFV2o&#10;HkQS7CfqP6isluijV2klva28UlpC0UBq1vVvar73IkDRQubEsNgUX49WfjkfkOmu5R/IHicsndGO&#10;Tkomjwzzj9EGuTSE2FDyzh1wjmI4YJY8KrT5T2LYWJy9LM7CmJikxdv3d3c1FZDXreoJFzCmT+At&#10;y5OWG+2yZtGI8+eYqBalXlPysnF5jN7obq+NKQGejjuD7CzolPf7mr7cMgGfpVGUoVUWMrVeZuli&#10;YKL9BoqMoGbXpXy5grDQCinBpfXMaxxlZ5iiFhZg/W/gnJ+hUK7n/4AXRKnsXVrAVjuPf6uexmvL&#10;asq/OjDpzhYcfXcph1qsoXtWnJvfRL7Iz+MCf3q5218AAAD//wMAUEsDBBQABgAIAAAAIQBianL6&#10;3gAAAAsBAAAPAAAAZHJzL2Rvd25yZXYueG1sTI/BTsMwEETvSPyDtUjcqNMKpUmIU1VIcIJDSzlw&#10;c+IlDsR2ZLuJ+XsWCQmOOzOafVPvkhnZjD4MzgpYrzJgaDunBtsLOL083BTAQpRWydFZFPCFAXbN&#10;5UUtK+UWe8D5GHtGJTZUUoCOcao4D51GI8PKTWjJe3feyEin77nycqFyM/JNluXcyMHSBy0nvNfY&#10;fR7PRsDt02s7LV6/nQ6PaVtiWubnj70Q11dpfwcsYop/YfjBJ3RoiKl1Z6sCGwVsy5zQIxnrTQ6M&#10;EkVZkNL+Kryp+f8NzTcAAAD//wMAUEsBAi0AFAAGAAgAAAAhALaDOJL+AAAA4QEAABMAAAAAAAAA&#10;AAAAAAAAAAAAAFtDb250ZW50X1R5cGVzXS54bWxQSwECLQAUAAYACAAAACEAOP0h/9YAAACUAQAA&#10;CwAAAAAAAAAAAAAAAAAvAQAAX3JlbHMvLnJlbHNQSwECLQAUAAYACAAAACEAKBt5Ls8BAAABBAAA&#10;DgAAAAAAAAAAAAAAAAAuAgAAZHJzL2Uyb0RvYy54bWxQSwECLQAUAAYACAAAACEAYmpy+t4AAAAL&#10;AQAADwAAAAAAAAAAAAAAAAApBAAAZHJzL2Rvd25yZXYueG1sUEsFBgAAAAAEAAQA8wAAADQFAAAA&#10;AA==&#10;" strokecolor="red" strokeweight="1pt"/>
            </w:pict>
          </mc:Fallback>
        </mc:AlternateContent>
      </w:r>
      <w:r w:rsidR="009724F2">
        <w:rPr>
          <w:noProof/>
        </w:rPr>
        <w:drawing>
          <wp:inline distT="0" distB="0" distL="0" distR="0" wp14:anchorId="608D736D" wp14:editId="2C791520">
            <wp:extent cx="4324552" cy="1310640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238" cy="131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E897" w14:textId="169240FE" w:rsidR="00F674DF" w:rsidRPr="00F674DF" w:rsidRDefault="00F674DF" w:rsidP="00F674DF"/>
    <w:p w14:paraId="2F4327B5" w14:textId="20A34D63" w:rsidR="00906692" w:rsidRDefault="00904A02" w:rsidP="00906692">
      <w:pPr>
        <w:tabs>
          <w:tab w:val="left" w:pos="4248"/>
        </w:tabs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704832" behindDoc="0" locked="0" layoutInCell="1" allowOverlap="1" wp14:anchorId="5EEF2792" wp14:editId="1CEA66B9">
            <wp:simplePos x="0" y="0"/>
            <wp:positionH relativeFrom="margin">
              <wp:align>center</wp:align>
            </wp:positionH>
            <wp:positionV relativeFrom="paragraph">
              <wp:posOffset>802640</wp:posOffset>
            </wp:positionV>
            <wp:extent cx="4404360" cy="1566590"/>
            <wp:effectExtent l="0" t="0" r="0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5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DC8C2F" w14:textId="1B47CA2B" w:rsidR="00382D0E" w:rsidRPr="00382D0E" w:rsidRDefault="00382D0E" w:rsidP="00382D0E">
      <w:pPr>
        <w:rPr>
          <w:lang w:eastAsia="zh-CN"/>
        </w:rPr>
      </w:pPr>
    </w:p>
    <w:p w14:paraId="2C23A1EC" w14:textId="6E07AD74" w:rsidR="00382D0E" w:rsidRPr="00382D0E" w:rsidRDefault="00382D0E" w:rsidP="00382D0E">
      <w:pPr>
        <w:rPr>
          <w:lang w:eastAsia="zh-CN"/>
        </w:rPr>
      </w:pPr>
    </w:p>
    <w:p w14:paraId="3796295C" w14:textId="16BD8FC2" w:rsidR="00382D0E" w:rsidRPr="00382D0E" w:rsidRDefault="00382D0E" w:rsidP="00382D0E">
      <w:pPr>
        <w:rPr>
          <w:lang w:eastAsia="zh-CN"/>
        </w:rPr>
      </w:pPr>
    </w:p>
    <w:p w14:paraId="0140B715" w14:textId="6D8C8CC8" w:rsidR="00382D0E" w:rsidRDefault="00382D0E" w:rsidP="00382D0E">
      <w:pPr>
        <w:ind w:firstLine="720"/>
        <w:rPr>
          <w:lang w:eastAsia="zh-CN"/>
        </w:rPr>
      </w:pPr>
    </w:p>
    <w:p w14:paraId="4401B996" w14:textId="11397CBF" w:rsidR="00382D0E" w:rsidRDefault="00382D0E" w:rsidP="00382D0E">
      <w:pPr>
        <w:ind w:firstLine="720"/>
        <w:rPr>
          <w:lang w:eastAsia="zh-CN"/>
        </w:rPr>
      </w:pPr>
    </w:p>
    <w:p w14:paraId="65736947" w14:textId="179AA3FC" w:rsidR="00382D0E" w:rsidRDefault="00382D0E" w:rsidP="00382D0E">
      <w:pPr>
        <w:ind w:firstLine="720"/>
        <w:rPr>
          <w:lang w:eastAsia="zh-CN"/>
        </w:rPr>
      </w:pPr>
    </w:p>
    <w:p w14:paraId="2291B033" w14:textId="4A214A1A" w:rsidR="00382D0E" w:rsidRDefault="00382D0E" w:rsidP="00382D0E">
      <w:pPr>
        <w:ind w:firstLine="720"/>
        <w:rPr>
          <w:lang w:eastAsia="zh-CN"/>
        </w:rPr>
      </w:pPr>
    </w:p>
    <w:p w14:paraId="7A249C69" w14:textId="69916798" w:rsidR="00382D0E" w:rsidRDefault="00382D0E" w:rsidP="00382D0E">
      <w:pPr>
        <w:ind w:firstLine="720"/>
        <w:rPr>
          <w:lang w:eastAsia="zh-CN"/>
        </w:rPr>
      </w:pPr>
    </w:p>
    <w:p w14:paraId="0A403160" w14:textId="5BB2ECB7" w:rsidR="00382D0E" w:rsidRDefault="00382D0E" w:rsidP="00382D0E">
      <w:pPr>
        <w:ind w:firstLine="720"/>
        <w:rPr>
          <w:lang w:eastAsia="zh-CN"/>
        </w:rPr>
      </w:pPr>
    </w:p>
    <w:p w14:paraId="7A301533" w14:textId="21AA34DF" w:rsidR="00382D0E" w:rsidRDefault="00382D0E" w:rsidP="00382D0E">
      <w:pPr>
        <w:ind w:firstLine="720"/>
        <w:rPr>
          <w:lang w:eastAsia="zh-CN"/>
        </w:rPr>
      </w:pPr>
    </w:p>
    <w:p w14:paraId="19BB25DB" w14:textId="3BA80A0A" w:rsidR="00382D0E" w:rsidRDefault="00382D0E" w:rsidP="00382D0E">
      <w:pPr>
        <w:ind w:firstLine="720"/>
        <w:rPr>
          <w:lang w:eastAsia="zh-CN"/>
        </w:rPr>
      </w:pPr>
    </w:p>
    <w:p w14:paraId="3896066A" w14:textId="6E80CFBF" w:rsidR="00382D0E" w:rsidRDefault="00382D0E" w:rsidP="00382D0E">
      <w:pPr>
        <w:ind w:firstLine="720"/>
        <w:rPr>
          <w:lang w:eastAsia="zh-CN"/>
        </w:rPr>
      </w:pPr>
    </w:p>
    <w:p w14:paraId="16794F21" w14:textId="47297C0A" w:rsidR="00382D0E" w:rsidRDefault="00382D0E" w:rsidP="00382D0E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rFonts w:ascii="Posterama" w:hAnsi="Posterama" w:cs="Posterama"/>
          <w:b w:val="0"/>
          <w:bCs/>
          <w:color w:val="auto"/>
          <w:sz w:val="22"/>
          <w:szCs w:val="18"/>
        </w:rPr>
        <w:lastRenderedPageBreak/>
        <w:t xml:space="preserve">Si todo está configurado correctamente podríamos navegar por Internet como de normal, pero no podríamos acceder a la página que se encuentra en la </w:t>
      </w:r>
      <w:r w:rsidRPr="00623EE5">
        <w:rPr>
          <w:rFonts w:ascii="Posterama" w:hAnsi="Posterama" w:cs="Posterama"/>
          <w:color w:val="7030A0"/>
          <w:sz w:val="22"/>
          <w:szCs w:val="18"/>
        </w:rPr>
        <w:t>lista negra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, nos debería de salir un mensaje </w:t>
      </w:r>
      <w:r w:rsidR="00A813EB">
        <w:rPr>
          <w:rFonts w:ascii="Posterama" w:hAnsi="Posterama" w:cs="Posterama"/>
          <w:b w:val="0"/>
          <w:bCs/>
          <w:color w:val="auto"/>
          <w:sz w:val="22"/>
          <w:szCs w:val="18"/>
        </w:rPr>
        <w:t xml:space="preserve">de que el </w:t>
      </w:r>
      <w:r w:rsidR="00A813EB" w:rsidRPr="00623EE5">
        <w:rPr>
          <w:rFonts w:ascii="Posterama" w:hAnsi="Posterama" w:cs="Posterama"/>
          <w:color w:val="7030A0"/>
          <w:sz w:val="22"/>
          <w:szCs w:val="18"/>
        </w:rPr>
        <w:t>servidor proxy rechaza la conexión</w:t>
      </w:r>
      <w:r>
        <w:rPr>
          <w:rFonts w:ascii="Posterama" w:hAnsi="Posterama" w:cs="Posterama"/>
          <w:b w:val="0"/>
          <w:bCs/>
          <w:color w:val="auto"/>
          <w:sz w:val="22"/>
          <w:szCs w:val="18"/>
        </w:rPr>
        <w:t>:</w:t>
      </w:r>
    </w:p>
    <w:p w14:paraId="5C6A982E" w14:textId="4D1A47EA" w:rsidR="00382D0E" w:rsidRDefault="00382D0E" w:rsidP="00382D0E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</w:p>
    <w:p w14:paraId="0D36E530" w14:textId="0445C7C2" w:rsidR="00382D0E" w:rsidRDefault="00A813EB" w:rsidP="00382D0E">
      <w:pPr>
        <w:ind w:left="720"/>
        <w:jc w:val="both"/>
        <w:rPr>
          <w:rFonts w:ascii="Posterama" w:hAnsi="Posterama" w:cs="Posterama"/>
          <w:b w:val="0"/>
          <w:bCs/>
          <w:color w:val="auto"/>
          <w:sz w:val="22"/>
          <w:szCs w:val="18"/>
        </w:rPr>
      </w:pPr>
      <w:r>
        <w:rPr>
          <w:noProof/>
        </w:rPr>
        <w:drawing>
          <wp:anchor distT="0" distB="0" distL="114300" distR="114300" simplePos="0" relativeHeight="251706880" behindDoc="0" locked="0" layoutInCell="1" allowOverlap="1" wp14:anchorId="490EC705" wp14:editId="7EE37DBE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4969510" cy="3623374"/>
            <wp:effectExtent l="0" t="0" r="2540" b="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62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AEB7EA" w14:textId="7651FF39" w:rsidR="00382D0E" w:rsidRPr="00382D0E" w:rsidRDefault="00382D0E" w:rsidP="00382D0E">
      <w:pPr>
        <w:ind w:firstLine="720"/>
        <w:rPr>
          <w:lang w:eastAsia="zh-CN"/>
        </w:rPr>
      </w:pPr>
    </w:p>
    <w:p w14:paraId="175D9130" w14:textId="7B97AECB" w:rsidR="00382D0E" w:rsidRPr="00382D0E" w:rsidRDefault="00382D0E" w:rsidP="00382D0E">
      <w:pPr>
        <w:rPr>
          <w:lang w:eastAsia="zh-CN"/>
        </w:rPr>
      </w:pPr>
    </w:p>
    <w:p w14:paraId="0519ADD4" w14:textId="452E547D" w:rsidR="00382D0E" w:rsidRPr="00382D0E" w:rsidRDefault="00382D0E" w:rsidP="00382D0E">
      <w:pPr>
        <w:rPr>
          <w:lang w:eastAsia="zh-CN"/>
        </w:rPr>
      </w:pPr>
    </w:p>
    <w:p w14:paraId="1D6C1B46" w14:textId="575F1A6E" w:rsidR="00382D0E" w:rsidRPr="00382D0E" w:rsidRDefault="00382D0E" w:rsidP="00382D0E">
      <w:pPr>
        <w:rPr>
          <w:lang w:eastAsia="zh-CN"/>
        </w:rPr>
      </w:pPr>
    </w:p>
    <w:p w14:paraId="7685CB2B" w14:textId="05D02F54" w:rsidR="00382D0E" w:rsidRPr="00382D0E" w:rsidRDefault="00382D0E" w:rsidP="00382D0E">
      <w:pPr>
        <w:rPr>
          <w:lang w:eastAsia="zh-CN"/>
        </w:rPr>
      </w:pPr>
    </w:p>
    <w:p w14:paraId="1EB462FD" w14:textId="0946439A" w:rsidR="00382D0E" w:rsidRPr="00382D0E" w:rsidRDefault="00382D0E" w:rsidP="00382D0E">
      <w:pPr>
        <w:rPr>
          <w:lang w:eastAsia="zh-CN"/>
        </w:rPr>
      </w:pPr>
    </w:p>
    <w:p w14:paraId="679C2D8E" w14:textId="77777777" w:rsidR="00382D0E" w:rsidRPr="00382D0E" w:rsidRDefault="00382D0E" w:rsidP="00382D0E">
      <w:pPr>
        <w:rPr>
          <w:lang w:eastAsia="zh-CN"/>
        </w:rPr>
      </w:pPr>
    </w:p>
    <w:sectPr w:rsidR="00382D0E" w:rsidRPr="00382D0E" w:rsidSect="00CC4D15">
      <w:headerReference w:type="default" r:id="rId20"/>
      <w:footerReference w:type="default" r:id="rId21"/>
      <w:pgSz w:w="11906" w:h="16838" w:code="9"/>
      <w:pgMar w:top="720" w:right="936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C4745" w14:textId="77777777" w:rsidR="009C2B1F" w:rsidRDefault="009C2B1F">
      <w:r>
        <w:separator/>
      </w:r>
    </w:p>
    <w:p w14:paraId="6E870F9C" w14:textId="77777777" w:rsidR="009C2B1F" w:rsidRDefault="009C2B1F"/>
  </w:endnote>
  <w:endnote w:type="continuationSeparator" w:id="0">
    <w:p w14:paraId="0A39675A" w14:textId="77777777" w:rsidR="009C2B1F" w:rsidRDefault="009C2B1F">
      <w:r>
        <w:continuationSeparator/>
      </w:r>
    </w:p>
    <w:p w14:paraId="573EAC54" w14:textId="77777777" w:rsidR="009C2B1F" w:rsidRDefault="009C2B1F"/>
  </w:endnote>
  <w:endnote w:type="continuationNotice" w:id="1">
    <w:p w14:paraId="555C9762" w14:textId="77777777" w:rsidR="009C2B1F" w:rsidRDefault="009C2B1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Posterama">
    <w:charset w:val="00"/>
    <w:family w:val="swiss"/>
    <w:pitch w:val="variable"/>
    <w:sig w:usb0="A11526FF" w:usb1="D000204B" w:usb2="0001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50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Pr="00361F8E" w:rsidRDefault="003F4299">
          <w:pPr>
            <w:pStyle w:val="Piedepgina"/>
            <w:jc w:val="center"/>
            <w:rPr>
              <w:color w:val="FEF0F6"/>
              <w14:shadow w14:blurRad="50800" w14:dist="50800" w14:dir="5400000" w14:sx="0" w14:sy="0" w14:kx="0" w14:ky="0" w14:algn="ctr">
                <w14:schemeClr w14:val="accent1"/>
              </w14:shadow>
            </w:rPr>
          </w:pPr>
          <w:r w:rsidRPr="00361F8E">
            <w:rPr>
              <w:noProof/>
              <w:color w:val="FEF0F6"/>
              <w14:shadow w14:blurRad="50800" w14:dist="50800" w14:dir="5400000" w14:sx="0" w14:sy="0" w14:kx="0" w14:ky="0" w14:algn="ctr">
                <w14:schemeClr w14:val="accent1"/>
              </w14:shadow>
            </w:rPr>
            <mc:AlternateContent>
              <mc:Choice Requires="wps">
                <w:drawing>
                  <wp:anchor distT="0" distB="0" distL="114300" distR="114300" simplePos="0" relativeHeight="251645440" behindDoc="1" locked="0" layoutInCell="1" allowOverlap="1" wp14:anchorId="35E798B5" wp14:editId="2BF63CF7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7030A0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2B452C51" id="Rectángulo: esquinas redondeadas 35" o:spid="_x0000_s1026" style="position:absolute;margin-left:-6.65pt;margin-top:-5.15pt;width:26.25pt;height:29.25pt;z-index:-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lVK8wIAAFAGAAAOAAAAZHJzL2Uyb0RvYy54bWysVd1u0zAUvkfiHSzfszT9oaNaOlWbhpCm&#10;Ma1Du3Ydp7Hk+BjbaVrehmfhxTi206yDwQUiF+459vn9zk8vLveNIjthnQRd0PxsRInQHEqptwX9&#10;8njz7pwS55kumQItCnoQjl4u37656MxCjKEGVQpL0Ih2i84UtPbeLLLM8Vo0zJ2BERofK7AN88ja&#10;bVZa1qH1RmXj0eh91oEtjQUunMPb6/RIl9F+VQnuP1eVE56ogmJsPp42nptwZssLtthaZmrJ+zDY&#10;P0TRMKnR6WDqmnlGWit/M9VIbsFB5c84NBlUleQi5oDZ5KNfslnXzIiYC4LjzACT+39m+d3u3hJZ&#10;FnQyo0SzBmv0gKj9+K63rYIFEe5rKzVzxIoSdClYiTTKInCdcQvUX5t723MOyYDCvrJN+MX8yD6C&#10;fRjAFntPOF5O8JujT45Pk3k+RRqtZM/Kxjr/UUBDAlFQC60uQ2gRZ7a7dT7JH+WCQwdKljdSqcjY&#10;7eZKWbJjWPz5aDJaxXqjixdiSgdhDUEtWUw3IrYPuomZtF7YdV12ZKNa+8AQsHw2no6wp0oZwpuc&#10;54nB5prhPX6UWPBP0texjgGAP0UV7pkyNUuxRvUeDZeSiMjAMYjIncSXhVIk8CPlD0oEm0o/iAqr&#10;i3CPk/MwV2IAhXEutM/TU81KkfzPYvQJiziJQSP6jAaD5QrBGmz3Bl63ncz08kE1xT0o96j8TXnQ&#10;iJ5B+0G5kRrsa5kpzKr3nOQx/BNoArmB8oC9jzWKHeoMv5HYabfM+XtmcQtgAXGz+c94VAq6gkJP&#10;UVKD/fbafZDH4cRXSjrcKgXF8WFWUKI+aRzbD/l0GtZQZKaz+Tg0yenL5vRFt80VYO/muEMNj2SQ&#10;9+pIVhaaJ1yAq+AVn5jm6Lug3Nsjc+XTtsMVysVqFcVw9Rjmb/Xa8GA8oBqG6HH/xKzpx83jnN7B&#10;cQNhe74cuCQbNDWsWg+VjNP4jGuPN66t2Dj9ig178ZSPUs9/BMufAAAA//8DAFBLAwQUAAYACAAA&#10;ACEAmN21r98AAAAJAQAADwAAAGRycy9kb3ducmV2LnhtbEyPTUvDQBCG74L/YRnBi7SbjyJtmk0R&#10;ITdBjCJ62yaTbDA7G7LbJvrrnZ709g7z8M4z+WGxgzjj5HtHCuJ1BAKpdk1PnYK313K1BeGDpkYP&#10;jlDBN3o4FNdXuc4aN9MLnqvQCS4hn2kFJoQxk9LXBq32azci8a51k9WBx6mTzaRnLreDTKLoXlrd&#10;E18wesRHg/VXdbIKnn+WjUz69q788KZ9n58+47Ialbq9WR72IAIu4Q+Giz6rQ8FOR3eixotBwSpO&#10;U0YvIeLARLpLQBwVbLYJyCKX/z8ofgEAAP//AwBQSwECLQAUAAYACAAAACEAtoM4kv4AAADhAQAA&#10;EwAAAAAAAAAAAAAAAAAAAAAAW0NvbnRlbnRfVHlwZXNdLnhtbFBLAQItABQABgAIAAAAIQA4/SH/&#10;1gAAAJQBAAALAAAAAAAAAAAAAAAAAC8BAABfcmVscy8ucmVsc1BLAQItABQABgAIAAAAIQCg4lVK&#10;8wIAAFAGAAAOAAAAAAAAAAAAAAAAAC4CAABkcnMvZTJvRG9jLnhtbFBLAQItABQABgAIAAAAIQCY&#10;3bWv3wAAAAkBAAAPAAAAAAAAAAAAAAAAAE0FAABkcnMvZG93bnJldi54bWxQSwUGAAAAAAQABADz&#10;AAAAWQYAAAAA&#10;" fillcolor="#7030a0" stroked="f" strokeweight="2pt">
                    <v:shadow on="t" color="#7030a0" opacity="26214f" origin=",.5" offset="0,3pt"/>
                  </v:roundrect>
                </w:pict>
              </mc:Fallback>
            </mc:AlternateContent>
          </w:r>
          <w:r w:rsidR="00CA74F5" w:rsidRPr="00361F8E">
            <w:rPr>
              <w:color w:val="FEF0F6"/>
              <w14:shadow w14:blurRad="50800" w14:dist="50800" w14:dir="5400000" w14:sx="0" w14:sy="0" w14:kx="0" w14:ky="0" w14:algn="ctr">
                <w14:schemeClr w14:val="accent1"/>
              </w14:shadow>
            </w:rPr>
            <w:fldChar w:fldCharType="begin"/>
          </w:r>
          <w:r w:rsidR="00CA74F5" w:rsidRPr="00361F8E">
            <w:rPr>
              <w:color w:val="FEF0F6"/>
              <w14:shadow w14:blurRad="50800" w14:dist="50800" w14:dir="5400000" w14:sx="0" w14:sy="0" w14:kx="0" w14:ky="0" w14:algn="ctr">
                <w14:schemeClr w14:val="accent1"/>
              </w14:shadow>
            </w:rPr>
            <w:instrText>PAGE   \* MERGEFORMAT</w:instrText>
          </w:r>
          <w:r w:rsidR="00CA74F5" w:rsidRPr="00361F8E">
            <w:rPr>
              <w:color w:val="FEF0F6"/>
              <w14:shadow w14:blurRad="50800" w14:dist="50800" w14:dir="5400000" w14:sx="0" w14:sy="0" w14:kx="0" w14:ky="0" w14:algn="ctr">
                <w14:schemeClr w14:val="accent1"/>
              </w14:shadow>
            </w:rPr>
            <w:fldChar w:fldCharType="separate"/>
          </w:r>
          <w:r w:rsidR="00CA74F5" w:rsidRPr="00361F8E">
            <w:rPr>
              <w:color w:val="FEF0F6"/>
              <w14:shadow w14:blurRad="50800" w14:dist="50800" w14:dir="5400000" w14:sx="0" w14:sy="0" w14:kx="0" w14:ky="0" w14:algn="ctr">
                <w14:schemeClr w14:val="accent1"/>
              </w14:shadow>
            </w:rPr>
            <w:t>2</w:t>
          </w:r>
          <w:r w:rsidR="00CA74F5" w:rsidRPr="00361F8E">
            <w:rPr>
              <w:color w:val="FEF0F6"/>
              <w14:shadow w14:blurRad="50800" w14:dist="50800" w14:dir="5400000" w14:sx="0" w14:sy="0" w14:kx="0" w14:ky="0" w14:algn="ctr">
                <w14:schemeClr w14:val="accent1"/>
              </w14:shadow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48512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365290" w:rsidRDefault="00394BB1">
                          <w:pPr>
                            <w:rPr>
                              <w:rFonts w:ascii="Poppins" w:hAnsi="Poppins" w:cs="Poppins"/>
                              <w:color w:val="7030A0"/>
                              <w:sz w:val="20"/>
                              <w:szCs w:val="16"/>
                            </w:rPr>
                          </w:pPr>
                          <w:r w:rsidRPr="00365290">
                            <w:rPr>
                              <w:rFonts w:ascii="Poppins" w:hAnsi="Poppins" w:cs="Poppins"/>
                              <w:color w:val="7030A0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9" type="#_x0000_t202" style="position:absolute;margin-left:291.4pt;margin-top:-27.25pt;width:183.75pt;height:110.6pt;z-index:25164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365290" w:rsidRDefault="00394BB1">
                    <w:pPr>
                      <w:rPr>
                        <w:rFonts w:ascii="Poppins" w:hAnsi="Poppins" w:cs="Poppins"/>
                        <w:color w:val="7030A0"/>
                        <w:sz w:val="20"/>
                        <w:szCs w:val="16"/>
                      </w:rPr>
                    </w:pPr>
                    <w:r w:rsidRPr="00365290">
                      <w:rPr>
                        <w:rFonts w:ascii="Poppins" w:hAnsi="Poppins" w:cs="Poppins"/>
                        <w:color w:val="7030A0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29921" w14:textId="77777777" w:rsidR="009C2B1F" w:rsidRDefault="009C2B1F">
      <w:r>
        <w:separator/>
      </w:r>
    </w:p>
    <w:p w14:paraId="1C59858B" w14:textId="77777777" w:rsidR="009C2B1F" w:rsidRDefault="009C2B1F"/>
  </w:footnote>
  <w:footnote w:type="continuationSeparator" w:id="0">
    <w:p w14:paraId="0973A5A0" w14:textId="77777777" w:rsidR="009C2B1F" w:rsidRDefault="009C2B1F">
      <w:r>
        <w:continuationSeparator/>
      </w:r>
    </w:p>
    <w:p w14:paraId="34A5ACFD" w14:textId="77777777" w:rsidR="009C2B1F" w:rsidRDefault="009C2B1F"/>
  </w:footnote>
  <w:footnote w:type="continuationNotice" w:id="1">
    <w:p w14:paraId="7DAB30CB" w14:textId="77777777" w:rsidR="009C2B1F" w:rsidRDefault="009C2B1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365290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7030A0"/>
            <w:right w:val="nil"/>
          </w:tcBorders>
        </w:tcPr>
        <w:p w14:paraId="6FD300A8" w14:textId="47BA9F75" w:rsidR="00D077E9" w:rsidRPr="00365290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7030A0"/>
              <w:sz w:val="20"/>
              <w:szCs w:val="16"/>
            </w:rPr>
          </w:pPr>
        </w:p>
        <w:p w14:paraId="0D5FFBA4" w14:textId="56032DF7" w:rsidR="00370673" w:rsidRPr="00365290" w:rsidRDefault="00365290" w:rsidP="00370673">
          <w:pPr>
            <w:spacing w:before="60"/>
            <w:rPr>
              <w:rFonts w:ascii="Poppins" w:hAnsi="Poppins" w:cs="Poppins"/>
              <w:color w:val="7030A0"/>
              <w:sz w:val="20"/>
              <w:szCs w:val="16"/>
            </w:rPr>
          </w:pPr>
          <w:r w:rsidRPr="00365290">
            <w:rPr>
              <w:rFonts w:ascii="Poppins" w:hAnsi="Poppins" w:cs="Poppins"/>
              <w:color w:val="7030A0"/>
              <w:sz w:val="20"/>
              <w:szCs w:val="16"/>
            </w:rPr>
            <w:t>INSTALACIÓN DE PROXY EN LINUX CON SQUID</w:t>
          </w:r>
          <w:r w:rsidRPr="00365290">
            <w:rPr>
              <w:rFonts w:ascii="Poppins" w:hAnsi="Poppins" w:cs="Poppins"/>
              <w:color w:val="7030A0"/>
              <w:sz w:val="20"/>
              <w:szCs w:val="16"/>
            </w:rPr>
            <w:t xml:space="preserve">                                                                </w:t>
          </w:r>
          <w:r w:rsidR="00370673" w:rsidRPr="00365290">
            <w:rPr>
              <w:rFonts w:ascii="Poppins" w:hAnsi="Poppins" w:cs="Poppins"/>
              <w:color w:val="7030A0"/>
              <w:sz w:val="20"/>
              <w:szCs w:val="16"/>
            </w:rPr>
            <w:t>S</w:t>
          </w:r>
          <w:r w:rsidR="00713810" w:rsidRPr="00365290">
            <w:rPr>
              <w:rFonts w:ascii="Poppins" w:hAnsi="Poppins" w:cs="Poppins"/>
              <w:color w:val="7030A0"/>
              <w:sz w:val="20"/>
              <w:szCs w:val="16"/>
            </w:rPr>
            <w:t>E</w:t>
          </w:r>
          <w:r w:rsidR="00A9424B" w:rsidRPr="00365290">
            <w:rPr>
              <w:rFonts w:ascii="Poppins" w:hAnsi="Poppins" w:cs="Poppins"/>
              <w:color w:val="7030A0"/>
              <w:sz w:val="20"/>
              <w:szCs w:val="16"/>
            </w:rPr>
            <w:t>GURIDAD INFORMÁTICA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85F70"/>
    <w:multiLevelType w:val="hybridMultilevel"/>
    <w:tmpl w:val="4F18CB7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BF4FC1"/>
    <w:multiLevelType w:val="hybridMultilevel"/>
    <w:tmpl w:val="B4BC07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970726"/>
    <w:multiLevelType w:val="hybridMultilevel"/>
    <w:tmpl w:val="4E78D7C8"/>
    <w:lvl w:ilvl="0" w:tplc="144ABEA4">
      <w:numFmt w:val="bullet"/>
      <w:lvlText w:val="-"/>
      <w:lvlJc w:val="left"/>
      <w:pPr>
        <w:ind w:left="1800" w:hanging="360"/>
      </w:pPr>
      <w:rPr>
        <w:rFonts w:ascii="Posterama" w:eastAsiaTheme="minorEastAsia" w:hAnsi="Posterama" w:cs="Posterama" w:hint="default"/>
      </w:rPr>
    </w:lvl>
    <w:lvl w:ilvl="1" w:tplc="0C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110532D"/>
    <w:multiLevelType w:val="multilevel"/>
    <w:tmpl w:val="965CAC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67007C6"/>
    <w:multiLevelType w:val="hybridMultilevel"/>
    <w:tmpl w:val="4F18CB7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9B7A9B"/>
    <w:multiLevelType w:val="hybridMultilevel"/>
    <w:tmpl w:val="C9D6A94C"/>
    <w:lvl w:ilvl="0" w:tplc="7BCEFE2E">
      <w:start w:val="1"/>
      <w:numFmt w:val="bullet"/>
      <w:lvlText w:val="-"/>
      <w:lvlJc w:val="left"/>
      <w:pPr>
        <w:ind w:left="1800" w:hanging="360"/>
      </w:pPr>
      <w:rPr>
        <w:rFonts w:ascii="Segoe UI" w:eastAsia="Times New Roman" w:hAnsi="Segoe UI" w:cs="Segoe UI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24B5E0B"/>
    <w:multiLevelType w:val="hybridMultilevel"/>
    <w:tmpl w:val="5AFAB2A8"/>
    <w:lvl w:ilvl="0" w:tplc="C99261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2E7DED"/>
    <w:multiLevelType w:val="hybridMultilevel"/>
    <w:tmpl w:val="4F18CB7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5819C4"/>
    <w:multiLevelType w:val="hybridMultilevel"/>
    <w:tmpl w:val="4F18CB7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FF5637"/>
    <w:multiLevelType w:val="hybridMultilevel"/>
    <w:tmpl w:val="4730685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9"/>
  </w:num>
  <w:num w:numId="5">
    <w:abstractNumId w:val="5"/>
  </w:num>
  <w:num w:numId="6">
    <w:abstractNumId w:val="0"/>
  </w:num>
  <w:num w:numId="7">
    <w:abstractNumId w:val="7"/>
  </w:num>
  <w:num w:numId="8">
    <w:abstractNumId w:val="8"/>
  </w:num>
  <w:num w:numId="9">
    <w:abstractNumId w:val="2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isplayBackgroundShape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,#f2f2f2,#f7ffff,#efffff,#fffbfd,#f3feff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10BEF"/>
    <w:rsid w:val="000153FC"/>
    <w:rsid w:val="00023807"/>
    <w:rsid w:val="0002482E"/>
    <w:rsid w:val="00044D7F"/>
    <w:rsid w:val="00046B40"/>
    <w:rsid w:val="00050324"/>
    <w:rsid w:val="00050A42"/>
    <w:rsid w:val="0005281E"/>
    <w:rsid w:val="00053E14"/>
    <w:rsid w:val="00055419"/>
    <w:rsid w:val="00061D3C"/>
    <w:rsid w:val="00062D19"/>
    <w:rsid w:val="00067046"/>
    <w:rsid w:val="0006720B"/>
    <w:rsid w:val="000747A0"/>
    <w:rsid w:val="0007650E"/>
    <w:rsid w:val="00082817"/>
    <w:rsid w:val="0009297A"/>
    <w:rsid w:val="00092E70"/>
    <w:rsid w:val="00092EB6"/>
    <w:rsid w:val="000955C7"/>
    <w:rsid w:val="000A0150"/>
    <w:rsid w:val="000A01E3"/>
    <w:rsid w:val="000A06C0"/>
    <w:rsid w:val="000A0DCF"/>
    <w:rsid w:val="000A102B"/>
    <w:rsid w:val="000A66C0"/>
    <w:rsid w:val="000A75AD"/>
    <w:rsid w:val="000B1809"/>
    <w:rsid w:val="000B4B01"/>
    <w:rsid w:val="000C7322"/>
    <w:rsid w:val="000D7249"/>
    <w:rsid w:val="000D790E"/>
    <w:rsid w:val="000E2C2E"/>
    <w:rsid w:val="000E63C9"/>
    <w:rsid w:val="000F1E9E"/>
    <w:rsid w:val="00103713"/>
    <w:rsid w:val="001049CC"/>
    <w:rsid w:val="00115B20"/>
    <w:rsid w:val="00123580"/>
    <w:rsid w:val="00130E9D"/>
    <w:rsid w:val="00131020"/>
    <w:rsid w:val="001336CC"/>
    <w:rsid w:val="001457E6"/>
    <w:rsid w:val="00150A6D"/>
    <w:rsid w:val="001525F2"/>
    <w:rsid w:val="00153C8E"/>
    <w:rsid w:val="0015555F"/>
    <w:rsid w:val="00160883"/>
    <w:rsid w:val="00181FE9"/>
    <w:rsid w:val="00185B35"/>
    <w:rsid w:val="00186B0A"/>
    <w:rsid w:val="001A0081"/>
    <w:rsid w:val="001A33C5"/>
    <w:rsid w:val="001A5CF7"/>
    <w:rsid w:val="001B38E3"/>
    <w:rsid w:val="001B705D"/>
    <w:rsid w:val="001C0BBA"/>
    <w:rsid w:val="001C2EB3"/>
    <w:rsid w:val="001C562A"/>
    <w:rsid w:val="001D45FD"/>
    <w:rsid w:val="001E3455"/>
    <w:rsid w:val="001E682B"/>
    <w:rsid w:val="001E71EF"/>
    <w:rsid w:val="001F12BB"/>
    <w:rsid w:val="001F2BC8"/>
    <w:rsid w:val="001F5F6B"/>
    <w:rsid w:val="0020257A"/>
    <w:rsid w:val="00203ED2"/>
    <w:rsid w:val="00206666"/>
    <w:rsid w:val="00207299"/>
    <w:rsid w:val="002143DA"/>
    <w:rsid w:val="0021562A"/>
    <w:rsid w:val="00224617"/>
    <w:rsid w:val="00237CDF"/>
    <w:rsid w:val="00243EBC"/>
    <w:rsid w:val="00246A35"/>
    <w:rsid w:val="0026059D"/>
    <w:rsid w:val="002612FB"/>
    <w:rsid w:val="002621C3"/>
    <w:rsid w:val="00265918"/>
    <w:rsid w:val="00270107"/>
    <w:rsid w:val="00270A1D"/>
    <w:rsid w:val="0027232F"/>
    <w:rsid w:val="002774E5"/>
    <w:rsid w:val="00284348"/>
    <w:rsid w:val="0029299A"/>
    <w:rsid w:val="00297AF8"/>
    <w:rsid w:val="002A0C9B"/>
    <w:rsid w:val="002A1580"/>
    <w:rsid w:val="002A4D68"/>
    <w:rsid w:val="002A683F"/>
    <w:rsid w:val="002B091B"/>
    <w:rsid w:val="002B7E3E"/>
    <w:rsid w:val="002C2944"/>
    <w:rsid w:val="002C6E0B"/>
    <w:rsid w:val="002D13EF"/>
    <w:rsid w:val="002D4714"/>
    <w:rsid w:val="002E0066"/>
    <w:rsid w:val="002E2057"/>
    <w:rsid w:val="002E4252"/>
    <w:rsid w:val="002E45B3"/>
    <w:rsid w:val="002E4F70"/>
    <w:rsid w:val="002E7470"/>
    <w:rsid w:val="002F0370"/>
    <w:rsid w:val="002F51F5"/>
    <w:rsid w:val="00300EFC"/>
    <w:rsid w:val="003016BC"/>
    <w:rsid w:val="00301B0B"/>
    <w:rsid w:val="00305A97"/>
    <w:rsid w:val="00307F40"/>
    <w:rsid w:val="00312137"/>
    <w:rsid w:val="003124EC"/>
    <w:rsid w:val="003176B3"/>
    <w:rsid w:val="00322DB2"/>
    <w:rsid w:val="00330359"/>
    <w:rsid w:val="00331398"/>
    <w:rsid w:val="00334060"/>
    <w:rsid w:val="003352A9"/>
    <w:rsid w:val="0033762F"/>
    <w:rsid w:val="0034096B"/>
    <w:rsid w:val="00353310"/>
    <w:rsid w:val="00360494"/>
    <w:rsid w:val="0036129D"/>
    <w:rsid w:val="00361F8E"/>
    <w:rsid w:val="00362063"/>
    <w:rsid w:val="00365290"/>
    <w:rsid w:val="003669C9"/>
    <w:rsid w:val="00366C7E"/>
    <w:rsid w:val="00370673"/>
    <w:rsid w:val="00371685"/>
    <w:rsid w:val="00372B48"/>
    <w:rsid w:val="00374968"/>
    <w:rsid w:val="00375520"/>
    <w:rsid w:val="00382D0E"/>
    <w:rsid w:val="00384EA3"/>
    <w:rsid w:val="003868A2"/>
    <w:rsid w:val="00390F30"/>
    <w:rsid w:val="003915B4"/>
    <w:rsid w:val="00392E1F"/>
    <w:rsid w:val="00394BB1"/>
    <w:rsid w:val="003A37EF"/>
    <w:rsid w:val="003A39A1"/>
    <w:rsid w:val="003A3BED"/>
    <w:rsid w:val="003A50BA"/>
    <w:rsid w:val="003A53A2"/>
    <w:rsid w:val="003B64C0"/>
    <w:rsid w:val="003C1798"/>
    <w:rsid w:val="003C2191"/>
    <w:rsid w:val="003C545B"/>
    <w:rsid w:val="003D3863"/>
    <w:rsid w:val="003E265B"/>
    <w:rsid w:val="003F4299"/>
    <w:rsid w:val="004067F9"/>
    <w:rsid w:val="004110DE"/>
    <w:rsid w:val="004115E0"/>
    <w:rsid w:val="00412181"/>
    <w:rsid w:val="004146B0"/>
    <w:rsid w:val="0041768A"/>
    <w:rsid w:val="004249BF"/>
    <w:rsid w:val="004261F2"/>
    <w:rsid w:val="0044085A"/>
    <w:rsid w:val="00444C56"/>
    <w:rsid w:val="0046765A"/>
    <w:rsid w:val="00470307"/>
    <w:rsid w:val="004800D7"/>
    <w:rsid w:val="0048110D"/>
    <w:rsid w:val="00484AFC"/>
    <w:rsid w:val="00486935"/>
    <w:rsid w:val="0048747D"/>
    <w:rsid w:val="004A0C1F"/>
    <w:rsid w:val="004A325F"/>
    <w:rsid w:val="004A493B"/>
    <w:rsid w:val="004A779D"/>
    <w:rsid w:val="004B21A5"/>
    <w:rsid w:val="004B4996"/>
    <w:rsid w:val="004B5B56"/>
    <w:rsid w:val="004C73ED"/>
    <w:rsid w:val="004D0C45"/>
    <w:rsid w:val="004D2193"/>
    <w:rsid w:val="004D3662"/>
    <w:rsid w:val="004D3AB5"/>
    <w:rsid w:val="004E32EC"/>
    <w:rsid w:val="004E5FEE"/>
    <w:rsid w:val="004E78D5"/>
    <w:rsid w:val="004F1B5F"/>
    <w:rsid w:val="004F21B2"/>
    <w:rsid w:val="004F54F4"/>
    <w:rsid w:val="004F68AB"/>
    <w:rsid w:val="005011E3"/>
    <w:rsid w:val="005037F0"/>
    <w:rsid w:val="00516A86"/>
    <w:rsid w:val="00520217"/>
    <w:rsid w:val="00525688"/>
    <w:rsid w:val="005275F6"/>
    <w:rsid w:val="005407BE"/>
    <w:rsid w:val="00541EE5"/>
    <w:rsid w:val="005477CC"/>
    <w:rsid w:val="0055258B"/>
    <w:rsid w:val="00554D7E"/>
    <w:rsid w:val="00555A8C"/>
    <w:rsid w:val="00556441"/>
    <w:rsid w:val="00557471"/>
    <w:rsid w:val="005654DC"/>
    <w:rsid w:val="00570A79"/>
    <w:rsid w:val="00572102"/>
    <w:rsid w:val="00575A1B"/>
    <w:rsid w:val="005766C7"/>
    <w:rsid w:val="0057729A"/>
    <w:rsid w:val="00592712"/>
    <w:rsid w:val="00595A18"/>
    <w:rsid w:val="005A2362"/>
    <w:rsid w:val="005A6ED5"/>
    <w:rsid w:val="005B097C"/>
    <w:rsid w:val="005B3E8B"/>
    <w:rsid w:val="005B5649"/>
    <w:rsid w:val="005C3B74"/>
    <w:rsid w:val="005C3D46"/>
    <w:rsid w:val="005C61AA"/>
    <w:rsid w:val="005D5AE0"/>
    <w:rsid w:val="005E274E"/>
    <w:rsid w:val="005E2819"/>
    <w:rsid w:val="005E57BE"/>
    <w:rsid w:val="005F1BB0"/>
    <w:rsid w:val="005F2880"/>
    <w:rsid w:val="005F34E9"/>
    <w:rsid w:val="005F3707"/>
    <w:rsid w:val="005F3B15"/>
    <w:rsid w:val="005F69DD"/>
    <w:rsid w:val="005F6EF9"/>
    <w:rsid w:val="005F79B6"/>
    <w:rsid w:val="0061193B"/>
    <w:rsid w:val="00614CED"/>
    <w:rsid w:val="00620344"/>
    <w:rsid w:val="00623EE5"/>
    <w:rsid w:val="00625CB1"/>
    <w:rsid w:val="0063722C"/>
    <w:rsid w:val="00643C07"/>
    <w:rsid w:val="00650199"/>
    <w:rsid w:val="0065045A"/>
    <w:rsid w:val="006522CE"/>
    <w:rsid w:val="00652416"/>
    <w:rsid w:val="006536B7"/>
    <w:rsid w:val="00654986"/>
    <w:rsid w:val="00654CDF"/>
    <w:rsid w:val="00656434"/>
    <w:rsid w:val="0065652C"/>
    <w:rsid w:val="00656C4D"/>
    <w:rsid w:val="006577C7"/>
    <w:rsid w:val="00661424"/>
    <w:rsid w:val="006701D8"/>
    <w:rsid w:val="00676FD5"/>
    <w:rsid w:val="006812BF"/>
    <w:rsid w:val="006829CB"/>
    <w:rsid w:val="006948CB"/>
    <w:rsid w:val="0069529C"/>
    <w:rsid w:val="00695DD7"/>
    <w:rsid w:val="00695F33"/>
    <w:rsid w:val="006A5954"/>
    <w:rsid w:val="006B0056"/>
    <w:rsid w:val="006B18C8"/>
    <w:rsid w:val="006B4CF4"/>
    <w:rsid w:val="006B73A1"/>
    <w:rsid w:val="006C1D6E"/>
    <w:rsid w:val="006C4523"/>
    <w:rsid w:val="006C46C9"/>
    <w:rsid w:val="006C7AB0"/>
    <w:rsid w:val="006D19A9"/>
    <w:rsid w:val="006D2B61"/>
    <w:rsid w:val="006D3181"/>
    <w:rsid w:val="006E5716"/>
    <w:rsid w:val="006E7AA7"/>
    <w:rsid w:val="007004E5"/>
    <w:rsid w:val="00701E3F"/>
    <w:rsid w:val="007020FB"/>
    <w:rsid w:val="00702641"/>
    <w:rsid w:val="007036E8"/>
    <w:rsid w:val="0070401E"/>
    <w:rsid w:val="007048D6"/>
    <w:rsid w:val="00704F0E"/>
    <w:rsid w:val="00713810"/>
    <w:rsid w:val="0072034D"/>
    <w:rsid w:val="0072289A"/>
    <w:rsid w:val="00724DC6"/>
    <w:rsid w:val="00725004"/>
    <w:rsid w:val="00726268"/>
    <w:rsid w:val="0072688F"/>
    <w:rsid w:val="007302B3"/>
    <w:rsid w:val="00730733"/>
    <w:rsid w:val="007309A6"/>
    <w:rsid w:val="00730E3A"/>
    <w:rsid w:val="00732DBB"/>
    <w:rsid w:val="00732F45"/>
    <w:rsid w:val="00733858"/>
    <w:rsid w:val="00736AAF"/>
    <w:rsid w:val="00740689"/>
    <w:rsid w:val="007437BE"/>
    <w:rsid w:val="0075005C"/>
    <w:rsid w:val="007579A9"/>
    <w:rsid w:val="00762564"/>
    <w:rsid w:val="00764BED"/>
    <w:rsid w:val="00764BF8"/>
    <w:rsid w:val="00765B2A"/>
    <w:rsid w:val="00767766"/>
    <w:rsid w:val="00770649"/>
    <w:rsid w:val="0077218D"/>
    <w:rsid w:val="007740B7"/>
    <w:rsid w:val="00775158"/>
    <w:rsid w:val="0077694F"/>
    <w:rsid w:val="00776C4C"/>
    <w:rsid w:val="0078008E"/>
    <w:rsid w:val="00783A34"/>
    <w:rsid w:val="00784221"/>
    <w:rsid w:val="00784B9B"/>
    <w:rsid w:val="00784E0E"/>
    <w:rsid w:val="00790933"/>
    <w:rsid w:val="00791E18"/>
    <w:rsid w:val="007A270A"/>
    <w:rsid w:val="007A543D"/>
    <w:rsid w:val="007B1F49"/>
    <w:rsid w:val="007C013A"/>
    <w:rsid w:val="007C6B52"/>
    <w:rsid w:val="007C7CCB"/>
    <w:rsid w:val="007D06BD"/>
    <w:rsid w:val="007D16C5"/>
    <w:rsid w:val="007D259E"/>
    <w:rsid w:val="007D3A90"/>
    <w:rsid w:val="007D69C9"/>
    <w:rsid w:val="007D6C8E"/>
    <w:rsid w:val="007E07AF"/>
    <w:rsid w:val="007E1492"/>
    <w:rsid w:val="007F3D64"/>
    <w:rsid w:val="0080280F"/>
    <w:rsid w:val="00806B8F"/>
    <w:rsid w:val="00811E88"/>
    <w:rsid w:val="008134E6"/>
    <w:rsid w:val="00814E3D"/>
    <w:rsid w:val="00823B32"/>
    <w:rsid w:val="00823CE3"/>
    <w:rsid w:val="008244DB"/>
    <w:rsid w:val="008303A8"/>
    <w:rsid w:val="008322B0"/>
    <w:rsid w:val="00834505"/>
    <w:rsid w:val="00835BBE"/>
    <w:rsid w:val="00835C3B"/>
    <w:rsid w:val="00836015"/>
    <w:rsid w:val="008365A4"/>
    <w:rsid w:val="00853754"/>
    <w:rsid w:val="008546D4"/>
    <w:rsid w:val="0085711A"/>
    <w:rsid w:val="00862FE4"/>
    <w:rsid w:val="0086389A"/>
    <w:rsid w:val="00864031"/>
    <w:rsid w:val="00871179"/>
    <w:rsid w:val="00871CB5"/>
    <w:rsid w:val="00874177"/>
    <w:rsid w:val="0087593C"/>
    <w:rsid w:val="0087605E"/>
    <w:rsid w:val="0087632C"/>
    <w:rsid w:val="008941AE"/>
    <w:rsid w:val="008A1395"/>
    <w:rsid w:val="008A2116"/>
    <w:rsid w:val="008A3AF3"/>
    <w:rsid w:val="008A7A27"/>
    <w:rsid w:val="008B1FEE"/>
    <w:rsid w:val="008C5047"/>
    <w:rsid w:val="008C6D75"/>
    <w:rsid w:val="008D337B"/>
    <w:rsid w:val="008D4578"/>
    <w:rsid w:val="008E062D"/>
    <w:rsid w:val="008E1952"/>
    <w:rsid w:val="008F1F3E"/>
    <w:rsid w:val="008F4E72"/>
    <w:rsid w:val="00900963"/>
    <w:rsid w:val="009013B6"/>
    <w:rsid w:val="00903C32"/>
    <w:rsid w:val="00904A02"/>
    <w:rsid w:val="009058BF"/>
    <w:rsid w:val="00906692"/>
    <w:rsid w:val="00916B16"/>
    <w:rsid w:val="009173B9"/>
    <w:rsid w:val="00917960"/>
    <w:rsid w:val="00926671"/>
    <w:rsid w:val="009268DD"/>
    <w:rsid w:val="0093335D"/>
    <w:rsid w:val="009353FD"/>
    <w:rsid w:val="0093613E"/>
    <w:rsid w:val="00941411"/>
    <w:rsid w:val="00943026"/>
    <w:rsid w:val="009430A8"/>
    <w:rsid w:val="00945E57"/>
    <w:rsid w:val="009513D8"/>
    <w:rsid w:val="00951EBF"/>
    <w:rsid w:val="00953F1E"/>
    <w:rsid w:val="00956A76"/>
    <w:rsid w:val="00957E7F"/>
    <w:rsid w:val="00966B81"/>
    <w:rsid w:val="00971223"/>
    <w:rsid w:val="009724F2"/>
    <w:rsid w:val="009768AB"/>
    <w:rsid w:val="00976E74"/>
    <w:rsid w:val="00977F79"/>
    <w:rsid w:val="009922CE"/>
    <w:rsid w:val="00992CB8"/>
    <w:rsid w:val="00995A74"/>
    <w:rsid w:val="0099752F"/>
    <w:rsid w:val="009A4949"/>
    <w:rsid w:val="009A5AE1"/>
    <w:rsid w:val="009B40C7"/>
    <w:rsid w:val="009B7AFF"/>
    <w:rsid w:val="009C08A1"/>
    <w:rsid w:val="009C2B1F"/>
    <w:rsid w:val="009C7720"/>
    <w:rsid w:val="009D0FE5"/>
    <w:rsid w:val="009D6DCE"/>
    <w:rsid w:val="009E45CC"/>
    <w:rsid w:val="009E7689"/>
    <w:rsid w:val="009F025C"/>
    <w:rsid w:val="009F7C37"/>
    <w:rsid w:val="00A01BB1"/>
    <w:rsid w:val="00A048AA"/>
    <w:rsid w:val="00A103C7"/>
    <w:rsid w:val="00A1160C"/>
    <w:rsid w:val="00A14AF8"/>
    <w:rsid w:val="00A23AFA"/>
    <w:rsid w:val="00A23CF4"/>
    <w:rsid w:val="00A2779C"/>
    <w:rsid w:val="00A31B3E"/>
    <w:rsid w:val="00A32EC9"/>
    <w:rsid w:val="00A34FC4"/>
    <w:rsid w:val="00A430D3"/>
    <w:rsid w:val="00A43569"/>
    <w:rsid w:val="00A43694"/>
    <w:rsid w:val="00A436D7"/>
    <w:rsid w:val="00A525AF"/>
    <w:rsid w:val="00A532F3"/>
    <w:rsid w:val="00A7242D"/>
    <w:rsid w:val="00A731D9"/>
    <w:rsid w:val="00A73B78"/>
    <w:rsid w:val="00A74F57"/>
    <w:rsid w:val="00A806C7"/>
    <w:rsid w:val="00A813EB"/>
    <w:rsid w:val="00A8489E"/>
    <w:rsid w:val="00A900B3"/>
    <w:rsid w:val="00A904A6"/>
    <w:rsid w:val="00A9424B"/>
    <w:rsid w:val="00A965FF"/>
    <w:rsid w:val="00AA38B4"/>
    <w:rsid w:val="00AA42DE"/>
    <w:rsid w:val="00AA7B8F"/>
    <w:rsid w:val="00AB02A7"/>
    <w:rsid w:val="00AB04BB"/>
    <w:rsid w:val="00AB47A6"/>
    <w:rsid w:val="00AB5E86"/>
    <w:rsid w:val="00AC2444"/>
    <w:rsid w:val="00AC29F3"/>
    <w:rsid w:val="00AD0D05"/>
    <w:rsid w:val="00AD6F41"/>
    <w:rsid w:val="00B01C79"/>
    <w:rsid w:val="00B0250F"/>
    <w:rsid w:val="00B02D7B"/>
    <w:rsid w:val="00B02F4F"/>
    <w:rsid w:val="00B217D5"/>
    <w:rsid w:val="00B231E5"/>
    <w:rsid w:val="00B25E85"/>
    <w:rsid w:val="00B31FD3"/>
    <w:rsid w:val="00B326F4"/>
    <w:rsid w:val="00B33923"/>
    <w:rsid w:val="00B55824"/>
    <w:rsid w:val="00B56BF1"/>
    <w:rsid w:val="00B6193F"/>
    <w:rsid w:val="00B658F1"/>
    <w:rsid w:val="00B66D60"/>
    <w:rsid w:val="00B67B09"/>
    <w:rsid w:val="00B71168"/>
    <w:rsid w:val="00B71445"/>
    <w:rsid w:val="00B71531"/>
    <w:rsid w:val="00B72329"/>
    <w:rsid w:val="00B74ACC"/>
    <w:rsid w:val="00B76260"/>
    <w:rsid w:val="00B766B0"/>
    <w:rsid w:val="00B769EB"/>
    <w:rsid w:val="00B864E1"/>
    <w:rsid w:val="00B87FC0"/>
    <w:rsid w:val="00B9033F"/>
    <w:rsid w:val="00B94588"/>
    <w:rsid w:val="00BA058D"/>
    <w:rsid w:val="00BA5417"/>
    <w:rsid w:val="00BB2C64"/>
    <w:rsid w:val="00BB3844"/>
    <w:rsid w:val="00BC03EB"/>
    <w:rsid w:val="00BC05BD"/>
    <w:rsid w:val="00BD0CE2"/>
    <w:rsid w:val="00BD2179"/>
    <w:rsid w:val="00BD4F4D"/>
    <w:rsid w:val="00BE203A"/>
    <w:rsid w:val="00BE30CF"/>
    <w:rsid w:val="00BE5EC0"/>
    <w:rsid w:val="00C02B87"/>
    <w:rsid w:val="00C054EE"/>
    <w:rsid w:val="00C07529"/>
    <w:rsid w:val="00C1343F"/>
    <w:rsid w:val="00C153DC"/>
    <w:rsid w:val="00C2291C"/>
    <w:rsid w:val="00C23BF9"/>
    <w:rsid w:val="00C2560A"/>
    <w:rsid w:val="00C26247"/>
    <w:rsid w:val="00C37E19"/>
    <w:rsid w:val="00C4086D"/>
    <w:rsid w:val="00C418C3"/>
    <w:rsid w:val="00C4247E"/>
    <w:rsid w:val="00C444A9"/>
    <w:rsid w:val="00C5013D"/>
    <w:rsid w:val="00C6115A"/>
    <w:rsid w:val="00C662BF"/>
    <w:rsid w:val="00C66FEF"/>
    <w:rsid w:val="00C7203C"/>
    <w:rsid w:val="00C86A4A"/>
    <w:rsid w:val="00C87318"/>
    <w:rsid w:val="00CA1896"/>
    <w:rsid w:val="00CA1A85"/>
    <w:rsid w:val="00CA4156"/>
    <w:rsid w:val="00CA422B"/>
    <w:rsid w:val="00CA74F5"/>
    <w:rsid w:val="00CB5B28"/>
    <w:rsid w:val="00CC3219"/>
    <w:rsid w:val="00CC4D15"/>
    <w:rsid w:val="00CD4B18"/>
    <w:rsid w:val="00CE310D"/>
    <w:rsid w:val="00CE73C4"/>
    <w:rsid w:val="00CE74E5"/>
    <w:rsid w:val="00CF377B"/>
    <w:rsid w:val="00CF5371"/>
    <w:rsid w:val="00CF5849"/>
    <w:rsid w:val="00D0323A"/>
    <w:rsid w:val="00D0559F"/>
    <w:rsid w:val="00D064B5"/>
    <w:rsid w:val="00D077E9"/>
    <w:rsid w:val="00D21DAE"/>
    <w:rsid w:val="00D23FF7"/>
    <w:rsid w:val="00D3275E"/>
    <w:rsid w:val="00D3469E"/>
    <w:rsid w:val="00D369FD"/>
    <w:rsid w:val="00D41411"/>
    <w:rsid w:val="00D41F05"/>
    <w:rsid w:val="00D42CB7"/>
    <w:rsid w:val="00D47BB4"/>
    <w:rsid w:val="00D5413D"/>
    <w:rsid w:val="00D56A15"/>
    <w:rsid w:val="00D570A9"/>
    <w:rsid w:val="00D57706"/>
    <w:rsid w:val="00D610C8"/>
    <w:rsid w:val="00D65C64"/>
    <w:rsid w:val="00D66DFA"/>
    <w:rsid w:val="00D7099A"/>
    <w:rsid w:val="00D70D02"/>
    <w:rsid w:val="00D72B3D"/>
    <w:rsid w:val="00D73968"/>
    <w:rsid w:val="00D75755"/>
    <w:rsid w:val="00D76A8F"/>
    <w:rsid w:val="00D770C7"/>
    <w:rsid w:val="00D77145"/>
    <w:rsid w:val="00D81BB3"/>
    <w:rsid w:val="00D82649"/>
    <w:rsid w:val="00D83073"/>
    <w:rsid w:val="00D83F36"/>
    <w:rsid w:val="00D84CCE"/>
    <w:rsid w:val="00D85413"/>
    <w:rsid w:val="00D85EE5"/>
    <w:rsid w:val="00D86945"/>
    <w:rsid w:val="00D90290"/>
    <w:rsid w:val="00DA314C"/>
    <w:rsid w:val="00DA45DE"/>
    <w:rsid w:val="00DB5CD0"/>
    <w:rsid w:val="00DC6662"/>
    <w:rsid w:val="00DC706A"/>
    <w:rsid w:val="00DC7833"/>
    <w:rsid w:val="00DC7E59"/>
    <w:rsid w:val="00DD152F"/>
    <w:rsid w:val="00DD4CD9"/>
    <w:rsid w:val="00DE213F"/>
    <w:rsid w:val="00DE3B7D"/>
    <w:rsid w:val="00DE67D4"/>
    <w:rsid w:val="00DF027C"/>
    <w:rsid w:val="00DF064F"/>
    <w:rsid w:val="00DF59CE"/>
    <w:rsid w:val="00E00A32"/>
    <w:rsid w:val="00E1067A"/>
    <w:rsid w:val="00E13E5F"/>
    <w:rsid w:val="00E22ACD"/>
    <w:rsid w:val="00E22F86"/>
    <w:rsid w:val="00E25F46"/>
    <w:rsid w:val="00E30260"/>
    <w:rsid w:val="00E309B9"/>
    <w:rsid w:val="00E43B6B"/>
    <w:rsid w:val="00E4754B"/>
    <w:rsid w:val="00E543AD"/>
    <w:rsid w:val="00E543E8"/>
    <w:rsid w:val="00E54A6A"/>
    <w:rsid w:val="00E55CC7"/>
    <w:rsid w:val="00E620B0"/>
    <w:rsid w:val="00E6799E"/>
    <w:rsid w:val="00E72B19"/>
    <w:rsid w:val="00E74C20"/>
    <w:rsid w:val="00E81B40"/>
    <w:rsid w:val="00E92A1B"/>
    <w:rsid w:val="00E93865"/>
    <w:rsid w:val="00E94284"/>
    <w:rsid w:val="00EA2A48"/>
    <w:rsid w:val="00EA5071"/>
    <w:rsid w:val="00EA5CA2"/>
    <w:rsid w:val="00EA6995"/>
    <w:rsid w:val="00EA74BC"/>
    <w:rsid w:val="00EA79FF"/>
    <w:rsid w:val="00EB5543"/>
    <w:rsid w:val="00EC1B1C"/>
    <w:rsid w:val="00EC2060"/>
    <w:rsid w:val="00EC4943"/>
    <w:rsid w:val="00ED5899"/>
    <w:rsid w:val="00EE5F31"/>
    <w:rsid w:val="00EE6A8B"/>
    <w:rsid w:val="00EF49B6"/>
    <w:rsid w:val="00EF555B"/>
    <w:rsid w:val="00F027BB"/>
    <w:rsid w:val="00F02A09"/>
    <w:rsid w:val="00F11DCF"/>
    <w:rsid w:val="00F15CD2"/>
    <w:rsid w:val="00F162EA"/>
    <w:rsid w:val="00F21C46"/>
    <w:rsid w:val="00F22892"/>
    <w:rsid w:val="00F26177"/>
    <w:rsid w:val="00F31599"/>
    <w:rsid w:val="00F315C6"/>
    <w:rsid w:val="00F44AC8"/>
    <w:rsid w:val="00F52D27"/>
    <w:rsid w:val="00F5763F"/>
    <w:rsid w:val="00F674DF"/>
    <w:rsid w:val="00F70AB7"/>
    <w:rsid w:val="00F74043"/>
    <w:rsid w:val="00F7651F"/>
    <w:rsid w:val="00F76A44"/>
    <w:rsid w:val="00F8146F"/>
    <w:rsid w:val="00F829F7"/>
    <w:rsid w:val="00F83527"/>
    <w:rsid w:val="00F9453B"/>
    <w:rsid w:val="00F95641"/>
    <w:rsid w:val="00FA08D8"/>
    <w:rsid w:val="00FC00CF"/>
    <w:rsid w:val="00FC30FA"/>
    <w:rsid w:val="00FC6456"/>
    <w:rsid w:val="00FC70F9"/>
    <w:rsid w:val="00FD38DC"/>
    <w:rsid w:val="00FD4238"/>
    <w:rsid w:val="00FD583F"/>
    <w:rsid w:val="00FD6151"/>
    <w:rsid w:val="00FD7488"/>
    <w:rsid w:val="00FD7787"/>
    <w:rsid w:val="00FE5957"/>
    <w:rsid w:val="00FE74FF"/>
    <w:rsid w:val="00FE7B06"/>
    <w:rsid w:val="00FE7D5B"/>
    <w:rsid w:val="00FF16B4"/>
    <w:rsid w:val="00FF3EA9"/>
    <w:rsid w:val="00FF49E1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,#f2f2f2,#f7ffff,#efffff,#fffbfd,#f3feff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1608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160883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C2560A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823CE3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23CE3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</Template>
  <TotalTime>33</TotalTime>
  <Pages>5</Pages>
  <Words>291</Words>
  <Characters>1606</Characters>
  <Application>Microsoft Office Word</Application>
  <DocSecurity>0</DocSecurity>
  <Lines>13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33</cp:revision>
  <cp:lastPrinted>2022-01-24T19:55:00Z</cp:lastPrinted>
  <dcterms:created xsi:type="dcterms:W3CDTF">2022-02-28T16:49:00Z</dcterms:created>
  <dcterms:modified xsi:type="dcterms:W3CDTF">2022-02-28T17:21:00Z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